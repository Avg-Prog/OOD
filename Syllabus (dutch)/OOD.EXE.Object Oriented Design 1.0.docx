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FAEB" w14:textId="21FB2DBB" w:rsidR="002C7A8E" w:rsidRPr="0036164B" w:rsidRDefault="00637C92" w:rsidP="002C7A8E">
      <w:pPr>
        <w:ind w:left="-1134"/>
        <w:rPr>
          <w:b/>
          <w:bCs/>
          <w:sz w:val="18"/>
          <w:szCs w:val="20"/>
        </w:rPr>
      </w:pPr>
      <w:r w:rsidRPr="0036164B">
        <w:rPr>
          <w:noProof/>
        </w:rPr>
        <w:drawing>
          <wp:anchor distT="0" distB="0" distL="114300" distR="114300" simplePos="0" relativeHeight="251658240" behindDoc="1" locked="0" layoutInCell="1" allowOverlap="1" wp14:anchorId="26A74DF8" wp14:editId="1799544E">
            <wp:simplePos x="0" y="0"/>
            <wp:positionH relativeFrom="page">
              <wp:posOffset>-198755</wp:posOffset>
            </wp:positionH>
            <wp:positionV relativeFrom="paragraph">
              <wp:posOffset>-898525</wp:posOffset>
            </wp:positionV>
            <wp:extent cx="7759065" cy="1983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59065" cy="1983180"/>
                    </a:xfrm>
                    <a:prstGeom prst="rect">
                      <a:avLst/>
                    </a:prstGeom>
                  </pic:spPr>
                </pic:pic>
              </a:graphicData>
            </a:graphic>
            <wp14:sizeRelH relativeFrom="margin">
              <wp14:pctWidth>0</wp14:pctWidth>
            </wp14:sizeRelH>
            <wp14:sizeRelV relativeFrom="margin">
              <wp14:pctHeight>0</wp14:pctHeight>
            </wp14:sizeRelV>
          </wp:anchor>
        </w:drawing>
      </w:r>
      <w:r w:rsidR="002B1EBB" w:rsidRPr="0036164B">
        <w:rPr>
          <w:b/>
          <w:bCs/>
          <w:noProof/>
          <w:color w:val="FFFFFF" w:themeColor="background1"/>
          <w:sz w:val="40"/>
          <w:szCs w:val="44"/>
        </w:rPr>
        <mc:AlternateContent>
          <mc:Choice Requires="wps">
            <w:drawing>
              <wp:anchor distT="45720" distB="45720" distL="114300" distR="114300" simplePos="0" relativeHeight="251658242" behindDoc="0" locked="0" layoutInCell="1" allowOverlap="1" wp14:anchorId="099001BE" wp14:editId="4BBD9DD3">
                <wp:simplePos x="0" y="0"/>
                <wp:positionH relativeFrom="page">
                  <wp:posOffset>273132</wp:posOffset>
                </wp:positionH>
                <wp:positionV relativeFrom="paragraph">
                  <wp:posOffset>-510713</wp:posOffset>
                </wp:positionV>
                <wp:extent cx="53673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325" cy="1404620"/>
                        </a:xfrm>
                        <a:prstGeom prst="rect">
                          <a:avLst/>
                        </a:prstGeom>
                        <a:noFill/>
                        <a:ln w="9525">
                          <a:noFill/>
                          <a:miter lim="800000"/>
                          <a:headEnd/>
                          <a:tailEnd/>
                        </a:ln>
                      </wps:spPr>
                      <wps:txbx>
                        <w:txbxContent>
                          <w:p w14:paraId="4F5E1E17" w14:textId="77777777" w:rsidR="00F9138B" w:rsidRPr="00F9138B" w:rsidRDefault="00F9138B">
                            <w:pPr>
                              <w:rPr>
                                <w:b/>
                                <w:bCs/>
                                <w:color w:val="FFFFFF" w:themeColor="background1"/>
                                <w:sz w:val="40"/>
                                <w:szCs w:val="44"/>
                              </w:rPr>
                            </w:pPr>
                            <w:r w:rsidRPr="00F9138B">
                              <w:rPr>
                                <w:b/>
                                <w:bCs/>
                                <w:color w:val="FFFFFF" w:themeColor="background1"/>
                                <w:sz w:val="40"/>
                                <w:szCs w:val="44"/>
                              </w:rPr>
                              <w:t>GRADUAAT PROGRAMMEREN</w:t>
                            </w:r>
                          </w:p>
                          <w:p w14:paraId="68B52574" w14:textId="0709E709" w:rsidR="00F9138B" w:rsidRPr="00F9138B" w:rsidRDefault="00F9138B">
                            <w:pPr>
                              <w:rPr>
                                <w:b/>
                                <w:bCs/>
                                <w:color w:val="FFFFFF" w:themeColor="background1"/>
                                <w:sz w:val="40"/>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9001BE" id="_x0000_t202" coordsize="21600,21600" o:spt="202" path="m,l,21600r21600,l21600,xe">
                <v:stroke joinstyle="miter"/>
                <v:path gradientshapeok="t" o:connecttype="rect"/>
              </v:shapetype>
              <v:shape id="Text Box 2" o:spid="_x0000_s1026" type="#_x0000_t202" style="position:absolute;left:0;text-align:left;margin-left:21.5pt;margin-top:-40.2pt;width:422.6pt;height:110.6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" filled="f" stroked="f">
                <v:textbox style="mso-fit-shape-to-text:t">
                  <w:txbxContent>
                    <w:p w14:paraId="4F5E1E17" w14:textId="77777777" w:rsidR="00F9138B" w:rsidRPr="00F9138B" w:rsidRDefault="00F9138B">
                      <w:pPr>
                        <w:rPr>
                          <w:b/>
                          <w:bCs/>
                          <w:color w:val="FFFFFF" w:themeColor="background1"/>
                          <w:sz w:val="40"/>
                          <w:szCs w:val="44"/>
                        </w:rPr>
                      </w:pPr>
                      <w:r w:rsidRPr="00F9138B">
                        <w:rPr>
                          <w:b/>
                          <w:bCs/>
                          <w:color w:val="FFFFFF" w:themeColor="background1"/>
                          <w:sz w:val="40"/>
                          <w:szCs w:val="44"/>
                        </w:rPr>
                        <w:t>GRADUAAT PROGRAMMEREN</w:t>
                      </w:r>
                    </w:p>
                    <w:p w14:paraId="68B52574" w14:textId="0709E709" w:rsidR="00F9138B" w:rsidRPr="00F9138B" w:rsidRDefault="00F9138B">
                      <w:pPr>
                        <w:rPr>
                          <w:b/>
                          <w:bCs/>
                          <w:color w:val="FFFFFF" w:themeColor="background1"/>
                          <w:sz w:val="40"/>
                          <w:szCs w:val="44"/>
                        </w:rPr>
                      </w:pPr>
                    </w:p>
                  </w:txbxContent>
                </v:textbox>
                <w10:wrap anchorx="page"/>
              </v:shape>
            </w:pict>
          </mc:Fallback>
        </mc:AlternateContent>
      </w:r>
    </w:p>
    <w:p w14:paraId="1F2BDDD1" w14:textId="77777777" w:rsidR="006D05BF" w:rsidRPr="0036164B" w:rsidRDefault="006D05BF" w:rsidP="002C7A8E">
      <w:pPr>
        <w:ind w:left="-1134"/>
      </w:pPr>
    </w:p>
    <w:p w14:paraId="70E96999" w14:textId="77777777" w:rsidR="00F9138B" w:rsidRPr="0036164B" w:rsidRDefault="00F9138B" w:rsidP="002C7A8E">
      <w:pPr>
        <w:ind w:left="-1134"/>
      </w:pPr>
    </w:p>
    <w:p w14:paraId="45850825" w14:textId="77777777" w:rsidR="00F9138B" w:rsidRPr="0036164B" w:rsidRDefault="00F9138B" w:rsidP="002C7A8E">
      <w:pPr>
        <w:ind w:left="-1134"/>
      </w:pPr>
    </w:p>
    <w:p w14:paraId="1B964D22" w14:textId="77777777" w:rsidR="00F9138B" w:rsidRPr="0036164B" w:rsidRDefault="00F9138B" w:rsidP="002C7A8E">
      <w:pPr>
        <w:ind w:left="-1134"/>
      </w:pPr>
    </w:p>
    <w:p w14:paraId="7019D516" w14:textId="77777777" w:rsidR="00F9138B" w:rsidRPr="0036164B" w:rsidRDefault="00F9138B" w:rsidP="002C7A8E">
      <w:pPr>
        <w:ind w:left="-1134"/>
      </w:pPr>
    </w:p>
    <w:p w14:paraId="2A108EA0" w14:textId="77777777" w:rsidR="00F9138B" w:rsidRPr="0036164B" w:rsidRDefault="00F9138B" w:rsidP="002C7A8E">
      <w:pPr>
        <w:ind w:left="-1134"/>
      </w:pPr>
    </w:p>
    <w:p w14:paraId="583C5DAD" w14:textId="77777777" w:rsidR="00404F7F" w:rsidRPr="0036164B" w:rsidRDefault="00404F7F" w:rsidP="002C7A8E">
      <w:pPr>
        <w:ind w:left="-1134"/>
      </w:pPr>
    </w:p>
    <w:p w14:paraId="1EE28F9D" w14:textId="77777777" w:rsidR="00404F7F" w:rsidRPr="0036164B" w:rsidRDefault="00404F7F" w:rsidP="002C7A8E">
      <w:pPr>
        <w:ind w:left="-1134"/>
      </w:pPr>
    </w:p>
    <w:p w14:paraId="74AC44BC" w14:textId="77777777" w:rsidR="00404F7F" w:rsidRPr="0036164B" w:rsidRDefault="00404F7F" w:rsidP="002C7A8E">
      <w:pPr>
        <w:ind w:left="-1134"/>
      </w:pPr>
    </w:p>
    <w:p w14:paraId="0FD5E42D" w14:textId="5ED08B56" w:rsidR="002C7A8E" w:rsidRPr="0036164B" w:rsidRDefault="00000000" w:rsidP="004C48B4">
      <w:pPr>
        <w:spacing w:line="276" w:lineRule="auto"/>
        <w:ind w:left="-1134"/>
        <w:jc w:val="right"/>
        <w:rPr>
          <w:sz w:val="52"/>
          <w:szCs w:val="52"/>
          <w:lang w:eastAsia="en-GB"/>
        </w:rPr>
      </w:pPr>
      <w:sdt>
        <w:sdtPr>
          <w:rPr>
            <w:sz w:val="52"/>
            <w:szCs w:val="52"/>
            <w:lang w:eastAsia="en-GB"/>
          </w:rPr>
          <w:alias w:val="Title"/>
          <w:tag w:val=""/>
          <w:id w:val="-1131634358"/>
          <w:placeholder>
            <w:docPart w:val="12172664B53F4C3594AD2B285CF85054"/>
          </w:placeholder>
          <w:dataBinding w:prefixMappings="xmlns:ns0='http://purl.org/dc/elements/1.1/' xmlns:ns1='http://schemas.openxmlformats.org/package/2006/metadata/core-properties' " w:xpath="/ns1:coreProperties[1]/ns0:title[1]" w:storeItemID="{6C3C8BC8-F283-45AE-878A-BAB7291924A1}"/>
          <w:text/>
        </w:sdtPr>
        <w:sdtContent>
          <w:r w:rsidR="005833C4" w:rsidRPr="0036164B">
            <w:rPr>
              <w:sz w:val="52"/>
              <w:szCs w:val="52"/>
              <w:lang w:eastAsia="en-GB"/>
            </w:rPr>
            <w:t xml:space="preserve">Object </w:t>
          </w:r>
          <w:proofErr w:type="spellStart"/>
          <w:r w:rsidR="005833C4" w:rsidRPr="0036164B">
            <w:rPr>
              <w:sz w:val="52"/>
              <w:szCs w:val="52"/>
              <w:lang w:eastAsia="en-GB"/>
            </w:rPr>
            <w:t>Oriented</w:t>
          </w:r>
          <w:proofErr w:type="spellEnd"/>
          <w:r w:rsidR="005833C4" w:rsidRPr="0036164B">
            <w:rPr>
              <w:sz w:val="52"/>
              <w:szCs w:val="52"/>
              <w:lang w:eastAsia="en-GB"/>
            </w:rPr>
            <w:t xml:space="preserve"> Design</w:t>
          </w:r>
        </w:sdtContent>
      </w:sdt>
    </w:p>
    <w:p w14:paraId="467A9604" w14:textId="77777777" w:rsidR="006D05BF" w:rsidRPr="0036164B" w:rsidRDefault="006D05BF" w:rsidP="004C48B4">
      <w:pPr>
        <w:spacing w:line="276" w:lineRule="auto"/>
        <w:ind w:left="-1134"/>
        <w:jc w:val="right"/>
        <w:rPr>
          <w:lang w:eastAsia="en-GB"/>
        </w:rPr>
      </w:pPr>
    </w:p>
    <w:p w14:paraId="67D9F809" w14:textId="30158658" w:rsidR="002C7A8E" w:rsidRPr="0036164B" w:rsidRDefault="00F71538" w:rsidP="004C48B4">
      <w:pPr>
        <w:spacing w:line="276" w:lineRule="auto"/>
        <w:ind w:left="-1134"/>
        <w:jc w:val="right"/>
        <w:rPr>
          <w:sz w:val="52"/>
          <w:szCs w:val="52"/>
          <w:lang w:eastAsia="en-GB"/>
        </w:rPr>
      </w:pPr>
      <w:r>
        <w:rPr>
          <w:sz w:val="52"/>
          <w:szCs w:val="52"/>
          <w:lang w:eastAsia="en-GB"/>
        </w:rPr>
        <w:t>Oefeningenboek</w:t>
      </w:r>
    </w:p>
    <w:p w14:paraId="09CD99ED" w14:textId="77777777" w:rsidR="00FC4A34" w:rsidRPr="0036164B" w:rsidRDefault="00FC4A34" w:rsidP="004C48B4">
      <w:pPr>
        <w:spacing w:line="276" w:lineRule="auto"/>
        <w:ind w:left="-1134"/>
        <w:jc w:val="right"/>
        <w:rPr>
          <w:lang w:eastAsia="en-GB"/>
        </w:rPr>
      </w:pPr>
    </w:p>
    <w:p w14:paraId="2F96BC51" w14:textId="77777777" w:rsidR="00FC4A34" w:rsidRPr="0036164B" w:rsidRDefault="00FC4A34" w:rsidP="004C48B4">
      <w:pPr>
        <w:spacing w:line="276" w:lineRule="auto"/>
        <w:ind w:left="-1134"/>
        <w:jc w:val="right"/>
        <w:rPr>
          <w:lang w:eastAsia="en-GB"/>
        </w:rPr>
      </w:pPr>
    </w:p>
    <w:p w14:paraId="44C33123" w14:textId="77777777" w:rsidR="00FC4A34" w:rsidRPr="0036164B" w:rsidRDefault="00FC4A34" w:rsidP="004C48B4">
      <w:pPr>
        <w:spacing w:line="276" w:lineRule="auto"/>
        <w:ind w:left="-1134"/>
        <w:jc w:val="right"/>
        <w:rPr>
          <w:lang w:eastAsia="en-GB"/>
        </w:rPr>
      </w:pPr>
    </w:p>
    <w:p w14:paraId="0F40F105" w14:textId="77777777" w:rsidR="00FC4A34" w:rsidRPr="0036164B" w:rsidRDefault="00FC4A34" w:rsidP="004C48B4">
      <w:pPr>
        <w:spacing w:line="276" w:lineRule="auto"/>
        <w:ind w:left="-1134"/>
        <w:jc w:val="right"/>
        <w:rPr>
          <w:lang w:eastAsia="en-GB"/>
        </w:rPr>
      </w:pPr>
    </w:p>
    <w:p w14:paraId="496B1678" w14:textId="77777777" w:rsidR="00FC4A34" w:rsidRPr="0036164B" w:rsidRDefault="00FC4A34" w:rsidP="004C48B4">
      <w:pPr>
        <w:spacing w:line="276" w:lineRule="auto"/>
        <w:ind w:left="-1134"/>
        <w:jc w:val="right"/>
        <w:rPr>
          <w:lang w:eastAsia="en-GB"/>
        </w:rPr>
      </w:pPr>
    </w:p>
    <w:p w14:paraId="2C49E8A4" w14:textId="77777777" w:rsidR="00FC4A34" w:rsidRPr="0036164B" w:rsidRDefault="00FC4A34" w:rsidP="004C48B4">
      <w:pPr>
        <w:spacing w:line="276" w:lineRule="auto"/>
        <w:ind w:left="-1134"/>
        <w:jc w:val="right"/>
        <w:rPr>
          <w:lang w:eastAsia="en-GB"/>
        </w:rPr>
      </w:pPr>
    </w:p>
    <w:p w14:paraId="2A6E9666" w14:textId="77777777" w:rsidR="00FC4A34" w:rsidRPr="0036164B" w:rsidRDefault="00FC4A34" w:rsidP="004C48B4">
      <w:pPr>
        <w:spacing w:line="276" w:lineRule="auto"/>
        <w:ind w:left="-1134"/>
        <w:jc w:val="right"/>
        <w:rPr>
          <w:lang w:eastAsia="en-GB"/>
        </w:rPr>
      </w:pPr>
    </w:p>
    <w:p w14:paraId="6F8C9115" w14:textId="77777777" w:rsidR="00FC4A34" w:rsidRPr="0036164B" w:rsidRDefault="00FC4A34" w:rsidP="004C48B4">
      <w:pPr>
        <w:spacing w:line="276" w:lineRule="auto"/>
        <w:ind w:left="-1134"/>
        <w:jc w:val="right"/>
        <w:rPr>
          <w:lang w:eastAsia="en-GB"/>
        </w:rPr>
      </w:pPr>
    </w:p>
    <w:p w14:paraId="7EA6BE26" w14:textId="77777777" w:rsidR="00FC4A34" w:rsidRPr="0036164B" w:rsidRDefault="00FC4A34" w:rsidP="004C48B4">
      <w:pPr>
        <w:spacing w:line="276" w:lineRule="auto"/>
        <w:ind w:left="-1134"/>
        <w:jc w:val="right"/>
        <w:rPr>
          <w:lang w:eastAsia="en-GB"/>
        </w:rPr>
      </w:pPr>
    </w:p>
    <w:p w14:paraId="5DD9AAD1" w14:textId="77777777" w:rsidR="00FC4A34" w:rsidRPr="0036164B" w:rsidRDefault="00FC4A34" w:rsidP="004C48B4">
      <w:pPr>
        <w:spacing w:line="276" w:lineRule="auto"/>
        <w:ind w:left="-1134"/>
        <w:jc w:val="right"/>
        <w:rPr>
          <w:lang w:eastAsia="en-GB"/>
        </w:rPr>
      </w:pPr>
    </w:p>
    <w:p w14:paraId="027B0D3D" w14:textId="77777777" w:rsidR="00FC4A34" w:rsidRPr="0036164B" w:rsidRDefault="00FC4A34" w:rsidP="004C48B4">
      <w:pPr>
        <w:spacing w:line="276" w:lineRule="auto"/>
        <w:ind w:left="-1134"/>
        <w:jc w:val="right"/>
        <w:rPr>
          <w:lang w:eastAsia="en-GB"/>
        </w:rPr>
      </w:pPr>
    </w:p>
    <w:p w14:paraId="45B7938F" w14:textId="77777777" w:rsidR="00FC4A34" w:rsidRPr="0036164B" w:rsidRDefault="00FC4A34" w:rsidP="004C48B4">
      <w:pPr>
        <w:spacing w:line="276" w:lineRule="auto"/>
        <w:ind w:left="-1134"/>
        <w:jc w:val="right"/>
        <w:rPr>
          <w:lang w:eastAsia="en-GB"/>
        </w:rPr>
      </w:pPr>
    </w:p>
    <w:p w14:paraId="2EA4A9D9" w14:textId="77777777" w:rsidR="00FC4A34" w:rsidRPr="0036164B" w:rsidRDefault="00FC4A34" w:rsidP="004C48B4">
      <w:pPr>
        <w:spacing w:line="276" w:lineRule="auto"/>
        <w:ind w:left="-1134"/>
        <w:jc w:val="right"/>
        <w:rPr>
          <w:lang w:eastAsia="en-GB"/>
        </w:rPr>
      </w:pPr>
    </w:p>
    <w:p w14:paraId="7E14AC97" w14:textId="77777777" w:rsidR="00FC4A34" w:rsidRPr="0036164B" w:rsidRDefault="00FC4A34" w:rsidP="004C48B4">
      <w:pPr>
        <w:spacing w:line="276" w:lineRule="auto"/>
        <w:ind w:left="-1134"/>
        <w:jc w:val="right"/>
        <w:rPr>
          <w:lang w:eastAsia="en-GB"/>
        </w:rPr>
      </w:pPr>
    </w:p>
    <w:p w14:paraId="7A2E16FC" w14:textId="77777777" w:rsidR="00FC4A34" w:rsidRPr="0036164B" w:rsidRDefault="00FC4A34" w:rsidP="004C48B4">
      <w:pPr>
        <w:spacing w:line="276" w:lineRule="auto"/>
        <w:ind w:left="-1134"/>
        <w:jc w:val="right"/>
        <w:rPr>
          <w:lang w:eastAsia="en-GB"/>
        </w:rPr>
      </w:pPr>
    </w:p>
    <w:p w14:paraId="5534C4BF" w14:textId="77777777" w:rsidR="004C48B4" w:rsidRPr="0036164B" w:rsidRDefault="00A8243D" w:rsidP="004C48B4">
      <w:pPr>
        <w:spacing w:line="276" w:lineRule="auto"/>
        <w:ind w:left="-1134"/>
        <w:jc w:val="right"/>
        <w:rPr>
          <w:sz w:val="52"/>
          <w:szCs w:val="52"/>
          <w:lang w:eastAsia="en-GB"/>
        </w:rPr>
      </w:pPr>
      <w:r w:rsidRPr="0036164B">
        <w:rPr>
          <w:noProof/>
          <w:szCs w:val="22"/>
          <w:lang w:eastAsia="en-GB"/>
        </w:rPr>
        <w:drawing>
          <wp:anchor distT="0" distB="0" distL="114300" distR="114300" simplePos="0" relativeHeight="251658243" behindDoc="0" locked="0" layoutInCell="1" allowOverlap="1" wp14:anchorId="34F75D0E" wp14:editId="10B9AF0A">
            <wp:simplePos x="0" y="0"/>
            <wp:positionH relativeFrom="margin">
              <wp:align>left</wp:align>
            </wp:positionH>
            <wp:positionV relativeFrom="paragraph">
              <wp:posOffset>7871</wp:posOffset>
            </wp:positionV>
            <wp:extent cx="1051073" cy="105107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1073" cy="1051073"/>
                    </a:xfrm>
                    <a:prstGeom prst="rect">
                      <a:avLst/>
                    </a:prstGeom>
                    <a:noFill/>
                    <a:ln>
                      <a:noFill/>
                    </a:ln>
                  </pic:spPr>
                </pic:pic>
              </a:graphicData>
            </a:graphic>
            <wp14:sizeRelH relativeFrom="page">
              <wp14:pctWidth>0</wp14:pctWidth>
            </wp14:sizeRelH>
            <wp14:sizeRelV relativeFrom="page">
              <wp14:pctHeight>0</wp14:pctHeight>
            </wp14:sizeRelV>
          </wp:anchor>
        </w:drawing>
      </w:r>
      <w:r w:rsidR="004C48B4" w:rsidRPr="0036164B">
        <w:rPr>
          <w:sz w:val="52"/>
          <w:szCs w:val="52"/>
          <w:lang w:eastAsia="en-GB"/>
        </w:rPr>
        <w:t>1.0</w:t>
      </w:r>
    </w:p>
    <w:p w14:paraId="646CAF52" w14:textId="77777777" w:rsidR="004C48B4" w:rsidRPr="0036164B" w:rsidRDefault="004C48B4" w:rsidP="004C48B4">
      <w:pPr>
        <w:spacing w:line="276" w:lineRule="auto"/>
        <w:ind w:left="-1134"/>
        <w:jc w:val="right"/>
        <w:rPr>
          <w:lang w:eastAsia="en-GB"/>
        </w:rPr>
      </w:pPr>
      <w:r w:rsidRPr="0036164B">
        <w:rPr>
          <w:lang w:eastAsia="en-GB"/>
        </w:rPr>
        <w:t>Versie</w:t>
      </w:r>
    </w:p>
    <w:p w14:paraId="388ED81F" w14:textId="72B0DE8C" w:rsidR="002C7A8E" w:rsidRPr="0036164B" w:rsidRDefault="004065F0" w:rsidP="004C48B4">
      <w:pPr>
        <w:spacing w:line="276" w:lineRule="auto"/>
        <w:ind w:left="-1134"/>
        <w:jc w:val="right"/>
        <w:rPr>
          <w:lang w:eastAsia="en-GB"/>
        </w:rPr>
      </w:pPr>
      <w:r w:rsidRPr="0036164B">
        <w:rPr>
          <w:b/>
          <w:bCs/>
          <w:noProof/>
          <w:color w:val="FFFFFF" w:themeColor="background1"/>
          <w:sz w:val="40"/>
          <w:szCs w:val="44"/>
        </w:rPr>
        <mc:AlternateContent>
          <mc:Choice Requires="wps">
            <w:drawing>
              <wp:anchor distT="45720" distB="45720" distL="114300" distR="114300" simplePos="0" relativeHeight="251658241" behindDoc="0" locked="0" layoutInCell="1" allowOverlap="1" wp14:anchorId="3E7CDB04" wp14:editId="56EAEDC3">
                <wp:simplePos x="0" y="0"/>
                <wp:positionH relativeFrom="margin">
                  <wp:posOffset>-71252</wp:posOffset>
                </wp:positionH>
                <wp:positionV relativeFrom="paragraph">
                  <wp:posOffset>466676</wp:posOffset>
                </wp:positionV>
                <wp:extent cx="2279782" cy="1404620"/>
                <wp:effectExtent l="0" t="0" r="0" b="44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782" cy="1404620"/>
                        </a:xfrm>
                        <a:prstGeom prst="rect">
                          <a:avLst/>
                        </a:prstGeom>
                        <a:noFill/>
                        <a:ln w="9525">
                          <a:noFill/>
                          <a:miter lim="800000"/>
                          <a:headEnd/>
                          <a:tailEnd/>
                        </a:ln>
                      </wps:spPr>
                      <wps:txbx>
                        <w:txbxContent>
                          <w:p w14:paraId="04B38EB9" w14:textId="7E85C9CE" w:rsidR="00FC4A34" w:rsidRPr="00FC4A34" w:rsidRDefault="00FC4A34">
                            <w:r>
                              <w:t>Academiejaar 202</w:t>
                            </w:r>
                            <w:r w:rsidR="005833C4">
                              <w:t>2</w:t>
                            </w:r>
                            <w:r>
                              <w:t>-202</w:t>
                            </w:r>
                            <w:r w:rsidR="005833C4">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CDB04" id="_x0000_s1027" type="#_x0000_t202" style="position:absolute;left:0;text-align:left;margin-left:-5.6pt;margin-top:36.75pt;width:179.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" filled="f" stroked="f">
                <v:textbox style="mso-fit-shape-to-text:t">
                  <w:txbxContent>
                    <w:p w14:paraId="04B38EB9" w14:textId="7E85C9CE" w:rsidR="00FC4A34" w:rsidRPr="00FC4A34" w:rsidRDefault="00FC4A34">
                      <w:r>
                        <w:t>Academiejaar 202</w:t>
                      </w:r>
                      <w:r w:rsidR="005833C4">
                        <w:t>2</w:t>
                      </w:r>
                      <w:r>
                        <w:t>-202</w:t>
                      </w:r>
                      <w:r w:rsidR="005833C4">
                        <w:t>3</w:t>
                      </w:r>
                    </w:p>
                  </w:txbxContent>
                </v:textbox>
                <w10:wrap anchorx="margin"/>
              </v:shape>
            </w:pict>
          </mc:Fallback>
        </mc:AlternateContent>
      </w:r>
      <w:sdt>
        <w:sdtPr>
          <w:rPr>
            <w:sz w:val="52"/>
            <w:szCs w:val="52"/>
            <w:lang w:eastAsia="en-GB"/>
          </w:rPr>
          <w:alias w:val="Author"/>
          <w:tag w:val=""/>
          <w:id w:val="81272266"/>
          <w:placeholder>
            <w:docPart w:val="A173785CFA1941F686BB9086AEA65161"/>
          </w:placeholder>
          <w:dataBinding w:prefixMappings="xmlns:ns0='http://purl.org/dc/elements/1.1/' xmlns:ns1='http://schemas.openxmlformats.org/package/2006/metadata/core-properties' " w:xpath="/ns1:coreProperties[1]/ns0:creator[1]" w:storeItemID="{6C3C8BC8-F283-45AE-878A-BAB7291924A1}"/>
          <w:text/>
        </w:sdtPr>
        <w:sdtContent>
          <w:r w:rsidR="005833C4" w:rsidRPr="0036164B">
            <w:rPr>
              <w:sz w:val="52"/>
              <w:szCs w:val="52"/>
              <w:lang w:eastAsia="en-GB"/>
            </w:rPr>
            <w:t>Wim Vanden Broeck</w:t>
          </w:r>
        </w:sdtContent>
      </w:sdt>
    </w:p>
    <w:p w14:paraId="5B05F65A" w14:textId="77777777" w:rsidR="000826D4" w:rsidRPr="0036164B" w:rsidRDefault="002C7A8E" w:rsidP="00FC4A34">
      <w:pPr>
        <w:spacing w:line="276" w:lineRule="auto"/>
        <w:ind w:left="-1134"/>
        <w:jc w:val="right"/>
        <w:rPr>
          <w:lang w:eastAsia="en-GB"/>
        </w:rPr>
      </w:pPr>
      <w:r w:rsidRPr="0036164B">
        <w:rPr>
          <w:lang w:eastAsia="en-GB"/>
        </w:rPr>
        <w:t>Auteur</w:t>
      </w:r>
      <w:r w:rsidR="004C48B4" w:rsidRPr="0036164B">
        <w:rPr>
          <w:lang w:eastAsia="en-GB"/>
        </w:rPr>
        <w:t>(s)</w:t>
      </w:r>
    </w:p>
    <w:p w14:paraId="70259C67" w14:textId="77777777" w:rsidR="00647717" w:rsidRPr="0036164B" w:rsidRDefault="00647717" w:rsidP="00940776">
      <w:pPr>
        <w:pStyle w:val="Titel"/>
        <w:sectPr w:rsidR="00647717" w:rsidRPr="0036164B" w:rsidSect="004373B1">
          <w:headerReference w:type="default" r:id="rId13"/>
          <w:footerReference w:type="default" r:id="rId14"/>
          <w:type w:val="continuous"/>
          <w:pgSz w:w="11906" w:h="16838" w:code="9"/>
          <w:pgMar w:top="1440" w:right="1440" w:bottom="1440" w:left="1440" w:header="0" w:footer="0" w:gutter="0"/>
          <w:cols w:space="708"/>
          <w:noEndnote/>
          <w:titlePg/>
          <w:docGrid w:linePitch="326"/>
        </w:sectPr>
      </w:pPr>
    </w:p>
    <w:p w14:paraId="0EC8B36A" w14:textId="6A58EA69" w:rsidR="00940776" w:rsidRPr="0036164B" w:rsidRDefault="00940776" w:rsidP="00940776">
      <w:pPr>
        <w:pStyle w:val="Titel"/>
      </w:pPr>
      <w:r w:rsidRPr="0036164B">
        <w:lastRenderedPageBreak/>
        <w:t>Historiek</w:t>
      </w:r>
    </w:p>
    <w:tbl>
      <w:tblPr>
        <w:tblStyle w:val="TableGrid-GreyHeader1"/>
        <w:tblW w:w="9072" w:type="dxa"/>
        <w:tblInd w:w="-5" w:type="dxa"/>
        <w:tblLayout w:type="fixed"/>
        <w:tblCellMar>
          <w:top w:w="108" w:type="dxa"/>
          <w:bottom w:w="108" w:type="dxa"/>
        </w:tblCellMar>
        <w:tblLook w:val="04A0" w:firstRow="1" w:lastRow="0" w:firstColumn="1" w:lastColumn="0" w:noHBand="0" w:noVBand="1"/>
      </w:tblPr>
      <w:tblGrid>
        <w:gridCol w:w="1560"/>
        <w:gridCol w:w="850"/>
        <w:gridCol w:w="4253"/>
        <w:gridCol w:w="2409"/>
      </w:tblGrid>
      <w:tr w:rsidR="007D5999" w:rsidRPr="0036164B" w14:paraId="31DFC83E" w14:textId="77777777" w:rsidTr="005833C4">
        <w:trPr>
          <w:trHeight w:val="397"/>
        </w:trPr>
        <w:tc>
          <w:tcPr>
            <w:tcW w:w="1560" w:type="dxa"/>
            <w:shd w:val="clear" w:color="auto" w:fill="F2F2F2" w:themeFill="background1" w:themeFillShade="F2"/>
          </w:tcPr>
          <w:p w14:paraId="44979F62" w14:textId="77777777" w:rsidR="00940776" w:rsidRPr="0036164B" w:rsidRDefault="00940776" w:rsidP="000120A7">
            <w:pPr>
              <w:jc w:val="left"/>
              <w:rPr>
                <w:szCs w:val="22"/>
                <w:lang w:val="nl-BE" w:eastAsia="en-GB"/>
              </w:rPr>
            </w:pPr>
            <w:r w:rsidRPr="0036164B">
              <w:rPr>
                <w:szCs w:val="22"/>
                <w:lang w:val="nl-BE" w:eastAsia="en-GB"/>
              </w:rPr>
              <w:t>Datum</w:t>
            </w:r>
          </w:p>
        </w:tc>
        <w:tc>
          <w:tcPr>
            <w:tcW w:w="850" w:type="dxa"/>
            <w:shd w:val="clear" w:color="auto" w:fill="F2F2F2" w:themeFill="background1" w:themeFillShade="F2"/>
          </w:tcPr>
          <w:p w14:paraId="07CA3D16" w14:textId="77777777" w:rsidR="00940776" w:rsidRPr="0036164B" w:rsidRDefault="00940776" w:rsidP="000120A7">
            <w:pPr>
              <w:jc w:val="left"/>
              <w:rPr>
                <w:szCs w:val="22"/>
                <w:lang w:val="nl-BE" w:eastAsia="en-GB"/>
              </w:rPr>
            </w:pPr>
            <w:r w:rsidRPr="0036164B">
              <w:rPr>
                <w:szCs w:val="22"/>
                <w:lang w:val="nl-BE" w:eastAsia="en-GB"/>
              </w:rPr>
              <w:t>Versie</w:t>
            </w:r>
          </w:p>
        </w:tc>
        <w:tc>
          <w:tcPr>
            <w:tcW w:w="4253" w:type="dxa"/>
            <w:shd w:val="clear" w:color="auto" w:fill="F2F2F2" w:themeFill="background1" w:themeFillShade="F2"/>
          </w:tcPr>
          <w:p w14:paraId="7496173B" w14:textId="77777777" w:rsidR="00940776" w:rsidRPr="0036164B" w:rsidRDefault="00940776" w:rsidP="000120A7">
            <w:pPr>
              <w:jc w:val="left"/>
              <w:rPr>
                <w:szCs w:val="22"/>
                <w:lang w:val="nl-BE" w:eastAsia="en-GB"/>
              </w:rPr>
            </w:pPr>
            <w:r w:rsidRPr="0036164B">
              <w:rPr>
                <w:szCs w:val="22"/>
                <w:lang w:val="nl-BE" w:eastAsia="en-GB"/>
              </w:rPr>
              <w:t>Omschrijving</w:t>
            </w:r>
          </w:p>
        </w:tc>
        <w:tc>
          <w:tcPr>
            <w:tcW w:w="2409" w:type="dxa"/>
            <w:shd w:val="clear" w:color="auto" w:fill="F2F2F2" w:themeFill="background1" w:themeFillShade="F2"/>
          </w:tcPr>
          <w:p w14:paraId="3D063303" w14:textId="77777777" w:rsidR="00940776" w:rsidRPr="0036164B" w:rsidRDefault="00940776" w:rsidP="000120A7">
            <w:pPr>
              <w:jc w:val="left"/>
              <w:rPr>
                <w:szCs w:val="22"/>
                <w:lang w:val="nl-BE" w:eastAsia="en-GB"/>
              </w:rPr>
            </w:pPr>
            <w:r w:rsidRPr="0036164B">
              <w:rPr>
                <w:szCs w:val="22"/>
                <w:lang w:val="nl-BE" w:eastAsia="en-GB"/>
              </w:rPr>
              <w:t>Auteur</w:t>
            </w:r>
          </w:p>
        </w:tc>
      </w:tr>
      <w:tr w:rsidR="00EA3E01" w:rsidRPr="0036164B" w14:paraId="32EF94D4" w14:textId="77777777" w:rsidTr="005833C4">
        <w:trPr>
          <w:trHeight w:val="397"/>
        </w:trPr>
        <w:tc>
          <w:tcPr>
            <w:tcW w:w="1560" w:type="dxa"/>
            <w:shd w:val="clear" w:color="auto" w:fill="auto"/>
          </w:tcPr>
          <w:p w14:paraId="7111B74E" w14:textId="1C9E6332" w:rsidR="00940776" w:rsidRPr="0036164B" w:rsidRDefault="005833C4" w:rsidP="000120A7">
            <w:pPr>
              <w:jc w:val="left"/>
              <w:rPr>
                <w:szCs w:val="22"/>
                <w:lang w:val="nl-BE" w:eastAsia="en-GB"/>
              </w:rPr>
            </w:pPr>
            <w:r w:rsidRPr="0036164B">
              <w:rPr>
                <w:szCs w:val="22"/>
                <w:lang w:val="nl-BE" w:eastAsia="en-GB"/>
              </w:rPr>
              <w:t>09/04/2022</w:t>
            </w:r>
          </w:p>
        </w:tc>
        <w:tc>
          <w:tcPr>
            <w:tcW w:w="850" w:type="dxa"/>
          </w:tcPr>
          <w:p w14:paraId="4FB221CC" w14:textId="77777777" w:rsidR="00940776" w:rsidRPr="0036164B" w:rsidRDefault="00940776" w:rsidP="000120A7">
            <w:pPr>
              <w:jc w:val="left"/>
              <w:rPr>
                <w:szCs w:val="22"/>
                <w:lang w:val="nl-BE" w:eastAsia="en-GB"/>
              </w:rPr>
            </w:pPr>
            <w:r w:rsidRPr="0036164B">
              <w:rPr>
                <w:szCs w:val="22"/>
                <w:lang w:val="nl-BE" w:eastAsia="en-GB"/>
              </w:rPr>
              <w:t>1.0</w:t>
            </w:r>
          </w:p>
        </w:tc>
        <w:tc>
          <w:tcPr>
            <w:tcW w:w="4253" w:type="dxa"/>
          </w:tcPr>
          <w:p w14:paraId="7FC76FB0" w14:textId="77777777" w:rsidR="00940776" w:rsidRPr="0036164B" w:rsidRDefault="00940776" w:rsidP="000120A7">
            <w:pPr>
              <w:jc w:val="left"/>
              <w:rPr>
                <w:szCs w:val="22"/>
                <w:lang w:val="nl-BE" w:eastAsia="en-GB"/>
              </w:rPr>
            </w:pPr>
          </w:p>
        </w:tc>
        <w:tc>
          <w:tcPr>
            <w:tcW w:w="2409" w:type="dxa"/>
          </w:tcPr>
          <w:p w14:paraId="2114B850" w14:textId="519991C1" w:rsidR="00940776" w:rsidRPr="0036164B" w:rsidRDefault="005833C4" w:rsidP="000120A7">
            <w:pPr>
              <w:jc w:val="left"/>
              <w:rPr>
                <w:szCs w:val="22"/>
                <w:lang w:val="nl-BE" w:eastAsia="en-GB"/>
              </w:rPr>
            </w:pPr>
            <w:r w:rsidRPr="0036164B">
              <w:rPr>
                <w:szCs w:val="22"/>
                <w:lang w:val="nl-BE" w:eastAsia="en-GB"/>
              </w:rPr>
              <w:t>Wim Vanden Broeck</w:t>
            </w:r>
          </w:p>
        </w:tc>
      </w:tr>
      <w:tr w:rsidR="00EA3E01" w:rsidRPr="0036164B" w14:paraId="26B1916C" w14:textId="77777777" w:rsidTr="005833C4">
        <w:trPr>
          <w:trHeight w:val="397"/>
        </w:trPr>
        <w:tc>
          <w:tcPr>
            <w:tcW w:w="1560" w:type="dxa"/>
            <w:shd w:val="clear" w:color="auto" w:fill="auto"/>
          </w:tcPr>
          <w:p w14:paraId="2C2D5299" w14:textId="77777777" w:rsidR="00940776" w:rsidRPr="0036164B" w:rsidRDefault="00940776" w:rsidP="000120A7">
            <w:pPr>
              <w:jc w:val="left"/>
              <w:rPr>
                <w:szCs w:val="22"/>
                <w:lang w:val="nl-BE" w:eastAsia="en-GB"/>
              </w:rPr>
            </w:pPr>
          </w:p>
        </w:tc>
        <w:tc>
          <w:tcPr>
            <w:tcW w:w="850" w:type="dxa"/>
          </w:tcPr>
          <w:p w14:paraId="61C6794B" w14:textId="77777777" w:rsidR="00940776" w:rsidRPr="0036164B" w:rsidRDefault="00940776" w:rsidP="000120A7">
            <w:pPr>
              <w:jc w:val="left"/>
              <w:rPr>
                <w:szCs w:val="22"/>
                <w:lang w:val="nl-BE" w:eastAsia="en-GB"/>
              </w:rPr>
            </w:pPr>
          </w:p>
        </w:tc>
        <w:tc>
          <w:tcPr>
            <w:tcW w:w="4253" w:type="dxa"/>
          </w:tcPr>
          <w:p w14:paraId="1628178D" w14:textId="77777777" w:rsidR="00940776" w:rsidRPr="0036164B" w:rsidRDefault="00940776" w:rsidP="000120A7">
            <w:pPr>
              <w:jc w:val="left"/>
              <w:rPr>
                <w:szCs w:val="22"/>
                <w:lang w:val="nl-BE" w:eastAsia="en-GB"/>
              </w:rPr>
            </w:pPr>
          </w:p>
        </w:tc>
        <w:tc>
          <w:tcPr>
            <w:tcW w:w="2409" w:type="dxa"/>
          </w:tcPr>
          <w:p w14:paraId="1B1C45E1" w14:textId="77777777" w:rsidR="00940776" w:rsidRPr="0036164B" w:rsidRDefault="00940776" w:rsidP="000120A7">
            <w:pPr>
              <w:jc w:val="left"/>
              <w:rPr>
                <w:szCs w:val="22"/>
                <w:lang w:val="nl-BE" w:eastAsia="en-GB"/>
              </w:rPr>
            </w:pPr>
          </w:p>
        </w:tc>
      </w:tr>
    </w:tbl>
    <w:p w14:paraId="0524970F" w14:textId="77777777" w:rsidR="00940776" w:rsidRPr="0036164B" w:rsidRDefault="00940776" w:rsidP="00940776">
      <w:pPr>
        <w:jc w:val="left"/>
        <w:rPr>
          <w:rFonts w:eastAsiaTheme="majorEastAsia" w:cstheme="majorBidi"/>
          <w:caps/>
          <w:spacing w:val="-10"/>
          <w:kern w:val="28"/>
          <w:sz w:val="28"/>
          <w:szCs w:val="56"/>
        </w:rPr>
      </w:pPr>
      <w:r w:rsidRPr="0036164B">
        <w:br w:type="page"/>
      </w:r>
    </w:p>
    <w:p w14:paraId="67C3BE1D" w14:textId="77777777" w:rsidR="00BA5F44" w:rsidRPr="0036164B" w:rsidRDefault="00BA5F44" w:rsidP="006D05BF">
      <w:pPr>
        <w:pStyle w:val="Titel"/>
      </w:pPr>
      <w:r w:rsidRPr="0036164B">
        <w:lastRenderedPageBreak/>
        <w:t>Vooraf</w:t>
      </w:r>
    </w:p>
    <w:p w14:paraId="5B614A0E" w14:textId="77777777" w:rsidR="00BA5F44" w:rsidRPr="0036164B" w:rsidRDefault="00BA5F44" w:rsidP="00BA5F44">
      <w:r w:rsidRPr="0036164B">
        <w:t>D</w:t>
      </w:r>
      <w:r w:rsidR="00223996" w:rsidRPr="0036164B">
        <w:t>it</w:t>
      </w:r>
      <w:r w:rsidRPr="0036164B">
        <w:t xml:space="preserve"> </w:t>
      </w:r>
      <w:r w:rsidR="00223996" w:rsidRPr="0036164B">
        <w:t xml:space="preserve">document </w:t>
      </w:r>
      <w:r w:rsidRPr="0036164B">
        <w:t xml:space="preserve">maakt gebruik van de </w:t>
      </w:r>
      <w:r w:rsidR="00E231E2" w:rsidRPr="0036164B">
        <w:t xml:space="preserve">volgende </w:t>
      </w:r>
      <w:r w:rsidRPr="0036164B">
        <w:t xml:space="preserve">stijlen </w:t>
      </w:r>
      <w:r w:rsidR="00E231E2" w:rsidRPr="0036164B">
        <w:t xml:space="preserve">en </w:t>
      </w:r>
      <w:r w:rsidRPr="0036164B">
        <w:t>conventies.</w:t>
      </w:r>
    </w:p>
    <w:p w14:paraId="3E62EE07" w14:textId="77777777" w:rsidR="00BA5F44" w:rsidRPr="0036164B" w:rsidRDefault="00BA5F44" w:rsidP="00BA5F44"/>
    <w:tbl>
      <w:tblPr>
        <w:tblStyle w:val="TableGrid-GreyHeader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993"/>
        <w:gridCol w:w="3543"/>
        <w:gridCol w:w="993"/>
        <w:gridCol w:w="3543"/>
      </w:tblGrid>
      <w:tr w:rsidR="00E87095" w:rsidRPr="0036164B" w14:paraId="5720AE12" w14:textId="77777777" w:rsidTr="00E231E2">
        <w:trPr>
          <w:trHeight w:val="397"/>
        </w:trPr>
        <w:tc>
          <w:tcPr>
            <w:tcW w:w="993" w:type="dxa"/>
            <w:shd w:val="clear" w:color="auto" w:fill="auto"/>
            <w:vAlign w:val="center"/>
          </w:tcPr>
          <w:p w14:paraId="74524E71" w14:textId="77777777" w:rsidR="00BA5F44" w:rsidRPr="0036164B" w:rsidRDefault="00BA5F44" w:rsidP="00BA5F44">
            <w:pPr>
              <w:jc w:val="center"/>
              <w:rPr>
                <w:szCs w:val="22"/>
                <w:lang w:val="nl-BE" w:eastAsia="en-GB"/>
              </w:rPr>
            </w:pPr>
            <w:r w:rsidRPr="0036164B">
              <w:rPr>
                <w:noProof/>
                <w:szCs w:val="22"/>
                <w:lang w:eastAsia="en-GB"/>
              </w:rPr>
              <w:drawing>
                <wp:inline distT="0" distB="0" distL="0" distR="0" wp14:anchorId="0DB02C5B" wp14:editId="3AA262B8">
                  <wp:extent cx="360000" cy="360000"/>
                  <wp:effectExtent l="0" t="0" r="2540" b="2540"/>
                  <wp:docPr id="16" name="Picture 3" descr="Icon&#10;&#10;Description automatically generated">
                    <a:extLst xmlns:a="http://schemas.openxmlformats.org/drawingml/2006/main">
                      <a:ext uri="{FF2B5EF4-FFF2-40B4-BE49-F238E27FC236}">
                        <a16:creationId xmlns:a16="http://schemas.microsoft.com/office/drawing/2014/main" id="{C84C84A1-233B-4FD3-BEBC-48CD53281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con&#10;&#10;Description automatically generated">
                            <a:extLst>
                              <a:ext uri="{FF2B5EF4-FFF2-40B4-BE49-F238E27FC236}">
                                <a16:creationId xmlns:a16="http://schemas.microsoft.com/office/drawing/2014/main" id="{C84C84A1-233B-4FD3-BEBC-48CD532813C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shd w:val="clear" w:color="auto" w:fill="auto"/>
            <w:vAlign w:val="center"/>
          </w:tcPr>
          <w:p w14:paraId="14984555" w14:textId="77777777" w:rsidR="00BA5F44" w:rsidRPr="0036164B" w:rsidRDefault="00BA5F44" w:rsidP="00BA5F44">
            <w:pPr>
              <w:jc w:val="left"/>
              <w:rPr>
                <w:szCs w:val="22"/>
                <w:lang w:val="nl-BE" w:eastAsia="en-GB"/>
              </w:rPr>
            </w:pPr>
            <w:r w:rsidRPr="0036164B">
              <w:rPr>
                <w:szCs w:val="22"/>
                <w:lang w:val="nl-BE" w:eastAsia="en-GB"/>
              </w:rPr>
              <w:t>Bijkomende informatie.</w:t>
            </w:r>
          </w:p>
        </w:tc>
        <w:tc>
          <w:tcPr>
            <w:tcW w:w="993" w:type="dxa"/>
            <w:vAlign w:val="center"/>
          </w:tcPr>
          <w:p w14:paraId="30A88028" w14:textId="77777777" w:rsidR="00BA5F44" w:rsidRPr="0036164B" w:rsidRDefault="00BA5F44" w:rsidP="00BA5F44">
            <w:pPr>
              <w:spacing w:line="240" w:lineRule="auto"/>
              <w:jc w:val="center"/>
              <w:rPr>
                <w:szCs w:val="22"/>
                <w:lang w:val="nl-BE"/>
              </w:rPr>
            </w:pPr>
            <w:r w:rsidRPr="0036164B">
              <w:rPr>
                <w:noProof/>
                <w:szCs w:val="22"/>
                <w:lang w:eastAsia="en-GB"/>
              </w:rPr>
              <w:drawing>
                <wp:inline distT="0" distB="0" distL="0" distR="0" wp14:anchorId="02B20783" wp14:editId="02D6D7D4">
                  <wp:extent cx="360000" cy="360000"/>
                  <wp:effectExtent l="0" t="0" r="2540" b="2540"/>
                  <wp:docPr id="21" name="Picture 7" descr="Icon&#10;&#10;Description automatically generated">
                    <a:extLst xmlns:a="http://schemas.openxmlformats.org/drawingml/2006/main">
                      <a:ext uri="{FF2B5EF4-FFF2-40B4-BE49-F238E27FC236}">
                        <a16:creationId xmlns:a16="http://schemas.microsoft.com/office/drawing/2014/main" id="{E90CE49D-4545-4E80-AA58-7AF9245BC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E90CE49D-4545-4E80-AA58-7AF9245BCE0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vAlign w:val="center"/>
          </w:tcPr>
          <w:p w14:paraId="4B4953CD" w14:textId="77777777" w:rsidR="00BA5F44" w:rsidRPr="0036164B" w:rsidRDefault="00E231E2" w:rsidP="00E231E2">
            <w:pPr>
              <w:jc w:val="left"/>
              <w:rPr>
                <w:szCs w:val="22"/>
                <w:lang w:val="nl-BE" w:eastAsia="en-GB"/>
              </w:rPr>
            </w:pPr>
            <w:r w:rsidRPr="0036164B">
              <w:rPr>
                <w:szCs w:val="22"/>
                <w:lang w:val="nl-BE" w:eastAsia="en-GB"/>
              </w:rPr>
              <w:t>Idee</w:t>
            </w:r>
            <w:r w:rsidR="00A7295D" w:rsidRPr="0036164B">
              <w:rPr>
                <w:szCs w:val="22"/>
                <w:lang w:val="nl-BE" w:eastAsia="en-GB"/>
              </w:rPr>
              <w:t>, voorbeeld</w:t>
            </w:r>
            <w:r w:rsidRPr="0036164B">
              <w:rPr>
                <w:szCs w:val="22"/>
                <w:lang w:val="nl-BE" w:eastAsia="en-GB"/>
              </w:rPr>
              <w:t xml:space="preserve"> of tip</w:t>
            </w:r>
            <w:r w:rsidR="00BA5F44" w:rsidRPr="0036164B">
              <w:rPr>
                <w:szCs w:val="22"/>
                <w:lang w:val="nl-BE" w:eastAsia="en-GB"/>
              </w:rPr>
              <w:t>.</w:t>
            </w:r>
          </w:p>
        </w:tc>
      </w:tr>
      <w:tr w:rsidR="00E87095" w:rsidRPr="0036164B" w14:paraId="67331019" w14:textId="77777777" w:rsidTr="00E231E2">
        <w:trPr>
          <w:trHeight w:val="397"/>
        </w:trPr>
        <w:tc>
          <w:tcPr>
            <w:tcW w:w="993" w:type="dxa"/>
            <w:shd w:val="clear" w:color="auto" w:fill="auto"/>
            <w:vAlign w:val="center"/>
          </w:tcPr>
          <w:p w14:paraId="1BC2D723" w14:textId="77777777" w:rsidR="00BA5F44" w:rsidRPr="0036164B" w:rsidRDefault="00BA5F44" w:rsidP="00BA5F44">
            <w:pPr>
              <w:jc w:val="center"/>
              <w:rPr>
                <w:szCs w:val="22"/>
                <w:lang w:val="nl-BE" w:eastAsia="en-GB"/>
              </w:rPr>
            </w:pPr>
            <w:r w:rsidRPr="0036164B">
              <w:rPr>
                <w:szCs w:val="22"/>
                <w:lang w:val="nl-BE" w:eastAsia="en-GB"/>
              </w:rPr>
              <w:t xml:space="preserve"> </w:t>
            </w:r>
            <w:r w:rsidRPr="0036164B">
              <w:rPr>
                <w:noProof/>
                <w:szCs w:val="22"/>
                <w:lang w:eastAsia="en-GB"/>
              </w:rPr>
              <w:drawing>
                <wp:inline distT="0" distB="0" distL="0" distR="0" wp14:anchorId="07228C14" wp14:editId="53649E3F">
                  <wp:extent cx="360000" cy="360000"/>
                  <wp:effectExtent l="0" t="0" r="2540" b="2540"/>
                  <wp:docPr id="17" name="Picture 6" descr="Icon&#10;&#10;Description automatically generated">
                    <a:extLst xmlns:a="http://schemas.openxmlformats.org/drawingml/2006/main">
                      <a:ext uri="{FF2B5EF4-FFF2-40B4-BE49-F238E27FC236}">
                        <a16:creationId xmlns:a16="http://schemas.microsoft.com/office/drawing/2014/main" id="{29BD1F12-2368-434D-8360-0F6E65452B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con&#10;&#10;Description automatically generated">
                            <a:extLst>
                              <a:ext uri="{FF2B5EF4-FFF2-40B4-BE49-F238E27FC236}">
                                <a16:creationId xmlns:a16="http://schemas.microsoft.com/office/drawing/2014/main" id="{29BD1F12-2368-434D-8360-0F6E65452BCA}"/>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shd w:val="clear" w:color="auto" w:fill="auto"/>
            <w:vAlign w:val="center"/>
          </w:tcPr>
          <w:p w14:paraId="1CC41117" w14:textId="77777777" w:rsidR="00BA5F44" w:rsidRPr="0036164B" w:rsidRDefault="00BA5F44" w:rsidP="00BA5F44">
            <w:pPr>
              <w:jc w:val="left"/>
              <w:rPr>
                <w:szCs w:val="22"/>
                <w:lang w:val="nl-BE" w:eastAsia="en-GB"/>
              </w:rPr>
            </w:pPr>
            <w:r w:rsidRPr="0036164B">
              <w:rPr>
                <w:szCs w:val="22"/>
                <w:lang w:val="nl-BE" w:eastAsia="en-GB"/>
              </w:rPr>
              <w:t>Waarschuwing</w:t>
            </w:r>
            <w:r w:rsidR="00E231E2" w:rsidRPr="0036164B">
              <w:rPr>
                <w:szCs w:val="22"/>
                <w:lang w:val="nl-BE" w:eastAsia="en-GB"/>
              </w:rPr>
              <w:t>, belangrijke info</w:t>
            </w:r>
            <w:r w:rsidRPr="0036164B">
              <w:rPr>
                <w:szCs w:val="22"/>
                <w:lang w:val="nl-BE" w:eastAsia="en-GB"/>
              </w:rPr>
              <w:t>.</w:t>
            </w:r>
          </w:p>
        </w:tc>
        <w:tc>
          <w:tcPr>
            <w:tcW w:w="993" w:type="dxa"/>
            <w:vAlign w:val="center"/>
          </w:tcPr>
          <w:p w14:paraId="28D05BC0" w14:textId="77777777" w:rsidR="00BA5F44" w:rsidRPr="0036164B" w:rsidRDefault="00BA5F44" w:rsidP="00BA5F44">
            <w:pPr>
              <w:spacing w:line="240" w:lineRule="auto"/>
              <w:jc w:val="center"/>
              <w:rPr>
                <w:szCs w:val="22"/>
                <w:lang w:val="nl-BE"/>
              </w:rPr>
            </w:pPr>
            <w:r w:rsidRPr="0036164B">
              <w:rPr>
                <w:noProof/>
                <w:szCs w:val="22"/>
                <w:lang w:eastAsia="en-GB"/>
              </w:rPr>
              <w:drawing>
                <wp:inline distT="0" distB="0" distL="0" distR="0" wp14:anchorId="5617B7F0" wp14:editId="66F84CC6">
                  <wp:extent cx="360000" cy="360000"/>
                  <wp:effectExtent l="0" t="0" r="2540" b="2540"/>
                  <wp:docPr id="22" name="Picture 5" descr="Icon&#10;&#10;Description automatically generated">
                    <a:extLst xmlns:a="http://schemas.openxmlformats.org/drawingml/2006/main">
                      <a:ext uri="{FF2B5EF4-FFF2-40B4-BE49-F238E27FC236}">
                        <a16:creationId xmlns:a16="http://schemas.microsoft.com/office/drawing/2014/main" id="{5FF201F4-A570-4A21-A68B-71A77860F1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con&#10;&#10;Description automatically generated">
                            <a:extLst>
                              <a:ext uri="{FF2B5EF4-FFF2-40B4-BE49-F238E27FC236}">
                                <a16:creationId xmlns:a16="http://schemas.microsoft.com/office/drawing/2014/main" id="{5FF201F4-A570-4A21-A68B-71A77860F1F4}"/>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vAlign w:val="center"/>
          </w:tcPr>
          <w:p w14:paraId="5C5C97A9" w14:textId="77777777" w:rsidR="00BA5F44" w:rsidRPr="0036164B" w:rsidRDefault="00BA5F44" w:rsidP="00BA5F44">
            <w:pPr>
              <w:spacing w:line="240" w:lineRule="auto"/>
              <w:jc w:val="left"/>
              <w:rPr>
                <w:szCs w:val="22"/>
                <w:lang w:val="nl-BE"/>
              </w:rPr>
            </w:pPr>
            <w:r w:rsidRPr="0036164B">
              <w:rPr>
                <w:szCs w:val="22"/>
                <w:lang w:val="nl-BE"/>
              </w:rPr>
              <w:t>Verdieping</w:t>
            </w:r>
            <w:r w:rsidR="0083028D" w:rsidRPr="0036164B">
              <w:rPr>
                <w:szCs w:val="22"/>
                <w:lang w:val="nl-BE"/>
              </w:rPr>
              <w:t>.</w:t>
            </w:r>
          </w:p>
        </w:tc>
      </w:tr>
      <w:tr w:rsidR="00E87095" w:rsidRPr="0036164B" w14:paraId="686015BA" w14:textId="77777777" w:rsidTr="00E231E2">
        <w:trPr>
          <w:trHeight w:val="397"/>
        </w:trPr>
        <w:tc>
          <w:tcPr>
            <w:tcW w:w="993" w:type="dxa"/>
            <w:shd w:val="clear" w:color="auto" w:fill="auto"/>
            <w:vAlign w:val="center"/>
          </w:tcPr>
          <w:p w14:paraId="2CFD89E4" w14:textId="77777777" w:rsidR="00BA5F44" w:rsidRPr="0036164B" w:rsidRDefault="00BA5F44" w:rsidP="00BA5F44">
            <w:pPr>
              <w:jc w:val="center"/>
              <w:rPr>
                <w:szCs w:val="22"/>
                <w:lang w:val="nl-BE" w:eastAsia="en-GB"/>
              </w:rPr>
            </w:pPr>
            <w:r w:rsidRPr="0036164B">
              <w:rPr>
                <w:noProof/>
                <w:szCs w:val="22"/>
                <w:lang w:eastAsia="en-GB"/>
              </w:rPr>
              <w:drawing>
                <wp:inline distT="0" distB="0" distL="0" distR="0" wp14:anchorId="5EA638EC" wp14:editId="29E28C47">
                  <wp:extent cx="360000" cy="360000"/>
                  <wp:effectExtent l="0" t="0" r="2540" b="2540"/>
                  <wp:docPr id="18" name="Picture 8" descr="Icon&#10;&#10;Description automatically generated">
                    <a:extLst xmlns:a="http://schemas.openxmlformats.org/drawingml/2006/main">
                      <a:ext uri="{FF2B5EF4-FFF2-40B4-BE49-F238E27FC236}">
                        <a16:creationId xmlns:a16="http://schemas.microsoft.com/office/drawing/2014/main" id="{42D4B491-1C5D-4A4E-B02F-A3F66FFF49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con&#10;&#10;Description automatically generated">
                            <a:extLst>
                              <a:ext uri="{FF2B5EF4-FFF2-40B4-BE49-F238E27FC236}">
                                <a16:creationId xmlns:a16="http://schemas.microsoft.com/office/drawing/2014/main" id="{42D4B491-1C5D-4A4E-B02F-A3F66FFF4947}"/>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shd w:val="clear" w:color="auto" w:fill="auto"/>
            <w:vAlign w:val="center"/>
          </w:tcPr>
          <w:p w14:paraId="159FBE81" w14:textId="77777777" w:rsidR="00BA5F44" w:rsidRPr="0036164B" w:rsidRDefault="00BA5F44" w:rsidP="00BA5F44">
            <w:pPr>
              <w:jc w:val="left"/>
              <w:rPr>
                <w:szCs w:val="22"/>
                <w:lang w:val="nl-BE" w:eastAsia="en-GB"/>
              </w:rPr>
            </w:pPr>
            <w:r w:rsidRPr="0036164B">
              <w:rPr>
                <w:szCs w:val="22"/>
                <w:lang w:val="nl-BE" w:eastAsia="en-GB"/>
              </w:rPr>
              <w:t>Vraag aan de lezer.</w:t>
            </w:r>
          </w:p>
        </w:tc>
        <w:tc>
          <w:tcPr>
            <w:tcW w:w="993" w:type="dxa"/>
            <w:vAlign w:val="center"/>
          </w:tcPr>
          <w:p w14:paraId="2C5C2A10" w14:textId="77777777" w:rsidR="00BA5F44" w:rsidRPr="0036164B" w:rsidRDefault="00BA5F44" w:rsidP="00BA5F44">
            <w:pPr>
              <w:spacing w:line="240" w:lineRule="auto"/>
              <w:jc w:val="center"/>
              <w:rPr>
                <w:szCs w:val="22"/>
                <w:lang w:val="nl-BE"/>
              </w:rPr>
            </w:pPr>
            <w:r w:rsidRPr="0036164B">
              <w:rPr>
                <w:noProof/>
                <w:szCs w:val="22"/>
                <w:lang w:eastAsia="en-GB"/>
              </w:rPr>
              <w:drawing>
                <wp:inline distT="0" distB="0" distL="0" distR="0" wp14:anchorId="732C51C3" wp14:editId="06499B1B">
                  <wp:extent cx="360000" cy="360000"/>
                  <wp:effectExtent l="0" t="0" r="2540" b="2540"/>
                  <wp:docPr id="24" name="Picture 4" descr="A black and white circle&#10;&#10;Description automatically generated with medium confidence">
                    <a:extLst xmlns:a="http://schemas.openxmlformats.org/drawingml/2006/main">
                      <a:ext uri="{FF2B5EF4-FFF2-40B4-BE49-F238E27FC236}">
                        <a16:creationId xmlns:a16="http://schemas.microsoft.com/office/drawing/2014/main" id="{ED1DBD69-3D9F-4939-B14D-31C608893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and white circle&#10;&#10;Description automatically generated with medium confidence">
                            <a:extLst>
                              <a:ext uri="{FF2B5EF4-FFF2-40B4-BE49-F238E27FC236}">
                                <a16:creationId xmlns:a16="http://schemas.microsoft.com/office/drawing/2014/main" id="{ED1DBD69-3D9F-4939-B14D-31C6088931F9}"/>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vAlign w:val="center"/>
          </w:tcPr>
          <w:p w14:paraId="66C6816D" w14:textId="77777777" w:rsidR="00BA5F44" w:rsidRPr="0036164B" w:rsidRDefault="00BA5F44" w:rsidP="00BA5F44">
            <w:pPr>
              <w:spacing w:line="240" w:lineRule="auto"/>
              <w:jc w:val="left"/>
              <w:rPr>
                <w:szCs w:val="22"/>
                <w:lang w:val="nl-BE"/>
              </w:rPr>
            </w:pPr>
            <w:r w:rsidRPr="0036164B">
              <w:rPr>
                <w:szCs w:val="22"/>
                <w:lang w:val="nl-BE"/>
              </w:rPr>
              <w:t>Doelstelling.</w:t>
            </w:r>
          </w:p>
        </w:tc>
      </w:tr>
      <w:tr w:rsidR="00E87095" w:rsidRPr="0036164B" w14:paraId="7D122117" w14:textId="77777777" w:rsidTr="00E231E2">
        <w:trPr>
          <w:trHeight w:val="397"/>
        </w:trPr>
        <w:tc>
          <w:tcPr>
            <w:tcW w:w="993" w:type="dxa"/>
            <w:shd w:val="clear" w:color="auto" w:fill="auto"/>
            <w:vAlign w:val="center"/>
          </w:tcPr>
          <w:p w14:paraId="492E6653" w14:textId="77777777" w:rsidR="00BA5F44" w:rsidRPr="0036164B" w:rsidRDefault="00BA5F44" w:rsidP="00BA5F44">
            <w:pPr>
              <w:jc w:val="center"/>
              <w:rPr>
                <w:szCs w:val="22"/>
                <w:lang w:val="nl-BE" w:eastAsia="en-GB"/>
              </w:rPr>
            </w:pPr>
            <w:r w:rsidRPr="0036164B">
              <w:rPr>
                <w:noProof/>
                <w:szCs w:val="22"/>
                <w:lang w:eastAsia="en-GB"/>
              </w:rPr>
              <w:drawing>
                <wp:inline distT="0" distB="0" distL="0" distR="0" wp14:anchorId="50D018A0" wp14:editId="5A4D8658">
                  <wp:extent cx="360000" cy="360000"/>
                  <wp:effectExtent l="0" t="0" r="0" b="2540"/>
                  <wp:docPr id="19" name="Picture 9" descr="Icon&#10;&#10;Description automatically generated">
                    <a:extLst xmlns:a="http://schemas.openxmlformats.org/drawingml/2006/main">
                      <a:ext uri="{FF2B5EF4-FFF2-40B4-BE49-F238E27FC236}">
                        <a16:creationId xmlns:a16="http://schemas.microsoft.com/office/drawing/2014/main" id="{E41222A6-7E70-4822-9EB4-915908059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a:extLst>
                              <a:ext uri="{FF2B5EF4-FFF2-40B4-BE49-F238E27FC236}">
                                <a16:creationId xmlns:a16="http://schemas.microsoft.com/office/drawing/2014/main" id="{E41222A6-7E70-4822-9EB4-915908059901}"/>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shd w:val="clear" w:color="auto" w:fill="auto"/>
            <w:vAlign w:val="center"/>
          </w:tcPr>
          <w:p w14:paraId="14184B42" w14:textId="77777777" w:rsidR="00BA5F44" w:rsidRPr="0036164B" w:rsidRDefault="00BA5F44" w:rsidP="00BA5F44">
            <w:pPr>
              <w:jc w:val="left"/>
              <w:rPr>
                <w:szCs w:val="22"/>
                <w:lang w:val="nl-BE" w:eastAsia="en-GB"/>
              </w:rPr>
            </w:pPr>
            <w:r w:rsidRPr="0036164B">
              <w:rPr>
                <w:szCs w:val="22"/>
                <w:lang w:val="nl-BE" w:eastAsia="en-GB"/>
              </w:rPr>
              <w:t>Oefening, taak of opdracht voor de lezer.</w:t>
            </w:r>
          </w:p>
        </w:tc>
        <w:tc>
          <w:tcPr>
            <w:tcW w:w="993" w:type="dxa"/>
            <w:vAlign w:val="center"/>
          </w:tcPr>
          <w:p w14:paraId="030BD2EF" w14:textId="77777777" w:rsidR="00BA5F44" w:rsidRPr="0036164B" w:rsidRDefault="00BA5F44" w:rsidP="00BA5F44">
            <w:pPr>
              <w:spacing w:line="240" w:lineRule="auto"/>
              <w:jc w:val="center"/>
              <w:rPr>
                <w:szCs w:val="22"/>
                <w:lang w:val="nl-BE"/>
              </w:rPr>
            </w:pPr>
            <w:r w:rsidRPr="0036164B">
              <w:rPr>
                <w:noProof/>
                <w:szCs w:val="22"/>
                <w:lang w:eastAsia="en-GB"/>
              </w:rPr>
              <w:drawing>
                <wp:inline distT="0" distB="0" distL="0" distR="0" wp14:anchorId="6B27BE19" wp14:editId="6EB4C701">
                  <wp:extent cx="360000" cy="360000"/>
                  <wp:effectExtent l="0" t="0" r="2540" b="2540"/>
                  <wp:docPr id="20"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3543" w:type="dxa"/>
            <w:vAlign w:val="center"/>
          </w:tcPr>
          <w:p w14:paraId="77A7D7E3" w14:textId="77777777" w:rsidR="00BA5F44" w:rsidRPr="0036164B" w:rsidRDefault="00BA5F44" w:rsidP="00E231E2">
            <w:pPr>
              <w:jc w:val="left"/>
              <w:rPr>
                <w:szCs w:val="22"/>
                <w:lang w:val="nl-BE" w:eastAsia="en-GB"/>
              </w:rPr>
            </w:pPr>
            <w:r w:rsidRPr="0036164B">
              <w:rPr>
                <w:szCs w:val="22"/>
                <w:lang w:val="nl-BE" w:eastAsia="en-GB"/>
              </w:rPr>
              <w:t>Bijkomend materiaal of referentie.</w:t>
            </w:r>
          </w:p>
        </w:tc>
      </w:tr>
    </w:tbl>
    <w:p w14:paraId="3B8C696A" w14:textId="77777777" w:rsidR="00BA5F44" w:rsidRPr="0036164B" w:rsidRDefault="00BA5F44" w:rsidP="00BA5F44"/>
    <w:p w14:paraId="14B4DD4E" w14:textId="77777777" w:rsidR="00BA5F44" w:rsidRPr="0036164B" w:rsidRDefault="00BA5F44" w:rsidP="0083028D">
      <w:pPr>
        <w:rPr>
          <w:rFonts w:eastAsiaTheme="majorEastAsia"/>
        </w:rPr>
      </w:pPr>
    </w:p>
    <w:p w14:paraId="799AABFC" w14:textId="77777777" w:rsidR="0083028D" w:rsidRPr="0036164B" w:rsidRDefault="0083028D" w:rsidP="0083028D">
      <w:pPr>
        <w:rPr>
          <w:rFonts w:eastAsiaTheme="majorEastAsia"/>
        </w:rPr>
      </w:pPr>
    </w:p>
    <w:p w14:paraId="3DC4DAA8" w14:textId="77777777" w:rsidR="0083028D" w:rsidRPr="0036164B" w:rsidRDefault="0083028D">
      <w:pPr>
        <w:spacing w:line="240" w:lineRule="auto"/>
        <w:jc w:val="left"/>
        <w:rPr>
          <w:rFonts w:eastAsiaTheme="majorEastAsia" w:cstheme="majorBidi"/>
          <w:caps/>
          <w:spacing w:val="-10"/>
          <w:kern w:val="28"/>
          <w:sz w:val="28"/>
          <w:szCs w:val="56"/>
        </w:rPr>
      </w:pPr>
    </w:p>
    <w:p w14:paraId="44053F77" w14:textId="77777777" w:rsidR="0083028D" w:rsidRPr="0036164B" w:rsidRDefault="0083028D">
      <w:pPr>
        <w:spacing w:line="240" w:lineRule="auto"/>
        <w:jc w:val="left"/>
        <w:rPr>
          <w:rFonts w:eastAsiaTheme="majorEastAsia" w:cstheme="majorBidi"/>
          <w:caps/>
          <w:spacing w:val="-10"/>
          <w:kern w:val="28"/>
          <w:sz w:val="28"/>
          <w:szCs w:val="56"/>
        </w:rPr>
      </w:pPr>
      <w:r w:rsidRPr="0036164B">
        <w:br w:type="page"/>
      </w:r>
    </w:p>
    <w:p w14:paraId="1860894E" w14:textId="508F0EBB" w:rsidR="008642CF" w:rsidRPr="0036164B" w:rsidRDefault="006D05BF" w:rsidP="006D05BF">
      <w:pPr>
        <w:pStyle w:val="Titel"/>
      </w:pPr>
      <w:r w:rsidRPr="0036164B">
        <w:lastRenderedPageBreak/>
        <w:t>Inhoud</w:t>
      </w:r>
    </w:p>
    <w:p w14:paraId="7A9538C5" w14:textId="3BDF6143" w:rsidR="000C01B1" w:rsidRDefault="008642CF">
      <w:pPr>
        <w:pStyle w:val="Inhopg1"/>
        <w:rPr>
          <w:rFonts w:eastAsiaTheme="minorEastAsia" w:cstheme="minorBidi"/>
          <w:b w:val="0"/>
          <w:bCs w:val="0"/>
          <w:caps w:val="0"/>
          <w:noProof/>
          <w:sz w:val="22"/>
          <w:szCs w:val="22"/>
          <w:lang w:eastAsia="nl-BE"/>
        </w:rPr>
      </w:pPr>
      <w:r w:rsidRPr="0036164B">
        <w:rPr>
          <w:b w:val="0"/>
          <w:bCs w:val="0"/>
          <w:caps w:val="0"/>
        </w:rPr>
        <w:fldChar w:fldCharType="begin"/>
      </w:r>
      <w:r w:rsidRPr="0036164B">
        <w:rPr>
          <w:b w:val="0"/>
          <w:bCs w:val="0"/>
          <w:caps w:val="0"/>
        </w:rPr>
        <w:instrText xml:space="preserve"> TOC \o "1-3" </w:instrText>
      </w:r>
      <w:r w:rsidRPr="0036164B">
        <w:rPr>
          <w:b w:val="0"/>
          <w:bCs w:val="0"/>
          <w:caps w:val="0"/>
        </w:rPr>
        <w:fldChar w:fldCharType="separate"/>
      </w:r>
      <w:r w:rsidR="000C01B1">
        <w:rPr>
          <w:noProof/>
        </w:rPr>
        <w:t>1 Inleiding</w:t>
      </w:r>
      <w:r w:rsidR="000C01B1">
        <w:rPr>
          <w:noProof/>
        </w:rPr>
        <w:tab/>
      </w:r>
      <w:r w:rsidR="000C01B1">
        <w:rPr>
          <w:noProof/>
        </w:rPr>
        <w:fldChar w:fldCharType="begin"/>
      </w:r>
      <w:r w:rsidR="000C01B1">
        <w:rPr>
          <w:noProof/>
        </w:rPr>
        <w:instrText xml:space="preserve"> PAGEREF _Toc106732682 \h </w:instrText>
      </w:r>
      <w:r w:rsidR="000C01B1">
        <w:rPr>
          <w:noProof/>
        </w:rPr>
      </w:r>
      <w:r w:rsidR="000C01B1">
        <w:rPr>
          <w:noProof/>
        </w:rPr>
        <w:fldChar w:fldCharType="separate"/>
      </w:r>
      <w:r w:rsidR="00627C29">
        <w:rPr>
          <w:noProof/>
        </w:rPr>
        <w:t>5</w:t>
      </w:r>
      <w:r w:rsidR="000C01B1">
        <w:rPr>
          <w:noProof/>
        </w:rPr>
        <w:fldChar w:fldCharType="end"/>
      </w:r>
    </w:p>
    <w:p w14:paraId="49AFE230" w14:textId="2284E72C" w:rsidR="000C01B1" w:rsidRDefault="000C01B1">
      <w:pPr>
        <w:pStyle w:val="Inhopg1"/>
        <w:rPr>
          <w:rFonts w:eastAsiaTheme="minorEastAsia" w:cstheme="minorBidi"/>
          <w:b w:val="0"/>
          <w:bCs w:val="0"/>
          <w:caps w:val="0"/>
          <w:noProof/>
          <w:sz w:val="22"/>
          <w:szCs w:val="22"/>
          <w:lang w:eastAsia="nl-BE"/>
        </w:rPr>
      </w:pPr>
      <w:r>
        <w:rPr>
          <w:noProof/>
        </w:rPr>
        <w:t>2 Object Oriented Design</w:t>
      </w:r>
      <w:r>
        <w:rPr>
          <w:noProof/>
        </w:rPr>
        <w:tab/>
      </w:r>
      <w:r>
        <w:rPr>
          <w:noProof/>
        </w:rPr>
        <w:fldChar w:fldCharType="begin"/>
      </w:r>
      <w:r>
        <w:rPr>
          <w:noProof/>
        </w:rPr>
        <w:instrText xml:space="preserve"> PAGEREF _Toc106732683 \h </w:instrText>
      </w:r>
      <w:r>
        <w:rPr>
          <w:noProof/>
        </w:rPr>
      </w:r>
      <w:r>
        <w:rPr>
          <w:noProof/>
        </w:rPr>
        <w:fldChar w:fldCharType="separate"/>
      </w:r>
      <w:r w:rsidR="00627C29">
        <w:rPr>
          <w:noProof/>
        </w:rPr>
        <w:t>6</w:t>
      </w:r>
      <w:r>
        <w:rPr>
          <w:noProof/>
        </w:rPr>
        <w:fldChar w:fldCharType="end"/>
      </w:r>
    </w:p>
    <w:p w14:paraId="7B8538C1" w14:textId="6296E279" w:rsidR="000C01B1" w:rsidRDefault="000C01B1">
      <w:pPr>
        <w:pStyle w:val="Inhopg2"/>
        <w:tabs>
          <w:tab w:val="right" w:leader="dot" w:pos="9016"/>
        </w:tabs>
        <w:rPr>
          <w:rFonts w:eastAsiaTheme="minorEastAsia" w:cstheme="minorBidi"/>
          <w:smallCaps w:val="0"/>
          <w:noProof/>
          <w:sz w:val="22"/>
          <w:szCs w:val="22"/>
          <w:lang w:eastAsia="nl-BE"/>
        </w:rPr>
      </w:pPr>
      <w:r w:rsidRPr="001F75C9">
        <w:rPr>
          <w:rFonts w:eastAsiaTheme="majorEastAsia"/>
          <w:noProof/>
          <w14:scene3d>
            <w14:camera w14:prst="orthographicFront"/>
            <w14:lightRig w14:rig="threePt" w14:dir="t">
              <w14:rot w14:lat="0" w14:lon="0" w14:rev="0"/>
            </w14:lightRig>
          </w14:scene3d>
        </w:rPr>
        <w:t>2.1</w:t>
      </w:r>
      <w:r w:rsidRPr="001F75C9">
        <w:rPr>
          <w:rFonts w:eastAsiaTheme="majorEastAsia"/>
          <w:noProof/>
        </w:rPr>
        <w:t xml:space="preserve"> Herhaling OO-programmeren</w:t>
      </w:r>
      <w:r>
        <w:rPr>
          <w:noProof/>
        </w:rPr>
        <w:tab/>
      </w:r>
      <w:r>
        <w:rPr>
          <w:noProof/>
        </w:rPr>
        <w:fldChar w:fldCharType="begin"/>
      </w:r>
      <w:r>
        <w:rPr>
          <w:noProof/>
        </w:rPr>
        <w:instrText xml:space="preserve"> PAGEREF _Toc106732684 \h </w:instrText>
      </w:r>
      <w:r>
        <w:rPr>
          <w:noProof/>
        </w:rPr>
      </w:r>
      <w:r>
        <w:rPr>
          <w:noProof/>
        </w:rPr>
        <w:fldChar w:fldCharType="separate"/>
      </w:r>
      <w:r w:rsidR="00627C29">
        <w:rPr>
          <w:noProof/>
        </w:rPr>
        <w:t>6</w:t>
      </w:r>
      <w:r>
        <w:rPr>
          <w:noProof/>
        </w:rPr>
        <w:fldChar w:fldCharType="end"/>
      </w:r>
    </w:p>
    <w:p w14:paraId="40DF44D7" w14:textId="7DE577E7" w:rsidR="000C01B1" w:rsidRDefault="000C01B1">
      <w:pPr>
        <w:pStyle w:val="Inhopg1"/>
        <w:rPr>
          <w:rFonts w:eastAsiaTheme="minorEastAsia" w:cstheme="minorBidi"/>
          <w:b w:val="0"/>
          <w:bCs w:val="0"/>
          <w:caps w:val="0"/>
          <w:noProof/>
          <w:sz w:val="22"/>
          <w:szCs w:val="22"/>
          <w:lang w:eastAsia="nl-BE"/>
        </w:rPr>
      </w:pPr>
      <w:r>
        <w:rPr>
          <w:noProof/>
        </w:rPr>
        <w:t>3 Oplossingen</w:t>
      </w:r>
      <w:r>
        <w:rPr>
          <w:noProof/>
        </w:rPr>
        <w:tab/>
      </w:r>
      <w:r>
        <w:rPr>
          <w:noProof/>
        </w:rPr>
        <w:fldChar w:fldCharType="begin"/>
      </w:r>
      <w:r>
        <w:rPr>
          <w:noProof/>
        </w:rPr>
        <w:instrText xml:space="preserve"> PAGEREF _Toc106732685 \h </w:instrText>
      </w:r>
      <w:r>
        <w:rPr>
          <w:noProof/>
        </w:rPr>
      </w:r>
      <w:r>
        <w:rPr>
          <w:noProof/>
        </w:rPr>
        <w:fldChar w:fldCharType="separate"/>
      </w:r>
      <w:r w:rsidR="00627C29">
        <w:rPr>
          <w:noProof/>
        </w:rPr>
        <w:t>9</w:t>
      </w:r>
      <w:r>
        <w:rPr>
          <w:noProof/>
        </w:rPr>
        <w:fldChar w:fldCharType="end"/>
      </w:r>
    </w:p>
    <w:p w14:paraId="5060C857" w14:textId="1630BEF3" w:rsidR="000C01B1" w:rsidRDefault="000C01B1">
      <w:pPr>
        <w:pStyle w:val="Inhopg2"/>
        <w:tabs>
          <w:tab w:val="right" w:leader="dot" w:pos="9016"/>
        </w:tabs>
        <w:rPr>
          <w:rFonts w:eastAsiaTheme="minorEastAsia" w:cstheme="minorBidi"/>
          <w:smallCaps w:val="0"/>
          <w:noProof/>
          <w:sz w:val="22"/>
          <w:szCs w:val="22"/>
          <w:lang w:eastAsia="nl-BE"/>
        </w:rPr>
      </w:pPr>
      <w:r w:rsidRPr="001F75C9">
        <w:rPr>
          <w:noProof/>
          <w14:scene3d>
            <w14:camera w14:prst="orthographicFront"/>
            <w14:lightRig w14:rig="threePt" w14:dir="t">
              <w14:rot w14:lat="0" w14:lon="0" w14:rev="0"/>
            </w14:lightRig>
          </w14:scene3d>
        </w:rPr>
        <w:t>3.1</w:t>
      </w:r>
      <w:r>
        <w:rPr>
          <w:noProof/>
        </w:rPr>
        <w:t xml:space="preserve"> Herhaling OO-programming</w:t>
      </w:r>
      <w:r>
        <w:rPr>
          <w:noProof/>
        </w:rPr>
        <w:tab/>
      </w:r>
      <w:r>
        <w:rPr>
          <w:noProof/>
        </w:rPr>
        <w:fldChar w:fldCharType="begin"/>
      </w:r>
      <w:r>
        <w:rPr>
          <w:noProof/>
        </w:rPr>
        <w:instrText xml:space="preserve"> PAGEREF _Toc106732686 \h </w:instrText>
      </w:r>
      <w:r>
        <w:rPr>
          <w:noProof/>
        </w:rPr>
      </w:r>
      <w:r>
        <w:rPr>
          <w:noProof/>
        </w:rPr>
        <w:fldChar w:fldCharType="separate"/>
      </w:r>
      <w:r w:rsidR="00627C29">
        <w:rPr>
          <w:noProof/>
        </w:rPr>
        <w:t>9</w:t>
      </w:r>
      <w:r>
        <w:rPr>
          <w:noProof/>
        </w:rPr>
        <w:fldChar w:fldCharType="end"/>
      </w:r>
    </w:p>
    <w:p w14:paraId="5D9A5790" w14:textId="2BF2A273" w:rsidR="002C7A8E" w:rsidRPr="0036164B" w:rsidRDefault="008642CF" w:rsidP="009D236A">
      <w:pPr>
        <w:spacing w:line="240" w:lineRule="auto"/>
        <w:jc w:val="left"/>
        <w:sectPr w:rsidR="002C7A8E" w:rsidRPr="0036164B" w:rsidSect="00647717">
          <w:pgSz w:w="11906" w:h="16838" w:code="9"/>
          <w:pgMar w:top="1440" w:right="1440" w:bottom="1440" w:left="1440" w:header="0" w:footer="0" w:gutter="0"/>
          <w:cols w:space="708"/>
          <w:noEndnote/>
          <w:titlePg/>
          <w:docGrid w:linePitch="326"/>
        </w:sectPr>
      </w:pPr>
      <w:r w:rsidRPr="0036164B">
        <w:rPr>
          <w:rFonts w:cstheme="minorBidi"/>
          <w:b/>
          <w:caps/>
        </w:rPr>
        <w:fldChar w:fldCharType="end"/>
      </w:r>
    </w:p>
    <w:p w14:paraId="0B22A315" w14:textId="7C1FD398" w:rsidR="00362751" w:rsidRDefault="00362751" w:rsidP="009D236A">
      <w:pPr>
        <w:pStyle w:val="Kop1"/>
      </w:pPr>
      <w:bookmarkStart w:id="0" w:name="_Toc106732682"/>
      <w:r>
        <w:lastRenderedPageBreak/>
        <w:t>Inleiding</w:t>
      </w:r>
      <w:bookmarkEnd w:id="0"/>
    </w:p>
    <w:p w14:paraId="3465F140" w14:textId="46D82229" w:rsidR="00362751" w:rsidRDefault="00362751" w:rsidP="00362751">
      <w:r>
        <w:t xml:space="preserve">Dit oefeningenboek bevat oefeningen voor de les Object </w:t>
      </w:r>
      <w:proofErr w:type="spellStart"/>
      <w:r>
        <w:t>Oriented</w:t>
      </w:r>
      <w:proofErr w:type="spellEnd"/>
      <w:r>
        <w:t xml:space="preserve"> Design. Je kan je kennis testen op basis van praktische opdrachten. De oplossingen van al de opdrachten vind je onder de titel </w:t>
      </w:r>
      <w:r w:rsidRPr="00362751">
        <w:rPr>
          <w:i/>
          <w:iCs/>
        </w:rPr>
        <w:fldChar w:fldCharType="begin"/>
      </w:r>
      <w:r w:rsidRPr="00362751">
        <w:rPr>
          <w:i/>
          <w:iCs/>
        </w:rPr>
        <w:instrText xml:space="preserve"> REF _Ref106531582 \h </w:instrText>
      </w:r>
      <w:r>
        <w:rPr>
          <w:i/>
          <w:iCs/>
        </w:rPr>
        <w:instrText xml:space="preserve"> \* MERGEFORMAT </w:instrText>
      </w:r>
      <w:r w:rsidRPr="00362751">
        <w:rPr>
          <w:i/>
          <w:iCs/>
        </w:rPr>
      </w:r>
      <w:r w:rsidRPr="00362751">
        <w:rPr>
          <w:i/>
          <w:iCs/>
        </w:rPr>
        <w:fldChar w:fldCharType="separate"/>
      </w:r>
      <w:r w:rsidR="00627C29" w:rsidRPr="00627C29">
        <w:rPr>
          <w:i/>
          <w:iCs/>
        </w:rPr>
        <w:t>Oplossingen</w:t>
      </w:r>
      <w:r w:rsidRPr="00362751">
        <w:rPr>
          <w:i/>
          <w:iCs/>
        </w:rPr>
        <w:fldChar w:fldCharType="end"/>
      </w:r>
      <w:r>
        <w:t>.</w:t>
      </w:r>
    </w:p>
    <w:p w14:paraId="302EBCC7" w14:textId="3810082F" w:rsidR="00E635F6" w:rsidRDefault="00E635F6" w:rsidP="00362751">
      <w:r>
        <w:t xml:space="preserve">Soms hebben </w:t>
      </w:r>
      <w:r w:rsidR="0022451D">
        <w:t xml:space="preserve">oefeningen uitgewerkte </w:t>
      </w:r>
      <w:proofErr w:type="spellStart"/>
      <w:r w:rsidR="0022451D">
        <w:t>solutions</w:t>
      </w:r>
      <w:proofErr w:type="spellEnd"/>
      <w:r w:rsidR="0022451D">
        <w:t xml:space="preserve">. De naam van de solution en het project staan steeds bij de oefeningen/oplossingen vermeld. Je vind deze terug onder </w:t>
      </w:r>
      <w:r w:rsidR="0022451D" w:rsidRPr="0022451D">
        <w:rPr>
          <w:b/>
          <w:bCs/>
        </w:rPr>
        <w:t>Cursus Downloads &gt;  Solutions</w:t>
      </w:r>
      <w:r w:rsidR="0022451D">
        <w:t>.</w:t>
      </w:r>
    </w:p>
    <w:p w14:paraId="5A16C738" w14:textId="6E20E251" w:rsidR="00CD6354" w:rsidRDefault="00CD6354" w:rsidP="00362751">
      <w:r>
        <w:t>Soms werken we vanaf een bestaand project. In dit geval ga je dan kleine code aanpassingen moeten doen. Dit wordt als volgt in het oefeningenboek weergegeven:</w:t>
      </w:r>
    </w:p>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CD6354" w:rsidRPr="003F53DB" w14:paraId="3459A4DB" w14:textId="77777777" w:rsidTr="00F379DD">
        <w:trPr>
          <w:trHeight w:val="397"/>
        </w:trPr>
        <w:tc>
          <w:tcPr>
            <w:tcW w:w="1276" w:type="dxa"/>
            <w:shd w:val="clear" w:color="auto" w:fill="auto"/>
          </w:tcPr>
          <w:p w14:paraId="081EDE1A" w14:textId="77777777" w:rsidR="00CD6354" w:rsidRPr="003F53DB" w:rsidRDefault="00CD6354" w:rsidP="00F379DD">
            <w:pPr>
              <w:jc w:val="center"/>
              <w:rPr>
                <w:lang w:val="nl-BE" w:eastAsia="en-GB"/>
              </w:rPr>
            </w:pPr>
            <w:r w:rsidRPr="0036164B">
              <w:rPr>
                <w:noProof/>
                <w:szCs w:val="22"/>
                <w:lang w:eastAsia="en-GB"/>
              </w:rPr>
              <w:drawing>
                <wp:inline distT="0" distB="0" distL="0" distR="0" wp14:anchorId="6E16222C" wp14:editId="6229F029">
                  <wp:extent cx="360000" cy="360000"/>
                  <wp:effectExtent l="0" t="0" r="2540" b="2540"/>
                  <wp:docPr id="9"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233B4884" w14:textId="5AF86B11" w:rsidR="00CD6354" w:rsidRPr="00E635F6" w:rsidRDefault="00CD6354" w:rsidP="00F379DD">
            <w:pPr>
              <w:jc w:val="left"/>
              <w:rPr>
                <w:lang w:val="nl-BE" w:eastAsia="en-GB"/>
              </w:rPr>
            </w:pPr>
            <w:r>
              <w:rPr>
                <w:lang w:val="nl-BE" w:eastAsia="en-GB"/>
              </w:rPr>
              <w:t xml:space="preserve">De code voor deze oefening kan je terugvinden onder de solution </w:t>
            </w:r>
            <w:proofErr w:type="spellStart"/>
            <w:r w:rsidRPr="006A0149">
              <w:rPr>
                <w:b/>
                <w:bCs/>
                <w:lang w:val="nl-BE"/>
              </w:rPr>
              <w:t>Ucll.OOD.</w:t>
            </w:r>
            <w:r>
              <w:rPr>
                <w:b/>
                <w:bCs/>
                <w:lang w:val="nl-BE"/>
              </w:rPr>
              <w:t>Hoofdstuk</w:t>
            </w:r>
            <w:r w:rsidRPr="006A0149">
              <w:rPr>
                <w:b/>
                <w:bCs/>
                <w:lang w:val="nl-BE"/>
              </w:rPr>
              <w:t>.Oefeningen</w:t>
            </w:r>
            <w:proofErr w:type="spellEnd"/>
            <w:r>
              <w:rPr>
                <w:lang w:val="nl-BE"/>
              </w:rPr>
              <w:t xml:space="preserve">, en daarin project </w:t>
            </w:r>
            <w:r>
              <w:rPr>
                <w:b/>
                <w:bCs/>
                <w:lang w:val="nl-BE"/>
              </w:rPr>
              <w:t>Oefenproject</w:t>
            </w:r>
          </w:p>
        </w:tc>
      </w:tr>
    </w:tbl>
    <w:p w14:paraId="7E972978" w14:textId="29845E42" w:rsidR="00CD6354" w:rsidRDefault="00CD6354" w:rsidP="00362751"/>
    <w:p w14:paraId="5620D68D" w14:textId="5752FB83" w:rsidR="00854198" w:rsidRPr="00362751" w:rsidRDefault="00854198" w:rsidP="00362751">
      <w:r>
        <w:t xml:space="preserve">De oplossingen zijn ook steeds uitgewerkt in code. De verwijzing naar het project met de oplossing in, vindt u terug onder de </w:t>
      </w:r>
      <w:r>
        <w:fldChar w:fldCharType="begin"/>
      </w:r>
      <w:r>
        <w:instrText xml:space="preserve"> REF _Ref106531582 \h </w:instrText>
      </w:r>
      <w:r>
        <w:fldChar w:fldCharType="separate"/>
      </w:r>
      <w:r w:rsidR="00627C29">
        <w:t>Oplossingen</w:t>
      </w:r>
      <w:r>
        <w:fldChar w:fldCharType="end"/>
      </w:r>
      <w:r>
        <w:t>.</w:t>
      </w:r>
    </w:p>
    <w:p w14:paraId="0F8F0198" w14:textId="205DF769" w:rsidR="008E3C11" w:rsidRPr="0036164B" w:rsidRDefault="001337C6" w:rsidP="009D236A">
      <w:pPr>
        <w:pStyle w:val="Kop1"/>
      </w:pPr>
      <w:bookmarkStart w:id="1" w:name="_Toc106732683"/>
      <w:r>
        <w:lastRenderedPageBreak/>
        <w:t xml:space="preserve">Object </w:t>
      </w:r>
      <w:proofErr w:type="spellStart"/>
      <w:r>
        <w:t>Oriented</w:t>
      </w:r>
      <w:proofErr w:type="spellEnd"/>
      <w:r>
        <w:t xml:space="preserve"> Design</w:t>
      </w:r>
      <w:bookmarkEnd w:id="1"/>
    </w:p>
    <w:p w14:paraId="4198CA77" w14:textId="3288D389" w:rsidR="001337C6" w:rsidRDefault="001337C6" w:rsidP="001337C6">
      <w:pPr>
        <w:pStyle w:val="Kop2"/>
        <w:rPr>
          <w:rFonts w:eastAsiaTheme="majorEastAsia"/>
        </w:rPr>
      </w:pPr>
      <w:bookmarkStart w:id="2" w:name="_Toc106732684"/>
      <w:r>
        <w:rPr>
          <w:rFonts w:eastAsiaTheme="majorEastAsia"/>
        </w:rPr>
        <w:t>Herhaling OO-programmeren</w:t>
      </w:r>
      <w:bookmarkEnd w:id="2"/>
    </w:p>
    <w:p w14:paraId="0F382399" w14:textId="4FE93B67" w:rsidR="008C7A9E" w:rsidRPr="0036164B" w:rsidRDefault="008C7A9E" w:rsidP="008C7A9E">
      <w:pPr>
        <w:rPr>
          <w:rFonts w:eastAsiaTheme="majorEastAsia"/>
        </w:rPr>
      </w:pPr>
      <w:r w:rsidRPr="0036164B">
        <w:rPr>
          <w:rFonts w:eastAsiaTheme="majorEastAsia"/>
        </w:rPr>
        <w:t>Stel, we willen een systeem maken om studenten en lectoren bij te houden. We willen zo veel mogelijk gebruik maken van classes of interfaces. We willen ook de volgende gegevens bijhouden:</w:t>
      </w:r>
    </w:p>
    <w:p w14:paraId="77BA689D" w14:textId="77777777" w:rsidR="008C7A9E" w:rsidRPr="0036164B" w:rsidRDefault="008C7A9E" w:rsidP="008C7A9E">
      <w:pPr>
        <w:pStyle w:val="Lijstalinea"/>
        <w:numPr>
          <w:ilvl w:val="0"/>
          <w:numId w:val="3"/>
        </w:numPr>
        <w:rPr>
          <w:rFonts w:eastAsiaTheme="majorEastAsia"/>
        </w:rPr>
      </w:pPr>
      <w:r w:rsidRPr="0036164B">
        <w:rPr>
          <w:rFonts w:eastAsiaTheme="majorEastAsia"/>
        </w:rPr>
        <w:t>Student</w:t>
      </w:r>
    </w:p>
    <w:p w14:paraId="454C4C8A" w14:textId="77777777" w:rsidR="008C7A9E" w:rsidRPr="0036164B" w:rsidRDefault="008C7A9E" w:rsidP="008C7A9E">
      <w:pPr>
        <w:pStyle w:val="Lijstalinea"/>
        <w:numPr>
          <w:ilvl w:val="1"/>
          <w:numId w:val="3"/>
        </w:numPr>
        <w:rPr>
          <w:rFonts w:eastAsiaTheme="majorEastAsia"/>
        </w:rPr>
      </w:pPr>
      <w:r w:rsidRPr="0036164B">
        <w:rPr>
          <w:rFonts w:eastAsiaTheme="majorEastAsia"/>
        </w:rPr>
        <w:t>Naam</w:t>
      </w:r>
    </w:p>
    <w:p w14:paraId="1B212D91" w14:textId="77777777" w:rsidR="008C7A9E" w:rsidRPr="0036164B" w:rsidRDefault="008C7A9E" w:rsidP="008C7A9E">
      <w:pPr>
        <w:pStyle w:val="Lijstalinea"/>
        <w:numPr>
          <w:ilvl w:val="1"/>
          <w:numId w:val="3"/>
        </w:numPr>
        <w:rPr>
          <w:rFonts w:eastAsiaTheme="majorEastAsia"/>
        </w:rPr>
      </w:pPr>
      <w:r w:rsidRPr="0036164B">
        <w:rPr>
          <w:rFonts w:eastAsiaTheme="majorEastAsia"/>
        </w:rPr>
        <w:t>Voornaam</w:t>
      </w:r>
    </w:p>
    <w:p w14:paraId="62DDC893" w14:textId="77777777" w:rsidR="008C7A9E" w:rsidRPr="0036164B" w:rsidRDefault="008C7A9E" w:rsidP="008C7A9E">
      <w:pPr>
        <w:pStyle w:val="Lijstalinea"/>
        <w:numPr>
          <w:ilvl w:val="1"/>
          <w:numId w:val="3"/>
        </w:numPr>
        <w:rPr>
          <w:rFonts w:eastAsiaTheme="majorEastAsia"/>
        </w:rPr>
      </w:pPr>
      <w:r w:rsidRPr="0036164B">
        <w:rPr>
          <w:rFonts w:eastAsiaTheme="majorEastAsia"/>
        </w:rPr>
        <w:t>Student nummer</w:t>
      </w:r>
    </w:p>
    <w:p w14:paraId="71649261" w14:textId="77777777" w:rsidR="008C7A9E" w:rsidRPr="0036164B" w:rsidRDefault="008C7A9E" w:rsidP="008C7A9E">
      <w:pPr>
        <w:pStyle w:val="Lijstalinea"/>
        <w:numPr>
          <w:ilvl w:val="1"/>
          <w:numId w:val="3"/>
        </w:numPr>
        <w:rPr>
          <w:rFonts w:eastAsiaTheme="majorEastAsia"/>
        </w:rPr>
      </w:pPr>
      <w:r w:rsidRPr="0036164B">
        <w:rPr>
          <w:rFonts w:eastAsiaTheme="majorEastAsia"/>
        </w:rPr>
        <w:t xml:space="preserve">Kan een boodschap sturen die “Hallo” zegt (lees: functie dat string </w:t>
      </w:r>
      <w:proofErr w:type="spellStart"/>
      <w:r w:rsidRPr="0036164B">
        <w:rPr>
          <w:rFonts w:eastAsiaTheme="majorEastAsia"/>
        </w:rPr>
        <w:t>returned</w:t>
      </w:r>
      <w:proofErr w:type="spellEnd"/>
      <w:r w:rsidRPr="0036164B">
        <w:rPr>
          <w:rFonts w:eastAsiaTheme="majorEastAsia"/>
        </w:rPr>
        <w:t>)</w:t>
      </w:r>
    </w:p>
    <w:p w14:paraId="3A50916B" w14:textId="77777777" w:rsidR="008C7A9E" w:rsidRPr="0036164B" w:rsidRDefault="008C7A9E" w:rsidP="008C7A9E">
      <w:pPr>
        <w:pStyle w:val="Lijstalinea"/>
        <w:numPr>
          <w:ilvl w:val="0"/>
          <w:numId w:val="3"/>
        </w:numPr>
        <w:rPr>
          <w:rFonts w:eastAsiaTheme="majorEastAsia"/>
        </w:rPr>
      </w:pPr>
      <w:r w:rsidRPr="0036164B">
        <w:rPr>
          <w:rFonts w:eastAsiaTheme="majorEastAsia"/>
        </w:rPr>
        <w:t>Lector</w:t>
      </w:r>
    </w:p>
    <w:p w14:paraId="3FE78B37" w14:textId="77777777" w:rsidR="008C7A9E" w:rsidRPr="0036164B" w:rsidRDefault="008C7A9E" w:rsidP="008C7A9E">
      <w:pPr>
        <w:pStyle w:val="Lijstalinea"/>
        <w:numPr>
          <w:ilvl w:val="1"/>
          <w:numId w:val="3"/>
        </w:numPr>
        <w:rPr>
          <w:rFonts w:eastAsiaTheme="majorEastAsia"/>
        </w:rPr>
      </w:pPr>
      <w:r w:rsidRPr="0036164B">
        <w:rPr>
          <w:rFonts w:eastAsiaTheme="majorEastAsia"/>
        </w:rPr>
        <w:t>Naam</w:t>
      </w:r>
    </w:p>
    <w:p w14:paraId="30D4928D" w14:textId="77777777" w:rsidR="008C7A9E" w:rsidRPr="0036164B" w:rsidRDefault="008C7A9E" w:rsidP="008C7A9E">
      <w:pPr>
        <w:pStyle w:val="Lijstalinea"/>
        <w:numPr>
          <w:ilvl w:val="1"/>
          <w:numId w:val="3"/>
        </w:numPr>
        <w:rPr>
          <w:rFonts w:eastAsiaTheme="majorEastAsia"/>
        </w:rPr>
      </w:pPr>
      <w:r w:rsidRPr="0036164B">
        <w:rPr>
          <w:rFonts w:eastAsiaTheme="majorEastAsia"/>
        </w:rPr>
        <w:t>Voornaam</w:t>
      </w:r>
    </w:p>
    <w:p w14:paraId="6606EF55" w14:textId="77777777" w:rsidR="008C7A9E" w:rsidRPr="0036164B" w:rsidRDefault="008C7A9E" w:rsidP="008C7A9E">
      <w:pPr>
        <w:pStyle w:val="Lijstalinea"/>
        <w:numPr>
          <w:ilvl w:val="1"/>
          <w:numId w:val="3"/>
        </w:numPr>
        <w:rPr>
          <w:rFonts w:eastAsiaTheme="majorEastAsia"/>
        </w:rPr>
      </w:pPr>
      <w:r w:rsidRPr="0036164B">
        <w:rPr>
          <w:rFonts w:eastAsiaTheme="majorEastAsia"/>
        </w:rPr>
        <w:t>Lectornummer</w:t>
      </w:r>
    </w:p>
    <w:p w14:paraId="33186DFD" w14:textId="77391BC1" w:rsidR="008C7A9E" w:rsidRDefault="008C7A9E" w:rsidP="008C7A9E">
      <w:pPr>
        <w:pStyle w:val="Lijstalinea"/>
        <w:numPr>
          <w:ilvl w:val="1"/>
          <w:numId w:val="3"/>
        </w:numPr>
        <w:rPr>
          <w:rFonts w:eastAsiaTheme="majorEastAsia"/>
        </w:rPr>
      </w:pPr>
      <w:r w:rsidRPr="0036164B">
        <w:rPr>
          <w:rFonts w:eastAsiaTheme="majorEastAsia"/>
        </w:rPr>
        <w:t xml:space="preserve">Kan een boodschap sturen die “Welkom” zegt (lees: functie die string </w:t>
      </w:r>
      <w:proofErr w:type="spellStart"/>
      <w:r w:rsidRPr="0036164B">
        <w:rPr>
          <w:rFonts w:eastAsiaTheme="majorEastAsia"/>
        </w:rPr>
        <w:t>returned</w:t>
      </w:r>
      <w:proofErr w:type="spellEnd"/>
      <w:r w:rsidRPr="0036164B">
        <w:rPr>
          <w:rFonts w:eastAsiaTheme="majorEastAsia"/>
        </w:rPr>
        <w:t>)</w:t>
      </w:r>
    </w:p>
    <w:p w14:paraId="64EAC5E1" w14:textId="54BA62D3" w:rsidR="008C7A9E" w:rsidRDefault="008C7A9E" w:rsidP="008C7A9E">
      <w:pPr>
        <w:rPr>
          <w:rFonts w:eastAsiaTheme="majorEastAsia"/>
        </w:rPr>
      </w:pPr>
    </w:p>
    <w:p w14:paraId="0D6E187D" w14:textId="5C531636" w:rsidR="008C7A9E" w:rsidRDefault="008C7A9E" w:rsidP="008C7A9E">
      <w:pPr>
        <w:rPr>
          <w:rFonts w:eastAsiaTheme="majorEastAsia"/>
        </w:rPr>
      </w:pPr>
      <w:r>
        <w:rPr>
          <w:rFonts w:eastAsiaTheme="majorEastAsia"/>
        </w:rPr>
        <w:t>Hoe zouden we dit best modellen in verschillende classes? De meest standaard manier zou de volgende zijn</w:t>
      </w:r>
      <w:r w:rsidR="006574DE">
        <w:rPr>
          <w:rFonts w:eastAsiaTheme="majorEastAsia"/>
        </w:rPr>
        <w:t>.</w:t>
      </w:r>
    </w:p>
    <w:p w14:paraId="79998BDC" w14:textId="0BA35974" w:rsidR="008C7A9E" w:rsidRDefault="008C7A9E" w:rsidP="008C7A9E">
      <w:pPr>
        <w:rPr>
          <w:rFonts w:eastAsiaTheme="majorEastAsia"/>
        </w:rPr>
      </w:pPr>
      <w:r w:rsidRPr="008C7A9E">
        <w:rPr>
          <w:rFonts w:eastAsiaTheme="majorEastAsia"/>
          <w:noProof/>
        </w:rPr>
        <w:drawing>
          <wp:inline distT="0" distB="0" distL="0" distR="0" wp14:anchorId="1A6033AF" wp14:editId="77AB8F3F">
            <wp:extent cx="3284505" cy="13564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4505" cy="1356478"/>
                    </a:xfrm>
                    <a:prstGeom prst="rect">
                      <a:avLst/>
                    </a:prstGeom>
                  </pic:spPr>
                </pic:pic>
              </a:graphicData>
            </a:graphic>
          </wp:inline>
        </w:drawing>
      </w:r>
    </w:p>
    <w:p w14:paraId="1EC11D66" w14:textId="3E929FFF" w:rsidR="008C7A9E" w:rsidRDefault="008C7A9E" w:rsidP="008C7A9E">
      <w:pPr>
        <w:rPr>
          <w:rFonts w:eastAsiaTheme="majorEastAsia"/>
        </w:rPr>
      </w:pPr>
    </w:p>
    <w:p w14:paraId="7D483A74" w14:textId="5514453B" w:rsidR="008C7A9E" w:rsidRDefault="006574DE" w:rsidP="008C7A9E">
      <w:pPr>
        <w:rPr>
          <w:rFonts w:eastAsiaTheme="majorEastAsia"/>
        </w:rPr>
      </w:pPr>
      <w:r>
        <w:rPr>
          <w:rFonts w:eastAsiaTheme="majorEastAsia"/>
        </w:rPr>
        <w:t xml:space="preserve">Hoe kunnen we echter overervingen en/of </w:t>
      </w:r>
      <w:proofErr w:type="spellStart"/>
      <w:r>
        <w:rPr>
          <w:rFonts w:eastAsiaTheme="majorEastAsia"/>
        </w:rPr>
        <w:t>interfacing</w:t>
      </w:r>
      <w:proofErr w:type="spellEnd"/>
      <w:r>
        <w:rPr>
          <w:rFonts w:eastAsiaTheme="majorEastAsia"/>
        </w:rPr>
        <w:t xml:space="preserve"> introduceren in dit model?</w:t>
      </w:r>
    </w:p>
    <w:p w14:paraId="05B0CA38" w14:textId="7D8A94CC" w:rsidR="00735B06" w:rsidRPr="00C252EC" w:rsidRDefault="00735B06" w:rsidP="008C7A9E">
      <w:pPr>
        <w:rPr>
          <w:rFonts w:eastAsiaTheme="majorEastAsia"/>
        </w:rPr>
      </w:pPr>
      <w:r w:rsidRPr="00B06E91">
        <w:rPr>
          <w:rFonts w:eastAsiaTheme="majorEastAsia"/>
          <w:i/>
          <w:iCs/>
        </w:rPr>
        <w:t xml:space="preserve">Oplossing: </w:t>
      </w:r>
      <w:r w:rsidRPr="00C252EC">
        <w:rPr>
          <w:rFonts w:eastAsiaTheme="majorEastAsia"/>
        </w:rPr>
        <w:fldChar w:fldCharType="begin"/>
      </w:r>
      <w:r w:rsidRPr="00C252EC">
        <w:rPr>
          <w:rFonts w:eastAsiaTheme="majorEastAsia"/>
        </w:rPr>
        <w:instrText xml:space="preserve"> REF _Ref106732656 \h </w:instrText>
      </w:r>
      <w:r w:rsidR="00B06E91" w:rsidRPr="00C252EC">
        <w:rPr>
          <w:rFonts w:eastAsiaTheme="majorEastAsia"/>
        </w:rPr>
        <w:instrText xml:space="preserve"> \* MERGEFORMAT </w:instrText>
      </w:r>
      <w:r w:rsidRPr="00C252EC">
        <w:rPr>
          <w:rFonts w:eastAsiaTheme="majorEastAsia"/>
        </w:rPr>
      </w:r>
      <w:r w:rsidRPr="00C252EC">
        <w:rPr>
          <w:rFonts w:eastAsiaTheme="majorEastAsia"/>
        </w:rPr>
        <w:fldChar w:fldCharType="separate"/>
      </w:r>
      <w:r w:rsidR="00627C29">
        <w:t>Herhaling OO-</w:t>
      </w:r>
      <w:proofErr w:type="spellStart"/>
      <w:r w:rsidR="00627C29">
        <w:t>programming</w:t>
      </w:r>
      <w:proofErr w:type="spellEnd"/>
      <w:r w:rsidRPr="00C252EC">
        <w:rPr>
          <w:rFonts w:eastAsiaTheme="majorEastAsia"/>
        </w:rPr>
        <w:fldChar w:fldCharType="end"/>
      </w:r>
    </w:p>
    <w:p w14:paraId="598FF984" w14:textId="11FF30B3" w:rsidR="009441D6" w:rsidRDefault="009441D6">
      <w:pPr>
        <w:spacing w:line="240" w:lineRule="auto"/>
        <w:jc w:val="left"/>
        <w:rPr>
          <w:rFonts w:eastAsiaTheme="majorEastAsia"/>
        </w:rPr>
      </w:pPr>
      <w:r>
        <w:rPr>
          <w:rFonts w:eastAsiaTheme="majorEastAsia"/>
        </w:rPr>
        <w:br w:type="page"/>
      </w:r>
    </w:p>
    <w:p w14:paraId="4AC3F57E" w14:textId="0786B563" w:rsidR="009441D6" w:rsidRDefault="009441D6" w:rsidP="009441D6">
      <w:pPr>
        <w:pStyle w:val="Kop2"/>
        <w:rPr>
          <w:rFonts w:eastAsiaTheme="majorEastAsia"/>
        </w:rPr>
      </w:pPr>
      <w:bookmarkStart w:id="3" w:name="_Ref106733171"/>
      <w:r w:rsidRPr="009441D6">
        <w:rPr>
          <w:rFonts w:eastAsiaTheme="majorEastAsia"/>
        </w:rPr>
        <w:lastRenderedPageBreak/>
        <w:t xml:space="preserve">Single </w:t>
      </w:r>
      <w:proofErr w:type="spellStart"/>
      <w:r w:rsidRPr="009441D6">
        <w:rPr>
          <w:rFonts w:eastAsiaTheme="majorEastAsia"/>
        </w:rPr>
        <w:t>Responsibility</w:t>
      </w:r>
      <w:proofErr w:type="spellEnd"/>
      <w:r w:rsidRPr="009441D6">
        <w:rPr>
          <w:rFonts w:eastAsiaTheme="majorEastAsia"/>
        </w:rPr>
        <w:t xml:space="preserve"> </w:t>
      </w:r>
      <w:proofErr w:type="spellStart"/>
      <w:r>
        <w:rPr>
          <w:rFonts w:eastAsiaTheme="majorEastAsia"/>
        </w:rPr>
        <w:t>P</w:t>
      </w:r>
      <w:r w:rsidRPr="009441D6">
        <w:rPr>
          <w:rFonts w:eastAsiaTheme="majorEastAsia"/>
        </w:rPr>
        <w:t>rinciple</w:t>
      </w:r>
      <w:proofErr w:type="spellEnd"/>
      <w:r w:rsidRPr="009441D6">
        <w:rPr>
          <w:rFonts w:eastAsiaTheme="majorEastAsia"/>
        </w:rPr>
        <w:t xml:space="preserve"> (SRP)</w:t>
      </w:r>
      <w:bookmarkEnd w:id="3"/>
    </w:p>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6A0149" w:rsidRPr="003F53DB" w14:paraId="00FC11C4" w14:textId="77777777" w:rsidTr="00F379DD">
        <w:trPr>
          <w:trHeight w:val="397"/>
        </w:trPr>
        <w:tc>
          <w:tcPr>
            <w:tcW w:w="1276" w:type="dxa"/>
            <w:shd w:val="clear" w:color="auto" w:fill="auto"/>
          </w:tcPr>
          <w:p w14:paraId="6FBD3B09" w14:textId="77777777" w:rsidR="006A0149" w:rsidRPr="003F53DB" w:rsidRDefault="006A0149" w:rsidP="00F379DD">
            <w:pPr>
              <w:jc w:val="center"/>
              <w:rPr>
                <w:lang w:val="nl-BE" w:eastAsia="en-GB"/>
              </w:rPr>
            </w:pPr>
            <w:r w:rsidRPr="0036164B">
              <w:rPr>
                <w:noProof/>
                <w:szCs w:val="22"/>
                <w:lang w:eastAsia="en-GB"/>
              </w:rPr>
              <w:drawing>
                <wp:inline distT="0" distB="0" distL="0" distR="0" wp14:anchorId="61424273" wp14:editId="45FC2319">
                  <wp:extent cx="360000" cy="360000"/>
                  <wp:effectExtent l="0" t="0" r="2540" b="2540"/>
                  <wp:docPr id="2"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498EA927" w14:textId="27C336FD" w:rsidR="006A0149" w:rsidRPr="00E635F6" w:rsidRDefault="006A0149" w:rsidP="00F379DD">
            <w:pPr>
              <w:jc w:val="left"/>
              <w:rPr>
                <w:lang w:val="nl-BE" w:eastAsia="en-GB"/>
              </w:rPr>
            </w:pPr>
            <w:r>
              <w:rPr>
                <w:lang w:val="nl-BE" w:eastAsia="en-GB"/>
              </w:rPr>
              <w:t xml:space="preserve">De code </w:t>
            </w:r>
            <w:r w:rsidR="00C24A61">
              <w:rPr>
                <w:lang w:val="nl-BE" w:eastAsia="en-GB"/>
              </w:rPr>
              <w:t>voor deze oefening</w:t>
            </w:r>
            <w:r>
              <w:rPr>
                <w:lang w:val="nl-BE" w:eastAsia="en-GB"/>
              </w:rPr>
              <w:t xml:space="preserve"> kan je terugvinden onder de solution </w:t>
            </w:r>
            <w:proofErr w:type="spellStart"/>
            <w:r w:rsidRPr="006A0149">
              <w:rPr>
                <w:b/>
                <w:bCs/>
                <w:lang w:val="nl-BE"/>
              </w:rPr>
              <w:t>Ucll.OOD.Basis.Oefeningen</w:t>
            </w:r>
            <w:proofErr w:type="spellEnd"/>
            <w:r>
              <w:rPr>
                <w:lang w:val="nl-BE"/>
              </w:rPr>
              <w:t xml:space="preserve">, en daarin project </w:t>
            </w:r>
            <w:r>
              <w:rPr>
                <w:b/>
                <w:bCs/>
                <w:lang w:val="nl-BE"/>
              </w:rPr>
              <w:t>SRP</w:t>
            </w:r>
          </w:p>
        </w:tc>
      </w:tr>
    </w:tbl>
    <w:p w14:paraId="55E93C5A" w14:textId="77777777" w:rsidR="006A0149" w:rsidRPr="006A0149" w:rsidRDefault="006A0149" w:rsidP="006A0149">
      <w:pPr>
        <w:rPr>
          <w:rFonts w:eastAsiaTheme="majorEastAsia"/>
        </w:rPr>
      </w:pPr>
    </w:p>
    <w:p w14:paraId="5075FB03" w14:textId="19F73A2C" w:rsidR="006A0149" w:rsidRDefault="006A0149" w:rsidP="006A0149">
      <w:r w:rsidRPr="00186890">
        <w:t xml:space="preserve">Dit project zorgt ervoor dat je mensen kan toevoegen met een rijksregisternummer. </w:t>
      </w:r>
      <w:r w:rsidRPr="001A7C2F">
        <w:t>Je kan enkel geldige rijksregisternummers registreren. We hebben dus een controle nodig op het rijksregisternummer, alvorens we dit kunnen toevoegen.</w:t>
      </w:r>
    </w:p>
    <w:p w14:paraId="3C7F6148" w14:textId="4B79B77B" w:rsidR="00DE2B80" w:rsidRPr="00DE2B80" w:rsidRDefault="00DE2B80" w:rsidP="006A0149">
      <w:pPr>
        <w:rPr>
          <w:i/>
          <w:iCs/>
        </w:rPr>
      </w:pPr>
      <w:r w:rsidRPr="00DE2B80">
        <w:rPr>
          <w:i/>
          <w:iCs/>
        </w:rPr>
        <w:t xml:space="preserve">Tip: de controle zelf wordt momenteel gedaan in </w:t>
      </w:r>
      <w:proofErr w:type="spellStart"/>
      <w:r w:rsidRPr="00DE2B80">
        <w:rPr>
          <w:i/>
          <w:iCs/>
        </w:rPr>
        <w:t>Program.cs</w:t>
      </w:r>
      <w:proofErr w:type="spellEnd"/>
    </w:p>
    <w:p w14:paraId="592B904F" w14:textId="77777777" w:rsidR="006A0149" w:rsidRPr="001A7C2F" w:rsidRDefault="006A0149" w:rsidP="006A0149"/>
    <w:p w14:paraId="774C07F4" w14:textId="2E4D1E9B" w:rsidR="006A0149" w:rsidRDefault="006A0149" w:rsidP="006A0149">
      <w:r w:rsidRPr="001A7C2F">
        <w:t xml:space="preserve">De bestaande code werkt, maar hanteert niet het SRP-principe. Vul de </w:t>
      </w:r>
      <w:proofErr w:type="spellStart"/>
      <w:r w:rsidRPr="001A7C2F">
        <w:t>ValidateSSN</w:t>
      </w:r>
      <w:proofErr w:type="spellEnd"/>
      <w:r w:rsidRPr="001A7C2F">
        <w:t xml:space="preserve"> methode aan van de </w:t>
      </w:r>
      <w:proofErr w:type="spellStart"/>
      <w:r w:rsidRPr="001A7C2F">
        <w:t>Validators</w:t>
      </w:r>
      <w:proofErr w:type="spellEnd"/>
      <w:r w:rsidRPr="001A7C2F">
        <w:t xml:space="preserve"> class, en implementeer deze in de bestaande code.</w:t>
      </w:r>
    </w:p>
    <w:p w14:paraId="1FC0101F" w14:textId="77777777" w:rsidR="00AA041B" w:rsidRPr="00D451BD" w:rsidRDefault="00AA041B" w:rsidP="006A0149">
      <w:pPr>
        <w:rPr>
          <w:i/>
          <w:iCs/>
        </w:rPr>
      </w:pPr>
    </w:p>
    <w:p w14:paraId="5F9BF7F9" w14:textId="0FFCBDA3" w:rsidR="00AA041B" w:rsidRPr="00AA041B" w:rsidRDefault="00AA041B" w:rsidP="006A0149">
      <w:pPr>
        <w:rPr>
          <w:i/>
          <w:iCs/>
          <w:lang w:val="en-GB"/>
        </w:rPr>
      </w:pPr>
      <w:proofErr w:type="spellStart"/>
      <w:r w:rsidRPr="00AA041B">
        <w:rPr>
          <w:i/>
          <w:iCs/>
          <w:lang w:val="en-GB"/>
        </w:rPr>
        <w:t>Oplossing</w:t>
      </w:r>
      <w:proofErr w:type="spellEnd"/>
      <w:r w:rsidRPr="00AA041B">
        <w:rPr>
          <w:i/>
          <w:iCs/>
          <w:lang w:val="en-GB"/>
        </w:rPr>
        <w:t xml:space="preserve">: </w:t>
      </w:r>
      <w:r w:rsidRPr="00AA041B">
        <w:rPr>
          <w:i/>
          <w:iCs/>
        </w:rPr>
        <w:fldChar w:fldCharType="begin"/>
      </w:r>
      <w:r w:rsidRPr="00AA041B">
        <w:rPr>
          <w:i/>
          <w:iCs/>
          <w:lang w:val="en-GB"/>
        </w:rPr>
        <w:instrText xml:space="preserve"> REF _Ref106733810 \h  \* MERGEFORMAT </w:instrText>
      </w:r>
      <w:r w:rsidRPr="00AA041B">
        <w:rPr>
          <w:i/>
          <w:iCs/>
        </w:rPr>
      </w:r>
      <w:r w:rsidRPr="00AA041B">
        <w:rPr>
          <w:i/>
          <w:iCs/>
        </w:rPr>
        <w:fldChar w:fldCharType="separate"/>
      </w:r>
      <w:r w:rsidR="00627C29" w:rsidRPr="00627C29">
        <w:rPr>
          <w:rFonts w:eastAsiaTheme="majorEastAsia"/>
          <w:i/>
          <w:iCs/>
          <w:lang w:val="en-GB"/>
        </w:rPr>
        <w:t>Single Responsibility Principle (SRP)</w:t>
      </w:r>
      <w:r w:rsidRPr="00AA041B">
        <w:rPr>
          <w:i/>
          <w:iCs/>
        </w:rPr>
        <w:fldChar w:fldCharType="end"/>
      </w:r>
    </w:p>
    <w:p w14:paraId="3FB81502" w14:textId="77777777" w:rsidR="00CD6354" w:rsidRPr="00CD6354" w:rsidRDefault="00CD6354" w:rsidP="00CD6354">
      <w:pPr>
        <w:pStyle w:val="Kop2"/>
        <w:rPr>
          <w:rFonts w:eastAsiaTheme="majorEastAsia"/>
        </w:rPr>
      </w:pPr>
      <w:bookmarkStart w:id="4" w:name="_Ref106733794"/>
      <w:r w:rsidRPr="00CD6354">
        <w:rPr>
          <w:rFonts w:eastAsiaTheme="majorEastAsia"/>
        </w:rPr>
        <w:t xml:space="preserve">Open/Closed </w:t>
      </w:r>
      <w:proofErr w:type="spellStart"/>
      <w:r w:rsidRPr="00CD6354">
        <w:rPr>
          <w:rFonts w:eastAsiaTheme="majorEastAsia"/>
        </w:rPr>
        <w:t>Principle</w:t>
      </w:r>
      <w:bookmarkEnd w:id="4"/>
      <w:proofErr w:type="spellEnd"/>
    </w:p>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CD6354" w:rsidRPr="003F53DB" w14:paraId="7A19596E" w14:textId="77777777" w:rsidTr="00F379DD">
        <w:trPr>
          <w:trHeight w:val="397"/>
        </w:trPr>
        <w:tc>
          <w:tcPr>
            <w:tcW w:w="1276" w:type="dxa"/>
            <w:shd w:val="clear" w:color="auto" w:fill="auto"/>
          </w:tcPr>
          <w:p w14:paraId="4FACCDF7" w14:textId="77777777" w:rsidR="00CD6354" w:rsidRPr="003F53DB" w:rsidRDefault="00CD6354" w:rsidP="00F379DD">
            <w:pPr>
              <w:jc w:val="center"/>
              <w:rPr>
                <w:lang w:val="nl-BE" w:eastAsia="en-GB"/>
              </w:rPr>
            </w:pPr>
            <w:r w:rsidRPr="0036164B">
              <w:rPr>
                <w:noProof/>
                <w:szCs w:val="22"/>
                <w:lang w:eastAsia="en-GB"/>
              </w:rPr>
              <w:drawing>
                <wp:inline distT="0" distB="0" distL="0" distR="0" wp14:anchorId="3988C3D4" wp14:editId="4ECD6106">
                  <wp:extent cx="360000" cy="360000"/>
                  <wp:effectExtent l="0" t="0" r="2540" b="2540"/>
                  <wp:docPr id="8"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3366640F" w14:textId="22D09F70" w:rsidR="00CD6354" w:rsidRPr="00E635F6" w:rsidRDefault="00CD6354" w:rsidP="00F379DD">
            <w:pPr>
              <w:jc w:val="left"/>
              <w:rPr>
                <w:lang w:val="nl-BE" w:eastAsia="en-GB"/>
              </w:rPr>
            </w:pPr>
            <w:r>
              <w:rPr>
                <w:lang w:val="nl-BE" w:eastAsia="en-GB"/>
              </w:rPr>
              <w:t xml:space="preserve">De code voor deze oefening kan je terugvinden onder de solution </w:t>
            </w:r>
            <w:proofErr w:type="spellStart"/>
            <w:r w:rsidRPr="006A0149">
              <w:rPr>
                <w:b/>
                <w:bCs/>
                <w:lang w:val="nl-BE"/>
              </w:rPr>
              <w:t>Ucll.OOD.Basis.Oefeningen</w:t>
            </w:r>
            <w:proofErr w:type="spellEnd"/>
            <w:r>
              <w:rPr>
                <w:lang w:val="nl-BE"/>
              </w:rPr>
              <w:t xml:space="preserve">, en daarin project </w:t>
            </w:r>
            <w:r w:rsidR="00E7608F">
              <w:rPr>
                <w:b/>
                <w:bCs/>
                <w:lang w:val="nl-BE"/>
              </w:rPr>
              <w:t>OCP</w:t>
            </w:r>
          </w:p>
        </w:tc>
      </w:tr>
    </w:tbl>
    <w:p w14:paraId="72234F79" w14:textId="77777777" w:rsidR="00CD6354" w:rsidRDefault="00CD6354" w:rsidP="00CD6354"/>
    <w:p w14:paraId="291E4238" w14:textId="77777777" w:rsidR="00F64165" w:rsidRDefault="00CD6354" w:rsidP="00CD6354">
      <w:r w:rsidRPr="0036164B">
        <w:t xml:space="preserve">Dit project neem verschillende soorten inkomsten aan, zoals: </w:t>
      </w:r>
    </w:p>
    <w:p w14:paraId="607BF035" w14:textId="187027FE" w:rsidR="00F64165" w:rsidRDefault="00F64165" w:rsidP="00F64165">
      <w:pPr>
        <w:pStyle w:val="Lijstalinea"/>
        <w:numPr>
          <w:ilvl w:val="0"/>
          <w:numId w:val="42"/>
        </w:numPr>
      </w:pPr>
      <w:r w:rsidRPr="0036164B">
        <w:t>Netto</w:t>
      </w:r>
      <w:r w:rsidR="00CD6354" w:rsidRPr="0036164B">
        <w:t>-inkomen</w:t>
      </w:r>
    </w:p>
    <w:p w14:paraId="437071BE" w14:textId="1FD29A78" w:rsidR="00F64165" w:rsidRDefault="00F64165" w:rsidP="00F64165">
      <w:pPr>
        <w:pStyle w:val="Lijstalinea"/>
        <w:numPr>
          <w:ilvl w:val="0"/>
          <w:numId w:val="42"/>
        </w:numPr>
      </w:pPr>
      <w:r w:rsidRPr="0036164B">
        <w:t>Avond</w:t>
      </w:r>
      <w:r w:rsidR="00CD6354" w:rsidRPr="0036164B">
        <w:t xml:space="preserve"> toeslag</w:t>
      </w:r>
    </w:p>
    <w:p w14:paraId="612971EC" w14:textId="77777777" w:rsidR="00F64165" w:rsidRDefault="00CD6354" w:rsidP="00F64165">
      <w:pPr>
        <w:pStyle w:val="Lijstalinea"/>
        <w:numPr>
          <w:ilvl w:val="0"/>
          <w:numId w:val="42"/>
        </w:numPr>
      </w:pPr>
      <w:r w:rsidRPr="0036164B">
        <w:t xml:space="preserve">… </w:t>
      </w:r>
    </w:p>
    <w:p w14:paraId="52A8B5A2" w14:textId="77777777" w:rsidR="00F64165" w:rsidRDefault="00F64165" w:rsidP="00F64165">
      <w:r w:rsidRPr="0036164B">
        <w:t>En</w:t>
      </w:r>
      <w:r w:rsidR="00CD6354" w:rsidRPr="0036164B">
        <w:t xml:space="preserve"> telt deze op en geeft het resultaat terug. We krijgen echter te horen dat de business verwacht dat er nog een 10-tal toeslagen gaan toegevoegd worden de komende 2 jaar. </w:t>
      </w:r>
    </w:p>
    <w:p w14:paraId="3F498C9A" w14:textId="56ADE9B2" w:rsidR="00CD6354" w:rsidRPr="0036164B" w:rsidRDefault="00CD6354" w:rsidP="00F64165">
      <w:r w:rsidRPr="0036164B">
        <w:t xml:space="preserve">Zorg ervoor dat de methode </w:t>
      </w:r>
      <w:proofErr w:type="spellStart"/>
      <w:r w:rsidRPr="0036164B">
        <w:t>TotalIncomeCalculator.CalculateTotal</w:t>
      </w:r>
      <w:proofErr w:type="spellEnd"/>
      <w:r w:rsidRPr="0036164B">
        <w:t xml:space="preserve"> hier vlot mee om kan, zonder dat we deze telkens moeten gaan aanpassen als er een toeslag bijkomt. Maak met andere waarde de </w:t>
      </w:r>
      <w:proofErr w:type="spellStart"/>
      <w:r w:rsidRPr="0036164B">
        <w:t>CalculateTotal</w:t>
      </w:r>
      <w:proofErr w:type="spellEnd"/>
      <w:r w:rsidRPr="0036164B">
        <w:t xml:space="preserve"> </w:t>
      </w:r>
      <w:r w:rsidR="007401DD">
        <w:t xml:space="preserve">methode </w:t>
      </w:r>
      <w:r w:rsidRPr="00F64165">
        <w:rPr>
          <w:b/>
          <w:bCs/>
        </w:rPr>
        <w:t>open</w:t>
      </w:r>
      <w:r w:rsidRPr="0036164B">
        <w:t xml:space="preserve"> voor uitbreidingen, maar </w:t>
      </w:r>
      <w:r w:rsidRPr="00F64165">
        <w:rPr>
          <w:b/>
          <w:bCs/>
        </w:rPr>
        <w:t>gesloten</w:t>
      </w:r>
      <w:r w:rsidRPr="0036164B">
        <w:t xml:space="preserve"> voor aanpassingen.</w:t>
      </w:r>
    </w:p>
    <w:p w14:paraId="51D31D26" w14:textId="46684FEE" w:rsidR="004E548E" w:rsidRDefault="00AA041B" w:rsidP="00AA041B">
      <w:pPr>
        <w:rPr>
          <w:rFonts w:eastAsiaTheme="majorEastAsia"/>
          <w:i/>
          <w:iCs/>
        </w:rPr>
      </w:pPr>
      <w:r w:rsidRPr="00AA041B">
        <w:rPr>
          <w:rFonts w:eastAsiaTheme="majorEastAsia"/>
          <w:i/>
          <w:iCs/>
        </w:rPr>
        <w:t xml:space="preserve">Oplossing: </w:t>
      </w:r>
      <w:r w:rsidRPr="00AA041B">
        <w:rPr>
          <w:rFonts w:eastAsiaTheme="majorEastAsia"/>
          <w:i/>
          <w:iCs/>
        </w:rPr>
        <w:fldChar w:fldCharType="begin"/>
      </w:r>
      <w:r w:rsidRPr="00AA041B">
        <w:rPr>
          <w:rFonts w:eastAsiaTheme="majorEastAsia"/>
          <w:i/>
          <w:iCs/>
        </w:rPr>
        <w:instrText xml:space="preserve"> REF _Ref106733830 \h  \* MERGEFORMAT </w:instrText>
      </w:r>
      <w:r w:rsidRPr="00AA041B">
        <w:rPr>
          <w:rFonts w:eastAsiaTheme="majorEastAsia"/>
          <w:i/>
          <w:iCs/>
        </w:rPr>
      </w:r>
      <w:r w:rsidRPr="00AA041B">
        <w:rPr>
          <w:rFonts w:eastAsiaTheme="majorEastAsia"/>
          <w:i/>
          <w:iCs/>
        </w:rPr>
        <w:fldChar w:fldCharType="separate"/>
      </w:r>
      <w:r w:rsidR="00627C29" w:rsidRPr="00627C29">
        <w:rPr>
          <w:rFonts w:eastAsiaTheme="majorEastAsia"/>
          <w:i/>
          <w:iCs/>
        </w:rPr>
        <w:t xml:space="preserve">Open/Closed </w:t>
      </w:r>
      <w:proofErr w:type="spellStart"/>
      <w:r w:rsidR="00627C29" w:rsidRPr="00627C29">
        <w:rPr>
          <w:rFonts w:eastAsiaTheme="majorEastAsia"/>
          <w:i/>
          <w:iCs/>
        </w:rPr>
        <w:t>Principle</w:t>
      </w:r>
      <w:proofErr w:type="spellEnd"/>
      <w:r w:rsidRPr="00AA041B">
        <w:rPr>
          <w:rFonts w:eastAsiaTheme="majorEastAsia"/>
          <w:i/>
          <w:iCs/>
        </w:rPr>
        <w:fldChar w:fldCharType="end"/>
      </w:r>
    </w:p>
    <w:p w14:paraId="68CEC018" w14:textId="77777777" w:rsidR="004E548E" w:rsidRPr="0036164B" w:rsidRDefault="004E548E" w:rsidP="004E548E">
      <w:pPr>
        <w:pStyle w:val="Kop2"/>
      </w:pPr>
      <w:r w:rsidRPr="0036164B">
        <w:lastRenderedPageBreak/>
        <w:t xml:space="preserve">Interface </w:t>
      </w:r>
      <w:proofErr w:type="spellStart"/>
      <w:r w:rsidRPr="0036164B">
        <w:t>Segregation</w:t>
      </w:r>
      <w:proofErr w:type="spellEnd"/>
      <w:r w:rsidRPr="0036164B">
        <w:t xml:space="preserve"> </w:t>
      </w:r>
      <w:proofErr w:type="spellStart"/>
      <w:r w:rsidRPr="0036164B">
        <w:t>Principle</w:t>
      </w:r>
      <w:proofErr w:type="spellEnd"/>
      <w:r w:rsidRPr="0036164B">
        <w:t xml:space="preserve"> (ISP)</w:t>
      </w:r>
    </w:p>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9B7168" w:rsidRPr="003F53DB" w14:paraId="41FE1BCB" w14:textId="77777777" w:rsidTr="00F379DD">
        <w:trPr>
          <w:trHeight w:val="397"/>
        </w:trPr>
        <w:tc>
          <w:tcPr>
            <w:tcW w:w="1276" w:type="dxa"/>
            <w:shd w:val="clear" w:color="auto" w:fill="auto"/>
          </w:tcPr>
          <w:p w14:paraId="1FC360FA" w14:textId="77777777" w:rsidR="009B7168" w:rsidRPr="003F53DB" w:rsidRDefault="009B7168" w:rsidP="00F379DD">
            <w:pPr>
              <w:jc w:val="center"/>
              <w:rPr>
                <w:lang w:val="nl-BE" w:eastAsia="en-GB"/>
              </w:rPr>
            </w:pPr>
            <w:r w:rsidRPr="0036164B">
              <w:rPr>
                <w:noProof/>
                <w:szCs w:val="22"/>
                <w:lang w:eastAsia="en-GB"/>
              </w:rPr>
              <w:drawing>
                <wp:inline distT="0" distB="0" distL="0" distR="0" wp14:anchorId="4C7D0440" wp14:editId="7318EC5B">
                  <wp:extent cx="360000" cy="360000"/>
                  <wp:effectExtent l="0" t="0" r="2540" b="2540"/>
                  <wp:docPr id="11"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256C2CC4" w14:textId="636B9C28" w:rsidR="009B7168" w:rsidRPr="00E635F6" w:rsidRDefault="009B7168" w:rsidP="00F379DD">
            <w:pPr>
              <w:jc w:val="left"/>
              <w:rPr>
                <w:lang w:val="nl-BE" w:eastAsia="en-GB"/>
              </w:rPr>
            </w:pPr>
            <w:r>
              <w:rPr>
                <w:lang w:val="nl-BE" w:eastAsia="en-GB"/>
              </w:rPr>
              <w:t xml:space="preserve">De code voor deze oefening kan je terugvinden onder de solution </w:t>
            </w:r>
            <w:proofErr w:type="spellStart"/>
            <w:r w:rsidRPr="006A0149">
              <w:rPr>
                <w:b/>
                <w:bCs/>
                <w:lang w:val="nl-BE"/>
              </w:rPr>
              <w:t>Ucll.OOD.Basis.Oefeningen</w:t>
            </w:r>
            <w:proofErr w:type="spellEnd"/>
            <w:r>
              <w:rPr>
                <w:lang w:val="nl-BE"/>
              </w:rPr>
              <w:t xml:space="preserve">, en daarin project </w:t>
            </w:r>
            <w:r>
              <w:rPr>
                <w:b/>
                <w:bCs/>
                <w:lang w:val="nl-BE"/>
              </w:rPr>
              <w:t>ISP</w:t>
            </w:r>
          </w:p>
        </w:tc>
      </w:tr>
    </w:tbl>
    <w:p w14:paraId="087230B6" w14:textId="77777777" w:rsidR="009B7168" w:rsidRDefault="009B7168" w:rsidP="009B7168"/>
    <w:p w14:paraId="43389939" w14:textId="5753408D" w:rsidR="009B7168" w:rsidRPr="0036164B" w:rsidRDefault="009B7168" w:rsidP="009B7168">
      <w:r w:rsidRPr="0036164B">
        <w:t xml:space="preserve">In dit project hebben een </w:t>
      </w:r>
      <w:proofErr w:type="spellStart"/>
      <w:r w:rsidRPr="0036164B">
        <w:t>IGeneralStore</w:t>
      </w:r>
      <w:proofErr w:type="spellEnd"/>
      <w:r w:rsidRPr="0036164B">
        <w:t xml:space="preserve"> interface, die geïmplementeerd wordt door twee grote internetwinkels die zowat alles verkopen. We gaan ons programma echter uitbreiden dat we ook lokale winkels gaan toevoegen. We gaan een winkel </w:t>
      </w:r>
      <w:proofErr w:type="spellStart"/>
      <w:r w:rsidRPr="0036164B">
        <w:t>FashionShop</w:t>
      </w:r>
      <w:proofErr w:type="spellEnd"/>
      <w:r w:rsidRPr="0036164B">
        <w:t xml:space="preserve"> toevoegen, die enkel </w:t>
      </w:r>
      <w:r w:rsidR="00D451BD" w:rsidRPr="0036164B">
        <w:t>make-up</w:t>
      </w:r>
      <w:r w:rsidRPr="0036164B">
        <w:t xml:space="preserve"> en kleren verkoopt, en een </w:t>
      </w:r>
      <w:proofErr w:type="spellStart"/>
      <w:r w:rsidRPr="0036164B">
        <w:t>ComputerShop</w:t>
      </w:r>
      <w:proofErr w:type="spellEnd"/>
      <w:r w:rsidRPr="0036164B">
        <w:t>, die enkel hard- en software verkoopt.</w:t>
      </w:r>
    </w:p>
    <w:p w14:paraId="0CE77EDD" w14:textId="77777777" w:rsidR="00D82E0D" w:rsidRDefault="009B7168" w:rsidP="009B7168">
      <w:r w:rsidRPr="0036164B">
        <w:t>Voeg twee classes toe</w:t>
      </w:r>
      <w:r w:rsidR="00D82E0D">
        <w:t>:</w:t>
      </w:r>
    </w:p>
    <w:p w14:paraId="244F2765" w14:textId="77777777" w:rsidR="00D82E0D" w:rsidRDefault="00D82E0D" w:rsidP="00D82E0D">
      <w:pPr>
        <w:pStyle w:val="Lijstalinea"/>
        <w:numPr>
          <w:ilvl w:val="0"/>
          <w:numId w:val="43"/>
        </w:numPr>
      </w:pPr>
      <w:proofErr w:type="spellStart"/>
      <w:r>
        <w:t>FashionShop</w:t>
      </w:r>
      <w:proofErr w:type="spellEnd"/>
    </w:p>
    <w:p w14:paraId="45E93CC1" w14:textId="77777777" w:rsidR="00D82E0D" w:rsidRDefault="00D82E0D" w:rsidP="00D82E0D">
      <w:pPr>
        <w:pStyle w:val="Lijstalinea"/>
        <w:numPr>
          <w:ilvl w:val="0"/>
          <w:numId w:val="43"/>
        </w:numPr>
      </w:pPr>
      <w:proofErr w:type="spellStart"/>
      <w:r>
        <w:t>ComputerShop</w:t>
      </w:r>
      <w:proofErr w:type="spellEnd"/>
    </w:p>
    <w:p w14:paraId="7DAF9698" w14:textId="77777777" w:rsidR="00D82E0D" w:rsidRDefault="00D82E0D" w:rsidP="00D82E0D"/>
    <w:p w14:paraId="6D5AECA8" w14:textId="6829FFA1" w:rsidR="009B7168" w:rsidRDefault="00D82E0D" w:rsidP="00D82E0D">
      <w:r>
        <w:t>E</w:t>
      </w:r>
      <w:r w:rsidR="009B7168" w:rsidRPr="0036164B">
        <w:t xml:space="preserve">n </w:t>
      </w:r>
      <w:proofErr w:type="spellStart"/>
      <w:r w:rsidR="009B7168" w:rsidRPr="0036164B">
        <w:t>refactor</w:t>
      </w:r>
      <w:proofErr w:type="spellEnd"/>
      <w:r w:rsidR="009B7168" w:rsidRPr="0036164B">
        <w:t xml:space="preserve"> de bestaande code zodat we het </w:t>
      </w:r>
      <w:r w:rsidR="002F4275">
        <w:t>I</w:t>
      </w:r>
      <w:r w:rsidR="009B7168" w:rsidRPr="0036164B">
        <w:t xml:space="preserve">nterface </w:t>
      </w:r>
      <w:proofErr w:type="spellStart"/>
      <w:r w:rsidR="002F4275">
        <w:t>S</w:t>
      </w:r>
      <w:r w:rsidR="009B7168" w:rsidRPr="0036164B">
        <w:t>egregation</w:t>
      </w:r>
      <w:proofErr w:type="spellEnd"/>
      <w:r w:rsidR="009B7168" w:rsidRPr="0036164B">
        <w:t xml:space="preserve"> </w:t>
      </w:r>
      <w:proofErr w:type="spellStart"/>
      <w:r w:rsidR="002F4275">
        <w:t>P</w:t>
      </w:r>
      <w:r w:rsidR="009B7168" w:rsidRPr="0036164B">
        <w:t>rinciple</w:t>
      </w:r>
      <w:proofErr w:type="spellEnd"/>
      <w:r w:rsidR="009B7168" w:rsidRPr="0036164B">
        <w:t xml:space="preserve"> niet verbreken.</w:t>
      </w:r>
      <w:r>
        <w:t xml:space="preserve"> Zorg er wel voor dat alle classes onder het contract van een interface vallen.</w:t>
      </w:r>
    </w:p>
    <w:p w14:paraId="3E6039F6" w14:textId="12BA1ED6" w:rsidR="004E2113" w:rsidRDefault="004E2113" w:rsidP="00D82E0D"/>
    <w:p w14:paraId="093DA1DB" w14:textId="2C45CF8D" w:rsidR="004E2113" w:rsidRPr="004E2113" w:rsidRDefault="004E2113" w:rsidP="00D82E0D">
      <w:pPr>
        <w:rPr>
          <w:i/>
          <w:iCs/>
          <w:lang w:val="en-GB"/>
        </w:rPr>
      </w:pPr>
      <w:proofErr w:type="spellStart"/>
      <w:r w:rsidRPr="004E2113">
        <w:rPr>
          <w:i/>
          <w:iCs/>
          <w:lang w:val="en-GB"/>
        </w:rPr>
        <w:t>Oplossing</w:t>
      </w:r>
      <w:proofErr w:type="spellEnd"/>
      <w:r w:rsidRPr="004E2113">
        <w:rPr>
          <w:i/>
          <w:iCs/>
          <w:lang w:val="en-GB"/>
        </w:rPr>
        <w:t xml:space="preserve">: </w:t>
      </w:r>
      <w:r>
        <w:rPr>
          <w:i/>
          <w:iCs/>
        </w:rPr>
        <w:fldChar w:fldCharType="begin"/>
      </w:r>
      <w:r w:rsidRPr="004E2113">
        <w:rPr>
          <w:i/>
          <w:iCs/>
          <w:lang w:val="en-GB"/>
        </w:rPr>
        <w:instrText xml:space="preserve"> REF _Ref106735240 \h </w:instrText>
      </w:r>
      <w:r>
        <w:rPr>
          <w:i/>
          <w:iCs/>
        </w:rPr>
      </w:r>
      <w:r>
        <w:rPr>
          <w:i/>
          <w:iCs/>
        </w:rPr>
        <w:fldChar w:fldCharType="separate"/>
      </w:r>
      <w:r w:rsidR="00627C29" w:rsidRPr="00627C29">
        <w:rPr>
          <w:lang w:val="en-GB"/>
        </w:rPr>
        <w:t>Interface Segregation Principle (ISP)</w:t>
      </w:r>
      <w:r>
        <w:rPr>
          <w:i/>
          <w:iCs/>
        </w:rPr>
        <w:fldChar w:fldCharType="end"/>
      </w:r>
    </w:p>
    <w:p w14:paraId="341CBB0F" w14:textId="52B5976E" w:rsidR="008E3C11" w:rsidRDefault="004E2113" w:rsidP="004E2113">
      <w:pPr>
        <w:pStyle w:val="Kop2"/>
        <w:rPr>
          <w:rFonts w:eastAsiaTheme="majorEastAsia"/>
        </w:rPr>
      </w:pPr>
      <w:proofErr w:type="spellStart"/>
      <w:r w:rsidRPr="004E2113">
        <w:rPr>
          <w:rFonts w:eastAsiaTheme="majorEastAsia"/>
        </w:rPr>
        <w:t>Dependency</w:t>
      </w:r>
      <w:proofErr w:type="spellEnd"/>
      <w:r w:rsidRPr="004E2113">
        <w:rPr>
          <w:rFonts w:eastAsiaTheme="majorEastAsia"/>
        </w:rPr>
        <w:t xml:space="preserve"> </w:t>
      </w:r>
      <w:proofErr w:type="spellStart"/>
      <w:r w:rsidRPr="004E2113">
        <w:rPr>
          <w:rFonts w:eastAsiaTheme="majorEastAsia"/>
        </w:rPr>
        <w:t>Inversion</w:t>
      </w:r>
      <w:proofErr w:type="spellEnd"/>
      <w:r w:rsidRPr="004E2113">
        <w:rPr>
          <w:rFonts w:eastAsiaTheme="majorEastAsia"/>
        </w:rPr>
        <w:t xml:space="preserve"> </w:t>
      </w:r>
      <w:proofErr w:type="spellStart"/>
      <w:r w:rsidRPr="004E2113">
        <w:rPr>
          <w:rFonts w:eastAsiaTheme="majorEastAsia"/>
        </w:rPr>
        <w:t>Principle</w:t>
      </w:r>
      <w:proofErr w:type="spellEnd"/>
      <w:r w:rsidRPr="004E2113">
        <w:rPr>
          <w:rFonts w:eastAsiaTheme="majorEastAsia"/>
        </w:rPr>
        <w:t xml:space="preserve"> (DIP)</w:t>
      </w:r>
    </w:p>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4E2113" w:rsidRPr="003F53DB" w14:paraId="6B2C953E" w14:textId="77777777" w:rsidTr="00F379DD">
        <w:trPr>
          <w:trHeight w:val="397"/>
        </w:trPr>
        <w:tc>
          <w:tcPr>
            <w:tcW w:w="1276" w:type="dxa"/>
            <w:shd w:val="clear" w:color="auto" w:fill="auto"/>
          </w:tcPr>
          <w:p w14:paraId="795D7BB1" w14:textId="77777777" w:rsidR="004E2113" w:rsidRPr="003F53DB" w:rsidRDefault="004E2113" w:rsidP="00F379DD">
            <w:pPr>
              <w:jc w:val="center"/>
              <w:rPr>
                <w:lang w:val="nl-BE" w:eastAsia="en-GB"/>
              </w:rPr>
            </w:pPr>
            <w:r w:rsidRPr="0036164B">
              <w:rPr>
                <w:noProof/>
                <w:szCs w:val="22"/>
                <w:lang w:eastAsia="en-GB"/>
              </w:rPr>
              <w:drawing>
                <wp:inline distT="0" distB="0" distL="0" distR="0" wp14:anchorId="28666881" wp14:editId="7BC3F5CD">
                  <wp:extent cx="360000" cy="360000"/>
                  <wp:effectExtent l="0" t="0" r="2540" b="2540"/>
                  <wp:docPr id="13"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125F4025" w14:textId="209F3152" w:rsidR="004E2113" w:rsidRPr="00E635F6" w:rsidRDefault="004E2113" w:rsidP="00F379DD">
            <w:pPr>
              <w:jc w:val="left"/>
              <w:rPr>
                <w:lang w:val="nl-BE" w:eastAsia="en-GB"/>
              </w:rPr>
            </w:pPr>
            <w:r>
              <w:rPr>
                <w:lang w:val="nl-BE" w:eastAsia="en-GB"/>
              </w:rPr>
              <w:t xml:space="preserve">De code voor deze oefening kan je terugvinden onder de solution </w:t>
            </w:r>
            <w:proofErr w:type="spellStart"/>
            <w:r w:rsidRPr="006A0149">
              <w:rPr>
                <w:b/>
                <w:bCs/>
                <w:lang w:val="nl-BE"/>
              </w:rPr>
              <w:t>Ucll.OOD.Basis.Oefeningen</w:t>
            </w:r>
            <w:proofErr w:type="spellEnd"/>
            <w:r>
              <w:rPr>
                <w:lang w:val="nl-BE"/>
              </w:rPr>
              <w:t xml:space="preserve">, en daarin project </w:t>
            </w:r>
            <w:r w:rsidR="00C134C3">
              <w:rPr>
                <w:b/>
                <w:bCs/>
                <w:lang w:val="nl-BE"/>
              </w:rPr>
              <w:t>DIP</w:t>
            </w:r>
          </w:p>
        </w:tc>
      </w:tr>
    </w:tbl>
    <w:p w14:paraId="717B613D" w14:textId="77777777" w:rsidR="004E2113" w:rsidRDefault="004E2113" w:rsidP="004E2113"/>
    <w:p w14:paraId="5BFEE20E" w14:textId="12E744E0" w:rsidR="00A63633" w:rsidRPr="0036164B" w:rsidRDefault="004E2113" w:rsidP="004E2113">
      <w:r w:rsidRPr="0036164B">
        <w:t>In dit project hebben een manager, die werknemers coacht. Deze werknemers zijn onderverdeeld in types en kunnen aan een manager toegewezen worden. De manager class is echter afhankelijk van deze types. Stel, we willen ook analisten toewijzen aan een manager, dan moeten we redelijk wat aanpassingen doen. Verwijder de afhankelijkheid op het specifiek type, en zorgt ervoor dat we via DIP makkelijk verschillende soorten werknemers kunnen toewijzen aan een manager.</w:t>
      </w:r>
    </w:p>
    <w:p w14:paraId="1B7F2FE7" w14:textId="77777777" w:rsidR="004E2113" w:rsidRPr="004E2113" w:rsidRDefault="004E2113" w:rsidP="004E2113">
      <w:pPr>
        <w:rPr>
          <w:rFonts w:eastAsiaTheme="majorEastAsia"/>
        </w:rPr>
      </w:pPr>
    </w:p>
    <w:p w14:paraId="72105B69" w14:textId="62792958" w:rsidR="004F5176" w:rsidRDefault="004A1900" w:rsidP="004F5176">
      <w:pPr>
        <w:pStyle w:val="Kop1"/>
      </w:pPr>
      <w:bookmarkStart w:id="5" w:name="_Ref106531582"/>
      <w:bookmarkStart w:id="6" w:name="_Toc106732685"/>
      <w:r>
        <w:lastRenderedPageBreak/>
        <w:t>Oplossingen</w:t>
      </w:r>
      <w:bookmarkEnd w:id="5"/>
      <w:bookmarkEnd w:id="6"/>
    </w:p>
    <w:p w14:paraId="5D33EE0F" w14:textId="6D0C16D7" w:rsidR="00A43EA3" w:rsidRDefault="003D58AA" w:rsidP="00A43EA3">
      <w:pPr>
        <w:pStyle w:val="Kop2"/>
      </w:pPr>
      <w:bookmarkStart w:id="7" w:name="_Ref106732656"/>
      <w:bookmarkStart w:id="8" w:name="_Toc106732686"/>
      <w:r>
        <w:t>H</w:t>
      </w:r>
      <w:r w:rsidR="00A43EA3">
        <w:t>erhaling OO-</w:t>
      </w:r>
      <w:proofErr w:type="spellStart"/>
      <w:r w:rsidR="00A43EA3">
        <w:t>programming</w:t>
      </w:r>
      <w:bookmarkEnd w:id="7"/>
      <w:bookmarkEnd w:id="8"/>
      <w:proofErr w:type="spellEnd"/>
    </w:p>
    <w:p w14:paraId="3B703268" w14:textId="2641611A" w:rsidR="00A43EA3" w:rsidRDefault="00A43EA3" w:rsidP="00A43EA3">
      <w:r>
        <w:t xml:space="preserve">Opdracht: </w:t>
      </w:r>
      <w:r w:rsidR="00662115">
        <w:fldChar w:fldCharType="begin"/>
      </w:r>
      <w:r w:rsidR="00662115">
        <w:instrText xml:space="preserve"> REF _Ref106732656 \h </w:instrText>
      </w:r>
      <w:r w:rsidR="00662115">
        <w:fldChar w:fldCharType="separate"/>
      </w:r>
      <w:r w:rsidR="00627C29">
        <w:t>Herhaling OO-</w:t>
      </w:r>
      <w:proofErr w:type="spellStart"/>
      <w:r w:rsidR="00627C29">
        <w:t>programming</w:t>
      </w:r>
      <w:proofErr w:type="spellEnd"/>
      <w:r w:rsidR="00662115">
        <w:fldChar w:fldCharType="end"/>
      </w:r>
    </w:p>
    <w:p w14:paraId="50D34EF4" w14:textId="28093027" w:rsidR="00A43EA3" w:rsidRDefault="00A43EA3" w:rsidP="00A43EA3">
      <w:r>
        <w:t>Oplossing:</w:t>
      </w:r>
    </w:p>
    <w:p w14:paraId="0388FE92" w14:textId="60395248" w:rsidR="00A43EA3" w:rsidRDefault="00430FBA" w:rsidP="00A43EA3">
      <w:r w:rsidRPr="00430FBA">
        <w:rPr>
          <w:noProof/>
        </w:rPr>
        <w:drawing>
          <wp:inline distT="0" distB="0" distL="0" distR="0" wp14:anchorId="12166E13" wp14:editId="18E697C1">
            <wp:extent cx="5731510" cy="3035300"/>
            <wp:effectExtent l="0" t="0" r="2540" b="0"/>
            <wp:docPr id="1276047369" name="Afbeelding 1276047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35300"/>
                    </a:xfrm>
                    <a:prstGeom prst="rect">
                      <a:avLst/>
                    </a:prstGeom>
                  </pic:spPr>
                </pic:pic>
              </a:graphicData>
            </a:graphic>
          </wp:inline>
        </w:drawing>
      </w:r>
    </w:p>
    <w:p w14:paraId="3B5C08C0" w14:textId="54C87CCC" w:rsidR="00A43EA3" w:rsidRDefault="00A43EA3" w:rsidP="00A43EA3"/>
    <w:p w14:paraId="2A689027" w14:textId="02C1ACB4" w:rsidR="00A43EA3" w:rsidRDefault="00A43EA3" w:rsidP="00A43EA3">
      <w:r>
        <w:t xml:space="preserve">We hebben een class Persoon, die onze gemeenschappelijke </w:t>
      </w:r>
      <w:proofErr w:type="spellStart"/>
      <w:r>
        <w:t>properties</w:t>
      </w:r>
      <w:proofErr w:type="spellEnd"/>
      <w:r>
        <w:t xml:space="preserve"> bevat. Van deze class kunnen dan twee </w:t>
      </w:r>
      <w:proofErr w:type="spellStart"/>
      <w:r>
        <w:t>childclasses</w:t>
      </w:r>
      <w:proofErr w:type="spellEnd"/>
      <w:r>
        <w:t xml:space="preserve"> laten </w:t>
      </w:r>
      <w:r w:rsidRPr="00A43EA3">
        <w:rPr>
          <w:b/>
          <w:bCs/>
        </w:rPr>
        <w:t>overerven</w:t>
      </w:r>
      <w:r>
        <w:t xml:space="preserve">: Lector en Student. Deze twee classes </w:t>
      </w:r>
      <w:r>
        <w:rPr>
          <w:b/>
          <w:bCs/>
        </w:rPr>
        <w:t>implementeren</w:t>
      </w:r>
      <w:r>
        <w:t xml:space="preserve"> ook twee interfaces, respectievelijk </w:t>
      </w:r>
      <w:proofErr w:type="spellStart"/>
      <w:r>
        <w:t>ILector</w:t>
      </w:r>
      <w:proofErr w:type="spellEnd"/>
      <w:r>
        <w:t xml:space="preserve"> en </w:t>
      </w:r>
      <w:proofErr w:type="spellStart"/>
      <w:r>
        <w:t>IStudent</w:t>
      </w:r>
      <w:proofErr w:type="spellEnd"/>
      <w:r>
        <w:t xml:space="preserve">. </w:t>
      </w:r>
      <w:r w:rsidR="00430FBA">
        <w:t xml:space="preserve">Door onze opzet zo te maken, kunnen we ook een </w:t>
      </w:r>
      <w:proofErr w:type="spellStart"/>
      <w:r w:rsidR="00430FBA">
        <w:t>LectorAndStudent</w:t>
      </w:r>
      <w:proofErr w:type="spellEnd"/>
      <w:r w:rsidR="00430FBA">
        <w:t xml:space="preserve"> class creëren, waarbij iemand zowel les </w:t>
      </w:r>
      <w:r w:rsidR="00430FBA">
        <w:rPr>
          <w:i/>
          <w:iCs/>
        </w:rPr>
        <w:t xml:space="preserve">geeft, </w:t>
      </w:r>
      <w:r w:rsidR="00430FBA">
        <w:t xml:space="preserve">als een (andere) les </w:t>
      </w:r>
      <w:r w:rsidR="00430FBA">
        <w:rPr>
          <w:i/>
          <w:iCs/>
        </w:rPr>
        <w:t>volgt</w:t>
      </w:r>
      <w:r w:rsidR="00430FBA">
        <w:t>.</w:t>
      </w:r>
    </w:p>
    <w:p w14:paraId="348FF57D" w14:textId="6334F85F" w:rsidR="00430FBA" w:rsidRDefault="00430FBA" w:rsidP="00A43EA3"/>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E635F6" w:rsidRPr="003F53DB" w14:paraId="210FFF72" w14:textId="77777777" w:rsidTr="008706B2">
        <w:trPr>
          <w:trHeight w:val="397"/>
        </w:trPr>
        <w:tc>
          <w:tcPr>
            <w:tcW w:w="1276" w:type="dxa"/>
            <w:shd w:val="clear" w:color="auto" w:fill="auto"/>
          </w:tcPr>
          <w:p w14:paraId="57E17D45" w14:textId="488EDCC7" w:rsidR="00E635F6" w:rsidRPr="003F53DB" w:rsidRDefault="00E635F6" w:rsidP="008706B2">
            <w:pPr>
              <w:jc w:val="center"/>
              <w:rPr>
                <w:lang w:val="nl-BE" w:eastAsia="en-GB"/>
              </w:rPr>
            </w:pPr>
            <w:r w:rsidRPr="0036164B">
              <w:rPr>
                <w:noProof/>
                <w:szCs w:val="22"/>
                <w:lang w:eastAsia="en-GB"/>
              </w:rPr>
              <w:drawing>
                <wp:inline distT="0" distB="0" distL="0" distR="0" wp14:anchorId="2BB88CF8" wp14:editId="6204D54B">
                  <wp:extent cx="360000" cy="360000"/>
                  <wp:effectExtent l="0" t="0" r="2540" b="2540"/>
                  <wp:docPr id="5"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008FA094" w14:textId="7EC09AE8" w:rsidR="00E635F6" w:rsidRPr="00E635F6" w:rsidRDefault="00E635F6" w:rsidP="008706B2">
            <w:pPr>
              <w:jc w:val="left"/>
              <w:rPr>
                <w:lang w:val="nl-BE" w:eastAsia="en-GB"/>
              </w:rPr>
            </w:pPr>
            <w:r>
              <w:rPr>
                <w:lang w:val="nl-BE" w:eastAsia="en-GB"/>
              </w:rPr>
              <w:t xml:space="preserve">De code van dit voorbeeld kan je terugvinden onder de solution </w:t>
            </w:r>
            <w:proofErr w:type="spellStart"/>
            <w:r w:rsidRPr="00E635F6">
              <w:rPr>
                <w:b/>
                <w:bCs/>
                <w:lang w:val="nl-BE"/>
              </w:rPr>
              <w:t>Ucll.OOD.Basis.Oplossingen</w:t>
            </w:r>
            <w:proofErr w:type="spellEnd"/>
            <w:r>
              <w:rPr>
                <w:lang w:val="nl-BE"/>
              </w:rPr>
              <w:t xml:space="preserve">, en daarin project </w:t>
            </w:r>
            <w:r>
              <w:rPr>
                <w:b/>
                <w:bCs/>
                <w:lang w:val="nl-BE"/>
              </w:rPr>
              <w:t>OO</w:t>
            </w:r>
          </w:p>
        </w:tc>
      </w:tr>
    </w:tbl>
    <w:p w14:paraId="72AF29B1" w14:textId="77777777" w:rsidR="00D22224" w:rsidRDefault="00D22224">
      <w:pPr>
        <w:spacing w:line="240" w:lineRule="auto"/>
        <w:jc w:val="left"/>
        <w:rPr>
          <w:rFonts w:eastAsiaTheme="majorEastAsia"/>
          <w:bCs/>
          <w:sz w:val="28"/>
          <w:szCs w:val="28"/>
        </w:rPr>
      </w:pPr>
      <w:r>
        <w:rPr>
          <w:rFonts w:eastAsiaTheme="majorEastAsia"/>
        </w:rPr>
        <w:br w:type="page"/>
      </w:r>
    </w:p>
    <w:p w14:paraId="073A1207" w14:textId="1E7D556B" w:rsidR="00735B06" w:rsidRPr="003D58AA" w:rsidRDefault="00735B06" w:rsidP="00735B06">
      <w:pPr>
        <w:pStyle w:val="Kop2"/>
        <w:rPr>
          <w:rFonts w:eastAsiaTheme="majorEastAsia"/>
          <w:lang w:val="en-GB"/>
        </w:rPr>
      </w:pPr>
      <w:bookmarkStart w:id="9" w:name="_Ref106733810"/>
      <w:r w:rsidRPr="003D58AA">
        <w:rPr>
          <w:rFonts w:eastAsiaTheme="majorEastAsia"/>
          <w:lang w:val="en-GB"/>
        </w:rPr>
        <w:lastRenderedPageBreak/>
        <w:t>Single Responsibility Principle (SRP)</w:t>
      </w:r>
      <w:bookmarkEnd w:id="9"/>
    </w:p>
    <w:p w14:paraId="75AD599F" w14:textId="31843107" w:rsidR="00735B06" w:rsidRPr="00D451BD" w:rsidRDefault="00735B06" w:rsidP="00735B06">
      <w:pPr>
        <w:rPr>
          <w:rFonts w:eastAsiaTheme="majorEastAsia"/>
          <w:lang w:val="en-GB"/>
        </w:rPr>
      </w:pPr>
      <w:proofErr w:type="spellStart"/>
      <w:r w:rsidRPr="00D22224">
        <w:rPr>
          <w:rFonts w:eastAsiaTheme="majorEastAsia"/>
          <w:lang w:val="en-GB"/>
        </w:rPr>
        <w:t>Opdracht</w:t>
      </w:r>
      <w:proofErr w:type="spellEnd"/>
      <w:r w:rsidRPr="00D22224">
        <w:rPr>
          <w:rFonts w:eastAsiaTheme="majorEastAsia"/>
          <w:lang w:val="en-GB"/>
        </w:rPr>
        <w:t>:</w:t>
      </w:r>
      <w:r w:rsidR="00D22224" w:rsidRPr="00D22224">
        <w:rPr>
          <w:rFonts w:eastAsiaTheme="majorEastAsia"/>
          <w:lang w:val="en-GB"/>
        </w:rPr>
        <w:t xml:space="preserve"> </w:t>
      </w:r>
      <w:r w:rsidR="00D22224">
        <w:rPr>
          <w:rFonts w:eastAsiaTheme="majorEastAsia"/>
        </w:rPr>
        <w:fldChar w:fldCharType="begin"/>
      </w:r>
      <w:r w:rsidR="00D22224" w:rsidRPr="00D22224">
        <w:rPr>
          <w:rFonts w:eastAsiaTheme="majorEastAsia"/>
          <w:lang w:val="en-GB"/>
        </w:rPr>
        <w:instrText xml:space="preserve"> REF _Ref106733171 \h </w:instrText>
      </w:r>
      <w:r w:rsidR="00D22224">
        <w:rPr>
          <w:rFonts w:eastAsiaTheme="majorEastAsia"/>
        </w:rPr>
      </w:r>
      <w:r w:rsidR="00D22224">
        <w:rPr>
          <w:rFonts w:eastAsiaTheme="majorEastAsia"/>
        </w:rPr>
        <w:fldChar w:fldCharType="separate"/>
      </w:r>
      <w:r w:rsidR="00627C29" w:rsidRPr="00627C29">
        <w:rPr>
          <w:rFonts w:eastAsiaTheme="majorEastAsia"/>
          <w:lang w:val="en-GB"/>
        </w:rPr>
        <w:t>Single Responsibility Principle (SRP)</w:t>
      </w:r>
      <w:r w:rsidR="00D22224">
        <w:rPr>
          <w:rFonts w:eastAsiaTheme="majorEastAsia"/>
        </w:rPr>
        <w:fldChar w:fldCharType="end"/>
      </w:r>
    </w:p>
    <w:p w14:paraId="4B537BC4" w14:textId="0DFFDBFD" w:rsidR="00D22224" w:rsidRDefault="00D22224" w:rsidP="00735B06">
      <w:pPr>
        <w:rPr>
          <w:rFonts w:eastAsiaTheme="majorEastAsia"/>
        </w:rPr>
      </w:pPr>
      <w:r>
        <w:rPr>
          <w:rFonts w:eastAsiaTheme="majorEastAsia"/>
        </w:rPr>
        <w:t>Oplossing:</w:t>
      </w:r>
    </w:p>
    <w:p w14:paraId="2BA730E2" w14:textId="3953297A" w:rsidR="00D22224" w:rsidRDefault="00D22224" w:rsidP="00735B06">
      <w:pPr>
        <w:rPr>
          <w:rFonts w:ascii="Cascadia Mono" w:hAnsi="Cascadia Mono" w:cs="Cascadia Mono"/>
          <w:color w:val="000000"/>
          <w:sz w:val="19"/>
          <w:szCs w:val="19"/>
          <w:lang w:eastAsia="nl-BE"/>
        </w:rPr>
      </w:pPr>
      <w:r>
        <w:rPr>
          <w:rFonts w:eastAsiaTheme="majorEastAsia"/>
        </w:rPr>
        <w:t xml:space="preserve">We gaan de code vanuit </w:t>
      </w:r>
      <w:proofErr w:type="spellStart"/>
      <w:r>
        <w:rPr>
          <w:rFonts w:eastAsiaTheme="majorEastAsia"/>
        </w:rPr>
        <w:t>Program.cs</w:t>
      </w:r>
      <w:proofErr w:type="spellEnd"/>
      <w:r>
        <w:rPr>
          <w:rFonts w:eastAsiaTheme="majorEastAsia"/>
        </w:rPr>
        <w:t xml:space="preserve"> verplaatsen onder de </w:t>
      </w:r>
      <w:proofErr w:type="spellStart"/>
      <w:r>
        <w:rPr>
          <w:rFonts w:eastAsiaTheme="majorEastAsia"/>
        </w:rPr>
        <w:t>static</w:t>
      </w:r>
      <w:proofErr w:type="spellEnd"/>
      <w:r>
        <w:rPr>
          <w:rFonts w:eastAsiaTheme="majorEastAsia"/>
        </w:rPr>
        <w:t xml:space="preserve"> class </w:t>
      </w:r>
      <w:proofErr w:type="spellStart"/>
      <w:r>
        <w:rPr>
          <w:rFonts w:ascii="Cascadia Mono" w:hAnsi="Cascadia Mono" w:cs="Cascadia Mono"/>
          <w:color w:val="2B91AF"/>
          <w:sz w:val="19"/>
          <w:szCs w:val="19"/>
          <w:lang w:eastAsia="nl-BE"/>
        </w:rPr>
        <w:t>Validators</w:t>
      </w:r>
      <w:proofErr w:type="spellEnd"/>
      <w:r>
        <w:rPr>
          <w:rFonts w:eastAsiaTheme="majorEastAsia"/>
        </w:rPr>
        <w:t xml:space="preserve">, onder methode </w:t>
      </w:r>
      <w:proofErr w:type="spellStart"/>
      <w:r>
        <w:rPr>
          <w:rFonts w:ascii="Cascadia Mono" w:hAnsi="Cascadia Mono" w:cs="Cascadia Mono"/>
          <w:color w:val="000000"/>
          <w:sz w:val="19"/>
          <w:szCs w:val="19"/>
          <w:lang w:eastAsia="nl-BE"/>
        </w:rPr>
        <w:t>ValidateSSN</w:t>
      </w:r>
      <w:proofErr w:type="spellEnd"/>
      <w:r>
        <w:rPr>
          <w:rFonts w:ascii="Cascadia Mono" w:hAnsi="Cascadia Mono" w:cs="Cascadia Mono"/>
          <w:color w:val="000000"/>
          <w:sz w:val="19"/>
          <w:szCs w:val="19"/>
          <w:lang w:eastAsia="nl-BE"/>
        </w:rPr>
        <w:t>.</w:t>
      </w:r>
    </w:p>
    <w:p w14:paraId="0229376C" w14:textId="45B8209F" w:rsidR="00E635F6" w:rsidRDefault="00157FC2" w:rsidP="00157FC2">
      <w:r>
        <w:t xml:space="preserve">De twee keer dat we de logica gebruiken in </w:t>
      </w:r>
      <w:proofErr w:type="spellStart"/>
      <w:r>
        <w:t>Program.cs</w:t>
      </w:r>
      <w:proofErr w:type="spellEnd"/>
      <w:r>
        <w:t xml:space="preserve"> vervangen we dan door een call van deze methode. Zo bestaat onze logica op slechts één plek.</w:t>
      </w:r>
    </w:p>
    <w:p w14:paraId="43C83FAA" w14:textId="77777777" w:rsidR="00AA041B" w:rsidRDefault="00AA041B" w:rsidP="00157FC2"/>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625648" w:rsidRPr="003F53DB" w14:paraId="2C8E74EB" w14:textId="77777777" w:rsidTr="00F379DD">
        <w:trPr>
          <w:trHeight w:val="397"/>
        </w:trPr>
        <w:tc>
          <w:tcPr>
            <w:tcW w:w="1276" w:type="dxa"/>
            <w:shd w:val="clear" w:color="auto" w:fill="auto"/>
          </w:tcPr>
          <w:p w14:paraId="3A1FFAB5" w14:textId="77777777" w:rsidR="00625648" w:rsidRPr="003F53DB" w:rsidRDefault="00625648" w:rsidP="00F379DD">
            <w:pPr>
              <w:jc w:val="center"/>
              <w:rPr>
                <w:lang w:val="nl-BE" w:eastAsia="en-GB"/>
              </w:rPr>
            </w:pPr>
            <w:r w:rsidRPr="0036164B">
              <w:rPr>
                <w:noProof/>
                <w:szCs w:val="22"/>
                <w:lang w:eastAsia="en-GB"/>
              </w:rPr>
              <w:drawing>
                <wp:inline distT="0" distB="0" distL="0" distR="0" wp14:anchorId="702822C6" wp14:editId="4ECB0A1A">
                  <wp:extent cx="360000" cy="360000"/>
                  <wp:effectExtent l="0" t="0" r="2540" b="2540"/>
                  <wp:docPr id="6"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77E1CD50" w14:textId="1C49E870" w:rsidR="00625648" w:rsidRPr="00E635F6" w:rsidRDefault="00625648" w:rsidP="00F379DD">
            <w:pPr>
              <w:jc w:val="left"/>
              <w:rPr>
                <w:lang w:val="nl-BE" w:eastAsia="en-GB"/>
              </w:rPr>
            </w:pPr>
            <w:r>
              <w:rPr>
                <w:lang w:val="nl-BE" w:eastAsia="en-GB"/>
              </w:rPr>
              <w:t xml:space="preserve">De code van de oplossing kan je terugvinden onder de solution </w:t>
            </w:r>
            <w:proofErr w:type="spellStart"/>
            <w:r w:rsidRPr="00E635F6">
              <w:rPr>
                <w:b/>
                <w:bCs/>
                <w:lang w:val="nl-BE"/>
              </w:rPr>
              <w:t>Ucll.OOD.Basis.Oplossingen</w:t>
            </w:r>
            <w:proofErr w:type="spellEnd"/>
            <w:r>
              <w:rPr>
                <w:lang w:val="nl-BE"/>
              </w:rPr>
              <w:t xml:space="preserve">, en daarin project </w:t>
            </w:r>
            <w:r>
              <w:rPr>
                <w:b/>
                <w:bCs/>
                <w:lang w:val="nl-BE"/>
              </w:rPr>
              <w:t>SRP</w:t>
            </w:r>
          </w:p>
        </w:tc>
      </w:tr>
    </w:tbl>
    <w:p w14:paraId="2C2FED87" w14:textId="77777777" w:rsidR="00AA041B" w:rsidRPr="00CD6354" w:rsidRDefault="00AA041B" w:rsidP="00AA041B">
      <w:pPr>
        <w:pStyle w:val="Kop2"/>
        <w:rPr>
          <w:rFonts w:eastAsiaTheme="majorEastAsia"/>
        </w:rPr>
      </w:pPr>
      <w:bookmarkStart w:id="10" w:name="_Ref106733830"/>
      <w:r w:rsidRPr="00CD6354">
        <w:rPr>
          <w:rFonts w:eastAsiaTheme="majorEastAsia"/>
        </w:rPr>
        <w:t xml:space="preserve">Open/Closed </w:t>
      </w:r>
      <w:proofErr w:type="spellStart"/>
      <w:r w:rsidRPr="00CD6354">
        <w:rPr>
          <w:rFonts w:eastAsiaTheme="majorEastAsia"/>
        </w:rPr>
        <w:t>Principle</w:t>
      </w:r>
      <w:bookmarkEnd w:id="10"/>
      <w:proofErr w:type="spellEnd"/>
    </w:p>
    <w:p w14:paraId="3F6C55AF" w14:textId="04CD6666" w:rsidR="00625648" w:rsidRDefault="00AA041B" w:rsidP="00AA041B">
      <w:r>
        <w:t xml:space="preserve">Opdracht: </w:t>
      </w:r>
      <w:r>
        <w:fldChar w:fldCharType="begin"/>
      </w:r>
      <w:r>
        <w:instrText xml:space="preserve"> REF _Ref106733794 \h </w:instrText>
      </w:r>
      <w:r>
        <w:fldChar w:fldCharType="separate"/>
      </w:r>
      <w:r w:rsidR="00627C29" w:rsidRPr="00CD6354">
        <w:rPr>
          <w:rFonts w:eastAsiaTheme="majorEastAsia"/>
        </w:rPr>
        <w:t xml:space="preserve">Open/Closed </w:t>
      </w:r>
      <w:proofErr w:type="spellStart"/>
      <w:r w:rsidR="00627C29" w:rsidRPr="00CD6354">
        <w:rPr>
          <w:rFonts w:eastAsiaTheme="majorEastAsia"/>
        </w:rPr>
        <w:t>Principle</w:t>
      </w:r>
      <w:proofErr w:type="spellEnd"/>
      <w:r>
        <w:fldChar w:fldCharType="end"/>
      </w:r>
    </w:p>
    <w:p w14:paraId="613E4E42" w14:textId="1AAC3065" w:rsidR="00AA041B" w:rsidRDefault="00AA041B" w:rsidP="00AA041B"/>
    <w:p w14:paraId="5AC94F62" w14:textId="47D1888C" w:rsidR="002D5824" w:rsidRDefault="002D5824" w:rsidP="00AA041B">
      <w:r>
        <w:t>We kunnen dit vrij eenvoudig oplossen. Alle toeslagen worden opgeteld. Business heeft nood aan deze apart bij te houden voor business redenen, maar onze methode gaat eigenlijk een collectie van toeslagen moeten optellen. We kunnen hiervoor dus een lijst gebruiken.</w:t>
      </w:r>
    </w:p>
    <w:p w14:paraId="4C702DCA" w14:textId="433294AF" w:rsidR="002D5824" w:rsidRDefault="002D5824" w:rsidP="00AA041B">
      <w:r>
        <w:t xml:space="preserve">De oplossing is dus </w:t>
      </w:r>
      <w:proofErr w:type="spellStart"/>
      <w:r>
        <w:t>CalculateTotal</w:t>
      </w:r>
      <w:proofErr w:type="spellEnd"/>
      <w:r>
        <w:t xml:space="preserve"> te </w:t>
      </w:r>
      <w:proofErr w:type="spellStart"/>
      <w:r>
        <w:rPr>
          <w:i/>
          <w:iCs/>
        </w:rPr>
        <w:t>refactoren</w:t>
      </w:r>
      <w:proofErr w:type="spellEnd"/>
      <w:r>
        <w:t xml:space="preserve"> zodat deze een List&lt;int&gt; aanneemt als parameter. In </w:t>
      </w:r>
      <w:proofErr w:type="spellStart"/>
      <w:r>
        <w:t>Program.cs</w:t>
      </w:r>
      <w:proofErr w:type="spellEnd"/>
      <w:r>
        <w:t xml:space="preserve"> kunnen we deze list dan opvullen.</w:t>
      </w:r>
    </w:p>
    <w:p w14:paraId="067EE3B5" w14:textId="77777777" w:rsidR="002D5824" w:rsidRDefault="002D5824" w:rsidP="00AA041B"/>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2D5824" w:rsidRPr="003F53DB" w14:paraId="750E7D7A" w14:textId="77777777" w:rsidTr="00F379DD">
        <w:trPr>
          <w:trHeight w:val="397"/>
        </w:trPr>
        <w:tc>
          <w:tcPr>
            <w:tcW w:w="1276" w:type="dxa"/>
            <w:shd w:val="clear" w:color="auto" w:fill="auto"/>
          </w:tcPr>
          <w:p w14:paraId="3E99DF00" w14:textId="77777777" w:rsidR="002D5824" w:rsidRPr="003F53DB" w:rsidRDefault="002D5824" w:rsidP="00F379DD">
            <w:pPr>
              <w:jc w:val="center"/>
              <w:rPr>
                <w:lang w:val="nl-BE" w:eastAsia="en-GB"/>
              </w:rPr>
            </w:pPr>
            <w:r w:rsidRPr="0036164B">
              <w:rPr>
                <w:noProof/>
                <w:szCs w:val="22"/>
                <w:lang w:eastAsia="en-GB"/>
              </w:rPr>
              <w:drawing>
                <wp:inline distT="0" distB="0" distL="0" distR="0" wp14:anchorId="47F0B040" wp14:editId="77A655B2">
                  <wp:extent cx="360000" cy="360000"/>
                  <wp:effectExtent l="0" t="0" r="2540" b="2540"/>
                  <wp:docPr id="10"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300CC5D6" w14:textId="47D7CAC1" w:rsidR="002D5824" w:rsidRPr="00E635F6" w:rsidRDefault="002D5824" w:rsidP="00F379DD">
            <w:pPr>
              <w:jc w:val="left"/>
              <w:rPr>
                <w:lang w:val="nl-BE" w:eastAsia="en-GB"/>
              </w:rPr>
            </w:pPr>
            <w:r>
              <w:rPr>
                <w:lang w:val="nl-BE" w:eastAsia="en-GB"/>
              </w:rPr>
              <w:t xml:space="preserve">De code van de oplossing kan je terugvinden onder de solution </w:t>
            </w:r>
            <w:proofErr w:type="spellStart"/>
            <w:r w:rsidRPr="00E635F6">
              <w:rPr>
                <w:b/>
                <w:bCs/>
                <w:lang w:val="nl-BE"/>
              </w:rPr>
              <w:t>Ucll.OOD.Basis.Oplossingen</w:t>
            </w:r>
            <w:proofErr w:type="spellEnd"/>
            <w:r>
              <w:rPr>
                <w:lang w:val="nl-BE"/>
              </w:rPr>
              <w:t xml:space="preserve">, en daarin project </w:t>
            </w:r>
            <w:r>
              <w:rPr>
                <w:b/>
                <w:bCs/>
                <w:lang w:val="nl-BE"/>
              </w:rPr>
              <w:t>OCP</w:t>
            </w:r>
          </w:p>
        </w:tc>
      </w:tr>
    </w:tbl>
    <w:p w14:paraId="13C11FD7" w14:textId="77777777" w:rsidR="004D47A6" w:rsidRDefault="004D47A6" w:rsidP="004D47A6"/>
    <w:p w14:paraId="6502FC67" w14:textId="6479453A" w:rsidR="002D5824" w:rsidRDefault="004D47A6" w:rsidP="004D47A6">
      <w:pPr>
        <w:pStyle w:val="Kop2"/>
      </w:pPr>
      <w:bookmarkStart w:id="11" w:name="_Ref106735240"/>
      <w:r w:rsidRPr="0036164B">
        <w:t xml:space="preserve">Interface </w:t>
      </w:r>
      <w:proofErr w:type="spellStart"/>
      <w:r w:rsidRPr="0036164B">
        <w:t>Segregation</w:t>
      </w:r>
      <w:proofErr w:type="spellEnd"/>
      <w:r w:rsidRPr="0036164B">
        <w:t xml:space="preserve"> </w:t>
      </w:r>
      <w:proofErr w:type="spellStart"/>
      <w:r w:rsidRPr="0036164B">
        <w:t>Principle</w:t>
      </w:r>
      <w:proofErr w:type="spellEnd"/>
      <w:r w:rsidRPr="0036164B">
        <w:t xml:space="preserve"> (ISP)</w:t>
      </w:r>
      <w:bookmarkEnd w:id="11"/>
    </w:p>
    <w:p w14:paraId="0DF80F62" w14:textId="7A1EE60A" w:rsidR="00D15CC3" w:rsidRDefault="00D15CC3" w:rsidP="004D47A6">
      <w:r>
        <w:t xml:space="preserve">We gaan onze mega interface </w:t>
      </w:r>
      <w:proofErr w:type="spellStart"/>
      <w:r>
        <w:t>IGeneralStore</w:t>
      </w:r>
      <w:proofErr w:type="spellEnd"/>
      <w:r>
        <w:t xml:space="preserve"> opsplitsen in verschillende interfaces:</w:t>
      </w:r>
    </w:p>
    <w:p w14:paraId="0E6BFB1B" w14:textId="2B7CE179" w:rsidR="00D15CC3" w:rsidRDefault="00D15CC3" w:rsidP="00D15CC3">
      <w:pPr>
        <w:pStyle w:val="Lijstalinea"/>
        <w:numPr>
          <w:ilvl w:val="0"/>
          <w:numId w:val="44"/>
        </w:numPr>
      </w:pPr>
      <w:proofErr w:type="spellStart"/>
      <w:r>
        <w:t>IComputerStore</w:t>
      </w:r>
      <w:proofErr w:type="spellEnd"/>
    </w:p>
    <w:p w14:paraId="70E2AE3A" w14:textId="3D3349AC" w:rsidR="00D15CC3" w:rsidRDefault="00D15CC3" w:rsidP="00D15CC3">
      <w:pPr>
        <w:pStyle w:val="Lijstalinea"/>
        <w:numPr>
          <w:ilvl w:val="0"/>
          <w:numId w:val="44"/>
        </w:numPr>
      </w:pPr>
      <w:proofErr w:type="spellStart"/>
      <w:r>
        <w:t>IFashionStore</w:t>
      </w:r>
      <w:proofErr w:type="spellEnd"/>
    </w:p>
    <w:p w14:paraId="739E2266" w14:textId="0712C963" w:rsidR="00D15CC3" w:rsidRDefault="00D15CC3" w:rsidP="00D15CC3">
      <w:pPr>
        <w:pStyle w:val="Lijstalinea"/>
        <w:numPr>
          <w:ilvl w:val="0"/>
          <w:numId w:val="44"/>
        </w:numPr>
      </w:pPr>
      <w:proofErr w:type="spellStart"/>
      <w:r>
        <w:t>IToyStore</w:t>
      </w:r>
      <w:proofErr w:type="spellEnd"/>
    </w:p>
    <w:p w14:paraId="76C48599" w14:textId="2D2DC2E7" w:rsidR="00D15CC3" w:rsidRDefault="00D15CC3" w:rsidP="00D15CC3">
      <w:r>
        <w:lastRenderedPageBreak/>
        <w:t>Onze kleinere winkels kunnen dan enkel de interface implementeren die ze nodig hebben. Onze grote winkels zullen dan meerdere interfaces implementeren.</w:t>
      </w:r>
    </w:p>
    <w:p w14:paraId="4F9AF5F4" w14:textId="06DA69E9" w:rsidR="008210A4" w:rsidRDefault="008210A4" w:rsidP="00D15CC3"/>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8210A4" w:rsidRPr="003F53DB" w14:paraId="4392E05E" w14:textId="77777777" w:rsidTr="00F379DD">
        <w:trPr>
          <w:trHeight w:val="397"/>
        </w:trPr>
        <w:tc>
          <w:tcPr>
            <w:tcW w:w="1276" w:type="dxa"/>
            <w:shd w:val="clear" w:color="auto" w:fill="auto"/>
          </w:tcPr>
          <w:p w14:paraId="04AB0FC0" w14:textId="77777777" w:rsidR="008210A4" w:rsidRPr="003F53DB" w:rsidRDefault="008210A4" w:rsidP="00F379DD">
            <w:pPr>
              <w:jc w:val="center"/>
              <w:rPr>
                <w:lang w:val="nl-BE" w:eastAsia="en-GB"/>
              </w:rPr>
            </w:pPr>
            <w:r w:rsidRPr="0036164B">
              <w:rPr>
                <w:noProof/>
                <w:szCs w:val="22"/>
                <w:lang w:eastAsia="en-GB"/>
              </w:rPr>
              <w:drawing>
                <wp:inline distT="0" distB="0" distL="0" distR="0" wp14:anchorId="74B64CD6" wp14:editId="10AEB404">
                  <wp:extent cx="360000" cy="360000"/>
                  <wp:effectExtent l="0" t="0" r="2540" b="2540"/>
                  <wp:docPr id="12"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3187D8BF" w14:textId="0710D429" w:rsidR="008210A4" w:rsidRPr="00E635F6" w:rsidRDefault="008210A4" w:rsidP="00F379DD">
            <w:pPr>
              <w:jc w:val="left"/>
              <w:rPr>
                <w:lang w:val="nl-BE" w:eastAsia="en-GB"/>
              </w:rPr>
            </w:pPr>
            <w:r>
              <w:rPr>
                <w:lang w:val="nl-BE" w:eastAsia="en-GB"/>
              </w:rPr>
              <w:t xml:space="preserve">De code van de oplossing kan je terugvinden onder de solution </w:t>
            </w:r>
            <w:proofErr w:type="spellStart"/>
            <w:r w:rsidRPr="00E635F6">
              <w:rPr>
                <w:b/>
                <w:bCs/>
                <w:lang w:val="nl-BE"/>
              </w:rPr>
              <w:t>Ucll.OOD.Basis.Oplossingen</w:t>
            </w:r>
            <w:proofErr w:type="spellEnd"/>
            <w:r>
              <w:rPr>
                <w:lang w:val="nl-BE"/>
              </w:rPr>
              <w:t xml:space="preserve">, en daarin project </w:t>
            </w:r>
            <w:r>
              <w:rPr>
                <w:b/>
                <w:bCs/>
                <w:lang w:val="nl-BE"/>
              </w:rPr>
              <w:t>ISP</w:t>
            </w:r>
          </w:p>
        </w:tc>
      </w:tr>
    </w:tbl>
    <w:p w14:paraId="3CF39F94" w14:textId="77777777" w:rsidR="00D46118" w:rsidRDefault="00D46118" w:rsidP="00D46118">
      <w:pPr>
        <w:pStyle w:val="Kop2"/>
        <w:rPr>
          <w:rFonts w:eastAsiaTheme="majorEastAsia"/>
        </w:rPr>
      </w:pPr>
      <w:proofErr w:type="spellStart"/>
      <w:r w:rsidRPr="004E2113">
        <w:rPr>
          <w:rFonts w:eastAsiaTheme="majorEastAsia"/>
        </w:rPr>
        <w:t>Dependency</w:t>
      </w:r>
      <w:proofErr w:type="spellEnd"/>
      <w:r w:rsidRPr="004E2113">
        <w:rPr>
          <w:rFonts w:eastAsiaTheme="majorEastAsia"/>
        </w:rPr>
        <w:t xml:space="preserve"> </w:t>
      </w:r>
      <w:proofErr w:type="spellStart"/>
      <w:r w:rsidRPr="004E2113">
        <w:rPr>
          <w:rFonts w:eastAsiaTheme="majorEastAsia"/>
        </w:rPr>
        <w:t>Inversion</w:t>
      </w:r>
      <w:proofErr w:type="spellEnd"/>
      <w:r w:rsidRPr="004E2113">
        <w:rPr>
          <w:rFonts w:eastAsiaTheme="majorEastAsia"/>
        </w:rPr>
        <w:t xml:space="preserve"> </w:t>
      </w:r>
      <w:proofErr w:type="spellStart"/>
      <w:r w:rsidRPr="004E2113">
        <w:rPr>
          <w:rFonts w:eastAsiaTheme="majorEastAsia"/>
        </w:rPr>
        <w:t>Principle</w:t>
      </w:r>
      <w:proofErr w:type="spellEnd"/>
      <w:r w:rsidRPr="004E2113">
        <w:rPr>
          <w:rFonts w:eastAsiaTheme="majorEastAsia"/>
        </w:rPr>
        <w:t xml:space="preserve"> (DIP)</w:t>
      </w:r>
    </w:p>
    <w:p w14:paraId="041DC213" w14:textId="16A9690C" w:rsidR="008210A4" w:rsidRDefault="00A63633" w:rsidP="00D15CC3">
      <w:r>
        <w:t>We kunnen een type abstract maken op twee manieren:</w:t>
      </w:r>
    </w:p>
    <w:p w14:paraId="7C2FB40B" w14:textId="2AD4D966" w:rsidR="00A63633" w:rsidRDefault="00A63633" w:rsidP="00A63633">
      <w:pPr>
        <w:pStyle w:val="Lijstalinea"/>
        <w:numPr>
          <w:ilvl w:val="0"/>
          <w:numId w:val="45"/>
        </w:numPr>
      </w:pPr>
      <w:r>
        <w:t xml:space="preserve">Via </w:t>
      </w:r>
      <w:proofErr w:type="spellStart"/>
      <w:r>
        <w:t>interfacing</w:t>
      </w:r>
      <w:proofErr w:type="spellEnd"/>
    </w:p>
    <w:p w14:paraId="42A4E17E" w14:textId="524E6754" w:rsidR="00A63633" w:rsidRDefault="00A63633" w:rsidP="00A63633">
      <w:pPr>
        <w:pStyle w:val="Lijstalinea"/>
        <w:numPr>
          <w:ilvl w:val="0"/>
          <w:numId w:val="45"/>
        </w:numPr>
      </w:pPr>
      <w:r>
        <w:t xml:space="preserve">Via </w:t>
      </w:r>
      <w:proofErr w:type="spellStart"/>
      <w:r>
        <w:t>inheritance</w:t>
      </w:r>
      <w:proofErr w:type="spellEnd"/>
    </w:p>
    <w:p w14:paraId="3A60FD70" w14:textId="76183F22" w:rsidR="00A63633" w:rsidRDefault="00A63633" w:rsidP="00A63633"/>
    <w:p w14:paraId="1B3AEE25" w14:textId="4EFEBD2E" w:rsidR="00A63633" w:rsidRDefault="00A63633" w:rsidP="00A63633">
      <w:r>
        <w:t xml:space="preserve">In dit geval hebben we gekozen voor </w:t>
      </w:r>
      <w:proofErr w:type="spellStart"/>
      <w:r>
        <w:t>inheritance</w:t>
      </w:r>
      <w:proofErr w:type="spellEnd"/>
      <w:r w:rsidR="00A05287">
        <w:t xml:space="preserve">, omdat de verschillende werkvormen allemaal Employees zijn. We maken dus een Employee class, en laten deze overerven naar </w:t>
      </w:r>
      <w:proofErr w:type="spellStart"/>
      <w:r w:rsidR="00A05287">
        <w:t>Developper</w:t>
      </w:r>
      <w:proofErr w:type="spellEnd"/>
      <w:r w:rsidR="00A05287">
        <w:t xml:space="preserve">, Tester en </w:t>
      </w:r>
      <w:proofErr w:type="spellStart"/>
      <w:r w:rsidR="00A05287">
        <w:t>Analyst</w:t>
      </w:r>
      <w:proofErr w:type="spellEnd"/>
      <w:r w:rsidR="00A05287">
        <w:t>. In onze Manager class gaan we dan enkel het type Employee kennen. We houden dus slechts één lijst bij.</w:t>
      </w:r>
    </w:p>
    <w:p w14:paraId="1DAC7FD4" w14:textId="77777777" w:rsidR="00D34040" w:rsidRDefault="00D34040" w:rsidP="00A63633"/>
    <w:tbl>
      <w:tblPr>
        <w:tblStyle w:val="TableGrid-GreyHeader1"/>
        <w:tblW w:w="9072" w:type="dxa"/>
        <w:tblInd w:w="-5" w:type="dxa"/>
        <w:tblBorders>
          <w:top w:val="none" w:sz="0" w:space="0" w:color="auto"/>
          <w:left w:val="none" w:sz="0" w:space="0" w:color="auto"/>
          <w:bottom w:val="none" w:sz="0" w:space="0" w:color="auto"/>
          <w:right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1276"/>
        <w:gridCol w:w="7796"/>
      </w:tblGrid>
      <w:tr w:rsidR="00D34040" w:rsidRPr="003F53DB" w14:paraId="19CFD851" w14:textId="77777777" w:rsidTr="00F379DD">
        <w:trPr>
          <w:trHeight w:val="397"/>
        </w:trPr>
        <w:tc>
          <w:tcPr>
            <w:tcW w:w="1276" w:type="dxa"/>
            <w:shd w:val="clear" w:color="auto" w:fill="auto"/>
          </w:tcPr>
          <w:p w14:paraId="2DB03FA8" w14:textId="77777777" w:rsidR="00D34040" w:rsidRPr="003F53DB" w:rsidRDefault="00D34040" w:rsidP="00F379DD">
            <w:pPr>
              <w:jc w:val="center"/>
              <w:rPr>
                <w:lang w:val="nl-BE" w:eastAsia="en-GB"/>
              </w:rPr>
            </w:pPr>
            <w:r w:rsidRPr="0036164B">
              <w:rPr>
                <w:noProof/>
                <w:szCs w:val="22"/>
                <w:lang w:eastAsia="en-GB"/>
              </w:rPr>
              <w:drawing>
                <wp:inline distT="0" distB="0" distL="0" distR="0" wp14:anchorId="55AA6D19" wp14:editId="0628317A">
                  <wp:extent cx="360000" cy="360000"/>
                  <wp:effectExtent l="0" t="0" r="2540" b="2540"/>
                  <wp:docPr id="14" name="Picture 68" descr="Icon&#10;&#10;Description automatically generated">
                    <a:extLst xmlns:a="http://schemas.openxmlformats.org/drawingml/2006/main">
                      <a:ext uri="{FF2B5EF4-FFF2-40B4-BE49-F238E27FC236}">
                        <a16:creationId xmlns:a16="http://schemas.microsoft.com/office/drawing/2014/main" id="{E2420161-A894-4238-9328-8E4B97EFD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descr="Icon&#10;&#10;Description automatically generated">
                            <a:extLst>
                              <a:ext uri="{FF2B5EF4-FFF2-40B4-BE49-F238E27FC236}">
                                <a16:creationId xmlns:a16="http://schemas.microsoft.com/office/drawing/2014/main" id="{E2420161-A894-4238-9328-8E4B97EFDBB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tc>
        <w:tc>
          <w:tcPr>
            <w:tcW w:w="7796" w:type="dxa"/>
            <w:shd w:val="clear" w:color="auto" w:fill="F2F2F2" w:themeFill="background1" w:themeFillShade="F2"/>
          </w:tcPr>
          <w:p w14:paraId="5D86DCC2" w14:textId="0B720751" w:rsidR="00D34040" w:rsidRPr="00E635F6" w:rsidRDefault="00D34040" w:rsidP="00F379DD">
            <w:pPr>
              <w:jc w:val="left"/>
              <w:rPr>
                <w:lang w:val="nl-BE" w:eastAsia="en-GB"/>
              </w:rPr>
            </w:pPr>
            <w:r>
              <w:rPr>
                <w:lang w:val="nl-BE" w:eastAsia="en-GB"/>
              </w:rPr>
              <w:t xml:space="preserve">De code van de oplossing kan je terugvinden onder de solution </w:t>
            </w:r>
            <w:proofErr w:type="spellStart"/>
            <w:r w:rsidRPr="00E635F6">
              <w:rPr>
                <w:b/>
                <w:bCs/>
                <w:lang w:val="nl-BE"/>
              </w:rPr>
              <w:t>Ucll.OOD.Basis.Oplossingen</w:t>
            </w:r>
            <w:proofErr w:type="spellEnd"/>
            <w:r>
              <w:rPr>
                <w:lang w:val="nl-BE"/>
              </w:rPr>
              <w:t xml:space="preserve">, en daarin project </w:t>
            </w:r>
            <w:r>
              <w:rPr>
                <w:b/>
                <w:bCs/>
                <w:lang w:val="nl-BE"/>
              </w:rPr>
              <w:t>DIP</w:t>
            </w:r>
          </w:p>
        </w:tc>
      </w:tr>
    </w:tbl>
    <w:p w14:paraId="1426C069" w14:textId="77777777" w:rsidR="00D34040" w:rsidRPr="004D47A6" w:rsidRDefault="00D34040" w:rsidP="00A63633"/>
    <w:sectPr w:rsidR="00D34040" w:rsidRPr="004D47A6" w:rsidSect="004373B1">
      <w:pgSz w:w="11906" w:h="16838" w:code="9"/>
      <w:pgMar w:top="1440" w:right="1440" w:bottom="1440" w:left="1440" w:header="0" w:footer="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D95A" w14:textId="77777777" w:rsidR="00030F12" w:rsidRDefault="00030F12" w:rsidP="00AA2B46">
      <w:r>
        <w:separator/>
      </w:r>
    </w:p>
  </w:endnote>
  <w:endnote w:type="continuationSeparator" w:id="0">
    <w:p w14:paraId="0828357D" w14:textId="77777777" w:rsidR="00030F12" w:rsidRDefault="00030F12" w:rsidP="00AA2B46">
      <w:r>
        <w:continuationSeparator/>
      </w:r>
    </w:p>
  </w:endnote>
  <w:endnote w:type="continuationNotice" w:id="1">
    <w:p w14:paraId="3FDA3D92" w14:textId="77777777" w:rsidR="00030F12" w:rsidRDefault="00030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C12B" w14:textId="77777777" w:rsidR="00043B06" w:rsidRDefault="00043B0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487"/>
    </w:tblGrid>
    <w:tr w:rsidR="0077490A" w:rsidRPr="0077490A" w14:paraId="561F1003" w14:textId="77777777" w:rsidTr="00043B06">
      <w:tc>
        <w:tcPr>
          <w:tcW w:w="4955" w:type="dxa"/>
        </w:tcPr>
        <w:p w14:paraId="139631FE" w14:textId="1CE46703" w:rsidR="00043B06" w:rsidRPr="0077490A" w:rsidRDefault="00000000" w:rsidP="00043B06">
          <w:pPr>
            <w:pStyle w:val="Voettekst"/>
            <w:ind w:left="-115"/>
            <w:jc w:val="left"/>
            <w:rPr>
              <w:color w:val="808080" w:themeColor="background1" w:themeShade="80"/>
              <w:sz w:val="18"/>
              <w:szCs w:val="18"/>
            </w:rPr>
          </w:pPr>
          <w:sdt>
            <w:sdtPr>
              <w:rPr>
                <w:color w:val="808080" w:themeColor="background1" w:themeShade="80"/>
                <w:sz w:val="18"/>
                <w:szCs w:val="18"/>
              </w:rPr>
              <w:alias w:val="Title"/>
              <w:tag w:val=""/>
              <w:id w:val="-381323530"/>
              <w:placeholder>
                <w:docPart w:val="12172664B53F4C3594AD2B285CF85054"/>
              </w:placeholder>
              <w:dataBinding w:prefixMappings="xmlns:ns0='http://purl.org/dc/elements/1.1/' xmlns:ns1='http://schemas.openxmlformats.org/package/2006/metadata/core-properties' " w:xpath="/ns1:coreProperties[1]/ns0:title[1]" w:storeItemID="{6C3C8BC8-F283-45AE-878A-BAB7291924A1}"/>
              <w:text/>
            </w:sdtPr>
            <w:sdtContent>
              <w:r w:rsidR="005833C4">
                <w:rPr>
                  <w:color w:val="808080" w:themeColor="background1" w:themeShade="80"/>
                  <w:sz w:val="18"/>
                  <w:szCs w:val="18"/>
                </w:rPr>
                <w:t xml:space="preserve">Object </w:t>
              </w:r>
              <w:proofErr w:type="spellStart"/>
              <w:r w:rsidR="005833C4">
                <w:rPr>
                  <w:color w:val="808080" w:themeColor="background1" w:themeShade="80"/>
                  <w:sz w:val="18"/>
                  <w:szCs w:val="18"/>
                </w:rPr>
                <w:t>Oriented</w:t>
              </w:r>
              <w:proofErr w:type="spellEnd"/>
              <w:r w:rsidR="005833C4">
                <w:rPr>
                  <w:color w:val="808080" w:themeColor="background1" w:themeShade="80"/>
                  <w:sz w:val="18"/>
                  <w:szCs w:val="18"/>
                </w:rPr>
                <w:t xml:space="preserve"> Design</w:t>
              </w:r>
            </w:sdtContent>
          </w:sdt>
        </w:p>
      </w:tc>
      <w:tc>
        <w:tcPr>
          <w:tcW w:w="4956" w:type="dxa"/>
        </w:tcPr>
        <w:p w14:paraId="04088691" w14:textId="77777777" w:rsidR="00043B06" w:rsidRPr="0077490A" w:rsidRDefault="00043B06" w:rsidP="00043B06">
          <w:pPr>
            <w:pStyle w:val="Voettekst"/>
            <w:jc w:val="right"/>
            <w:rPr>
              <w:color w:val="808080" w:themeColor="background1" w:themeShade="80"/>
              <w:sz w:val="18"/>
              <w:szCs w:val="18"/>
            </w:rPr>
          </w:pPr>
          <w:r w:rsidRPr="0077490A">
            <w:rPr>
              <w:color w:val="808080" w:themeColor="background1" w:themeShade="80"/>
              <w:sz w:val="18"/>
              <w:szCs w:val="18"/>
            </w:rPr>
            <w:t>Pagina</w:t>
          </w:r>
          <w:r w:rsidRPr="0077490A">
            <w:rPr>
              <w:b/>
              <w:bCs/>
              <w:color w:val="808080" w:themeColor="background1" w:themeShade="80"/>
              <w:sz w:val="18"/>
              <w:szCs w:val="18"/>
            </w:rPr>
            <w:t xml:space="preserve">     </w:t>
          </w:r>
          <w:r w:rsidRPr="0077490A">
            <w:rPr>
              <w:color w:val="808080" w:themeColor="background1" w:themeShade="80"/>
              <w:sz w:val="18"/>
              <w:szCs w:val="18"/>
              <w:lang w:val="en-US"/>
            </w:rPr>
            <w:fldChar w:fldCharType="begin"/>
          </w:r>
          <w:r w:rsidRPr="0077490A">
            <w:rPr>
              <w:color w:val="808080" w:themeColor="background1" w:themeShade="80"/>
              <w:sz w:val="18"/>
              <w:szCs w:val="18"/>
              <w:lang w:val="en-US"/>
            </w:rPr>
            <w:instrText xml:space="preserve"> PAGE   \* MERGEFORMAT </w:instrText>
          </w:r>
          <w:r w:rsidRPr="0077490A">
            <w:rPr>
              <w:color w:val="808080" w:themeColor="background1" w:themeShade="80"/>
              <w:sz w:val="18"/>
              <w:szCs w:val="18"/>
              <w:lang w:val="en-US"/>
            </w:rPr>
            <w:fldChar w:fldCharType="separate"/>
          </w:r>
          <w:r w:rsidRPr="0077490A">
            <w:rPr>
              <w:color w:val="808080" w:themeColor="background1" w:themeShade="80"/>
              <w:sz w:val="18"/>
              <w:szCs w:val="18"/>
              <w:lang w:val="en-US"/>
            </w:rPr>
            <w:t>1</w:t>
          </w:r>
          <w:r w:rsidRPr="0077490A">
            <w:rPr>
              <w:noProof/>
              <w:color w:val="808080" w:themeColor="background1" w:themeShade="80"/>
              <w:sz w:val="18"/>
              <w:szCs w:val="18"/>
              <w:lang w:val="en-US"/>
            </w:rPr>
            <w:fldChar w:fldCharType="end"/>
          </w:r>
          <w:r w:rsidRPr="0077490A">
            <w:rPr>
              <w:noProof/>
              <w:color w:val="808080" w:themeColor="background1" w:themeShade="80"/>
              <w:sz w:val="18"/>
              <w:szCs w:val="18"/>
              <w:lang w:val="en-US"/>
            </w:rPr>
            <w:t xml:space="preserve"> | </w:t>
          </w:r>
          <w:r w:rsidRPr="0077490A">
            <w:rPr>
              <w:noProof/>
              <w:color w:val="808080" w:themeColor="background1" w:themeShade="80"/>
              <w:sz w:val="18"/>
              <w:szCs w:val="18"/>
              <w:lang w:val="en-US"/>
            </w:rPr>
            <w:fldChar w:fldCharType="begin"/>
          </w:r>
          <w:r w:rsidRPr="0077490A">
            <w:rPr>
              <w:noProof/>
              <w:color w:val="808080" w:themeColor="background1" w:themeShade="80"/>
              <w:sz w:val="18"/>
              <w:szCs w:val="18"/>
              <w:lang w:val="en-US"/>
            </w:rPr>
            <w:instrText xml:space="preserve"> NUMPAGES   \* MERGEFORMAT </w:instrText>
          </w:r>
          <w:r w:rsidRPr="0077490A">
            <w:rPr>
              <w:noProof/>
              <w:color w:val="808080" w:themeColor="background1" w:themeShade="80"/>
              <w:sz w:val="18"/>
              <w:szCs w:val="18"/>
              <w:lang w:val="en-US"/>
            </w:rPr>
            <w:fldChar w:fldCharType="separate"/>
          </w:r>
          <w:r w:rsidRPr="0077490A">
            <w:rPr>
              <w:noProof/>
              <w:color w:val="808080" w:themeColor="background1" w:themeShade="80"/>
              <w:sz w:val="18"/>
              <w:szCs w:val="18"/>
              <w:lang w:val="en-US"/>
            </w:rPr>
            <w:t>8</w:t>
          </w:r>
          <w:r w:rsidRPr="0077490A">
            <w:rPr>
              <w:noProof/>
              <w:color w:val="808080" w:themeColor="background1" w:themeShade="80"/>
              <w:sz w:val="18"/>
              <w:szCs w:val="18"/>
              <w:lang w:val="en-US"/>
            </w:rPr>
            <w:fldChar w:fldCharType="end"/>
          </w:r>
        </w:p>
      </w:tc>
    </w:tr>
  </w:tbl>
  <w:p w14:paraId="00B62ACB" w14:textId="77777777" w:rsidR="0006608B" w:rsidRPr="00043B06" w:rsidRDefault="00043B06" w:rsidP="00043B06">
    <w:pPr>
      <w:pStyle w:val="Voettekst"/>
      <w:rPr>
        <w:color w:val="A6A6A6" w:themeColor="background1" w:themeShade="A6"/>
        <w:sz w:val="18"/>
        <w:szCs w:val="18"/>
        <w:lang w:val="en-US"/>
      </w:rPr>
    </w:pPr>
    <w:r>
      <w:rPr>
        <w:color w:val="A6A6A6" w:themeColor="background1" w:themeShade="A6"/>
        <w:sz w:val="18"/>
        <w:szCs w:val="18"/>
      </w:rPr>
      <w:tab/>
    </w:r>
  </w:p>
  <w:p w14:paraId="67947035" w14:textId="77777777" w:rsidR="00043B06" w:rsidRDefault="00043B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EE29" w14:textId="77777777" w:rsidR="00030F12" w:rsidRDefault="00030F12" w:rsidP="00AA2B46">
      <w:r>
        <w:separator/>
      </w:r>
    </w:p>
  </w:footnote>
  <w:footnote w:type="continuationSeparator" w:id="0">
    <w:p w14:paraId="14C004F5" w14:textId="77777777" w:rsidR="00030F12" w:rsidRDefault="00030F12" w:rsidP="00AA2B46">
      <w:r>
        <w:continuationSeparator/>
      </w:r>
    </w:p>
  </w:footnote>
  <w:footnote w:type="continuationNotice" w:id="1">
    <w:p w14:paraId="5A7D7241" w14:textId="77777777" w:rsidR="00030F12" w:rsidRDefault="00030F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E0D6" w14:textId="77777777" w:rsidR="0006608B" w:rsidRDefault="008430A8" w:rsidP="0006608B">
    <w:pPr>
      <w:pStyle w:val="Koptekst"/>
      <w:jc w:val="right"/>
    </w:pPr>
    <w:r>
      <w:rPr>
        <w:noProof/>
      </w:rPr>
      <w:drawing>
        <wp:anchor distT="0" distB="0" distL="114300" distR="114300" simplePos="0" relativeHeight="251658240" behindDoc="1" locked="0" layoutInCell="1" allowOverlap="1" wp14:anchorId="2B591E7B" wp14:editId="14F3284F">
          <wp:simplePos x="0" y="0"/>
          <wp:positionH relativeFrom="column">
            <wp:posOffset>3619500</wp:posOffset>
          </wp:positionH>
          <wp:positionV relativeFrom="paragraph">
            <wp:posOffset>-838200</wp:posOffset>
          </wp:positionV>
          <wp:extent cx="4083050" cy="35725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0" cy="3572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C4CEF" w14:textId="77777777" w:rsidR="0006608B" w:rsidRDefault="0006608B" w:rsidP="0006608B">
    <w:pPr>
      <w:pStyle w:val="Koptekst"/>
      <w:jc w:val="right"/>
    </w:pPr>
  </w:p>
  <w:p w14:paraId="01D0227A" w14:textId="77777777" w:rsidR="008E0F39" w:rsidRDefault="008E0F39" w:rsidP="0006608B">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870"/>
    <w:multiLevelType w:val="hybridMultilevel"/>
    <w:tmpl w:val="2A0C58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8D3D36"/>
    <w:multiLevelType w:val="hybridMultilevel"/>
    <w:tmpl w:val="E368C88A"/>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2" w15:restartNumberingAfterBreak="0">
    <w:nsid w:val="0C9317CA"/>
    <w:multiLevelType w:val="hybridMultilevel"/>
    <w:tmpl w:val="A96877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883B30"/>
    <w:multiLevelType w:val="hybridMultilevel"/>
    <w:tmpl w:val="A0D248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FA26D64"/>
    <w:multiLevelType w:val="hybridMultilevel"/>
    <w:tmpl w:val="C76063B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5970092"/>
    <w:multiLevelType w:val="hybridMultilevel"/>
    <w:tmpl w:val="1FB009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66A0D84"/>
    <w:multiLevelType w:val="hybridMultilevel"/>
    <w:tmpl w:val="8B84BD04"/>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7" w15:restartNumberingAfterBreak="0">
    <w:nsid w:val="16AB5CAB"/>
    <w:multiLevelType w:val="hybridMultilevel"/>
    <w:tmpl w:val="D0CA964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16BC6E73"/>
    <w:multiLevelType w:val="hybridMultilevel"/>
    <w:tmpl w:val="087A6B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431F8A"/>
    <w:multiLevelType w:val="hybridMultilevel"/>
    <w:tmpl w:val="125E14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3D2C60"/>
    <w:multiLevelType w:val="hybridMultilevel"/>
    <w:tmpl w:val="42CC1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EAE22B5"/>
    <w:multiLevelType w:val="hybridMultilevel"/>
    <w:tmpl w:val="4566AD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FD30A3C"/>
    <w:multiLevelType w:val="hybridMultilevel"/>
    <w:tmpl w:val="951AB4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1450002"/>
    <w:multiLevelType w:val="multilevel"/>
    <w:tmpl w:val="EDC2B12C"/>
    <w:lvl w:ilvl="0">
      <w:start w:val="1"/>
      <w:numFmt w:val="decimal"/>
      <w:pStyle w:val="Kop1"/>
      <w:suff w:val="space"/>
      <w:lvlText w:val="%1  "/>
      <w:lvlJc w:val="left"/>
      <w:pPr>
        <w:ind w:left="0" w:firstLine="0"/>
      </w:pPr>
    </w:lvl>
    <w:lvl w:ilvl="1">
      <w:start w:val="1"/>
      <w:numFmt w:val="decimal"/>
      <w:pStyle w:val="Kop2"/>
      <w:suff w:val="space"/>
      <w:lvlText w:val="%1.%2  "/>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suff w:val="space"/>
      <w:lvlText w:val="%1.%2.%3  "/>
      <w:lvlJc w:val="left"/>
      <w:pPr>
        <w:ind w:left="709" w:firstLine="0"/>
      </w:pPr>
    </w:lvl>
    <w:lvl w:ilvl="3">
      <w:start w:val="1"/>
      <w:numFmt w:val="decimal"/>
      <w:pStyle w:val="Kop4"/>
      <w:suff w:val="space"/>
      <w:lvlText w:val="%1.%2.%3.%4  "/>
      <w:lvlJc w:val="left"/>
      <w:pPr>
        <w:ind w:left="0" w:firstLine="0"/>
      </w:pPr>
    </w:lvl>
    <w:lvl w:ilvl="4">
      <w:start w:val="1"/>
      <w:numFmt w:val="decimal"/>
      <w:pStyle w:val="Kop5"/>
      <w:lvlText w:val="%1.%2.%3.%4.%5"/>
      <w:lvlJc w:val="left"/>
      <w:pPr>
        <w:ind w:left="0" w:firstLine="0"/>
      </w:pPr>
    </w:lvl>
    <w:lvl w:ilvl="5">
      <w:start w:val="1"/>
      <w:numFmt w:val="decimal"/>
      <w:pStyle w:val="Kop6"/>
      <w:lvlText w:val="%1.%2.%3.%4.%5.%6"/>
      <w:lvlJc w:val="left"/>
      <w:pPr>
        <w:ind w:left="0" w:firstLine="0"/>
      </w:pPr>
    </w:lvl>
    <w:lvl w:ilvl="6">
      <w:start w:val="1"/>
      <w:numFmt w:val="decimal"/>
      <w:pStyle w:val="Kop7"/>
      <w:lvlText w:val="%1.%2.%3.%4.%5.%6.%7"/>
      <w:lvlJc w:val="left"/>
      <w:pPr>
        <w:ind w:left="0" w:firstLine="0"/>
      </w:pPr>
    </w:lvl>
    <w:lvl w:ilvl="7">
      <w:start w:val="1"/>
      <w:numFmt w:val="decimal"/>
      <w:pStyle w:val="Kop8"/>
      <w:lvlText w:val="%1.%2.%3.%4.%5.%6.%7.%8"/>
      <w:lvlJc w:val="left"/>
      <w:pPr>
        <w:ind w:left="0" w:firstLine="0"/>
      </w:pPr>
    </w:lvl>
    <w:lvl w:ilvl="8">
      <w:start w:val="1"/>
      <w:numFmt w:val="decimal"/>
      <w:pStyle w:val="Kop9"/>
      <w:lvlText w:val="%1.%2.%3.%4.%5.%6.%7.%8.%9"/>
      <w:lvlJc w:val="left"/>
      <w:pPr>
        <w:ind w:left="0" w:firstLine="0"/>
      </w:pPr>
    </w:lvl>
  </w:abstractNum>
  <w:abstractNum w:abstractNumId="14" w15:restartNumberingAfterBreak="0">
    <w:nsid w:val="220F5567"/>
    <w:multiLevelType w:val="hybridMultilevel"/>
    <w:tmpl w:val="459A73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4C127F6"/>
    <w:multiLevelType w:val="hybridMultilevel"/>
    <w:tmpl w:val="7340BA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E93596"/>
    <w:multiLevelType w:val="hybridMultilevel"/>
    <w:tmpl w:val="FFFC06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D4E47B3"/>
    <w:multiLevelType w:val="hybridMultilevel"/>
    <w:tmpl w:val="CCF435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EA40153"/>
    <w:multiLevelType w:val="hybridMultilevel"/>
    <w:tmpl w:val="E79ABF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1C8787D"/>
    <w:multiLevelType w:val="hybridMultilevel"/>
    <w:tmpl w:val="69601B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C333F34"/>
    <w:multiLevelType w:val="hybridMultilevel"/>
    <w:tmpl w:val="C1C4EE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C8A39F8"/>
    <w:multiLevelType w:val="hybridMultilevel"/>
    <w:tmpl w:val="4D2627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034481A"/>
    <w:multiLevelType w:val="hybridMultilevel"/>
    <w:tmpl w:val="8CD8E1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26B5215"/>
    <w:multiLevelType w:val="hybridMultilevel"/>
    <w:tmpl w:val="4A10D1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27C57E8"/>
    <w:multiLevelType w:val="hybridMultilevel"/>
    <w:tmpl w:val="63E25B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3B07D6E"/>
    <w:multiLevelType w:val="hybridMultilevel"/>
    <w:tmpl w:val="807A32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1B45EC"/>
    <w:multiLevelType w:val="hybridMultilevel"/>
    <w:tmpl w:val="854048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A1014C5"/>
    <w:multiLevelType w:val="hybridMultilevel"/>
    <w:tmpl w:val="EF983E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AB37289"/>
    <w:multiLevelType w:val="hybridMultilevel"/>
    <w:tmpl w:val="70F278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F1108FF"/>
    <w:multiLevelType w:val="hybridMultilevel"/>
    <w:tmpl w:val="AD123C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0C849AC"/>
    <w:multiLevelType w:val="hybridMultilevel"/>
    <w:tmpl w:val="1C7E7D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2B945FE"/>
    <w:multiLevelType w:val="hybridMultilevel"/>
    <w:tmpl w:val="B1D6EB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59450D2"/>
    <w:multiLevelType w:val="hybridMultilevel"/>
    <w:tmpl w:val="8BC0ED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7DF55BA"/>
    <w:multiLevelType w:val="hybridMultilevel"/>
    <w:tmpl w:val="FB1851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589C233C"/>
    <w:multiLevelType w:val="hybridMultilevel"/>
    <w:tmpl w:val="E82678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8E46A67"/>
    <w:multiLevelType w:val="multilevel"/>
    <w:tmpl w:val="9D346302"/>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921"/>
        </w:tabs>
        <w:ind w:left="1921" w:hanging="1021"/>
      </w:pPr>
      <w:rPr>
        <w:rFonts w:hint="default"/>
        <w:b w:val="0"/>
        <w:bCs w:val="0"/>
        <w:i w:val="0"/>
        <w:iCs w:val="0"/>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6" w15:restartNumberingAfterBreak="0">
    <w:nsid w:val="5E8F54C1"/>
    <w:multiLevelType w:val="hybridMultilevel"/>
    <w:tmpl w:val="863629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2505625"/>
    <w:multiLevelType w:val="hybridMultilevel"/>
    <w:tmpl w:val="6A361D4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0733AF0"/>
    <w:multiLevelType w:val="hybridMultilevel"/>
    <w:tmpl w:val="A8623E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1C021A9"/>
    <w:multiLevelType w:val="hybridMultilevel"/>
    <w:tmpl w:val="10C006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1DB20F6"/>
    <w:multiLevelType w:val="hybridMultilevel"/>
    <w:tmpl w:val="5882D3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2062EB0"/>
    <w:multiLevelType w:val="hybridMultilevel"/>
    <w:tmpl w:val="A5E841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70F4AB7"/>
    <w:multiLevelType w:val="hybridMultilevel"/>
    <w:tmpl w:val="3FDE75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C034111"/>
    <w:multiLevelType w:val="hybridMultilevel"/>
    <w:tmpl w:val="DBF251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D340854"/>
    <w:multiLevelType w:val="hybridMultilevel"/>
    <w:tmpl w:val="69122E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54299863">
    <w:abstractNumId w:val="35"/>
  </w:num>
  <w:num w:numId="2" w16cid:durableId="742290195">
    <w:abstractNumId w:val="13"/>
  </w:num>
  <w:num w:numId="3" w16cid:durableId="374237276">
    <w:abstractNumId w:val="29"/>
  </w:num>
  <w:num w:numId="4" w16cid:durableId="333075077">
    <w:abstractNumId w:val="24"/>
  </w:num>
  <w:num w:numId="5" w16cid:durableId="838814872">
    <w:abstractNumId w:val="3"/>
  </w:num>
  <w:num w:numId="6" w16cid:durableId="497156143">
    <w:abstractNumId w:val="1"/>
  </w:num>
  <w:num w:numId="7" w16cid:durableId="1900285381">
    <w:abstractNumId w:val="15"/>
  </w:num>
  <w:num w:numId="8" w16cid:durableId="1574393927">
    <w:abstractNumId w:val="20"/>
  </w:num>
  <w:num w:numId="9" w16cid:durableId="703215847">
    <w:abstractNumId w:val="17"/>
  </w:num>
  <w:num w:numId="10" w16cid:durableId="1018969644">
    <w:abstractNumId w:val="39"/>
  </w:num>
  <w:num w:numId="11" w16cid:durableId="1847865375">
    <w:abstractNumId w:val="2"/>
  </w:num>
  <w:num w:numId="12" w16cid:durableId="955449935">
    <w:abstractNumId w:val="7"/>
  </w:num>
  <w:num w:numId="13" w16cid:durableId="901792420">
    <w:abstractNumId w:val="27"/>
  </w:num>
  <w:num w:numId="14" w16cid:durableId="1069768042">
    <w:abstractNumId w:val="44"/>
  </w:num>
  <w:num w:numId="15" w16cid:durableId="1210534504">
    <w:abstractNumId w:val="28"/>
  </w:num>
  <w:num w:numId="16" w16cid:durableId="790590632">
    <w:abstractNumId w:val="37"/>
  </w:num>
  <w:num w:numId="17" w16cid:durableId="1751393130">
    <w:abstractNumId w:val="30"/>
  </w:num>
  <w:num w:numId="18" w16cid:durableId="1610627405">
    <w:abstractNumId w:val="11"/>
  </w:num>
  <w:num w:numId="19" w16cid:durableId="2004696965">
    <w:abstractNumId w:val="5"/>
  </w:num>
  <w:num w:numId="20" w16cid:durableId="753357908">
    <w:abstractNumId w:val="40"/>
  </w:num>
  <w:num w:numId="21" w16cid:durableId="1091779414">
    <w:abstractNumId w:val="0"/>
  </w:num>
  <w:num w:numId="22" w16cid:durableId="1667708433">
    <w:abstractNumId w:val="33"/>
  </w:num>
  <w:num w:numId="23" w16cid:durableId="1978416473">
    <w:abstractNumId w:val="19"/>
  </w:num>
  <w:num w:numId="24" w16cid:durableId="452403997">
    <w:abstractNumId w:val="21"/>
  </w:num>
  <w:num w:numId="25" w16cid:durableId="1148786116">
    <w:abstractNumId w:val="23"/>
  </w:num>
  <w:num w:numId="26" w16cid:durableId="1476220172">
    <w:abstractNumId w:val="43"/>
  </w:num>
  <w:num w:numId="27" w16cid:durableId="1510948471">
    <w:abstractNumId w:val="8"/>
  </w:num>
  <w:num w:numId="28" w16cid:durableId="1053769145">
    <w:abstractNumId w:val="9"/>
  </w:num>
  <w:num w:numId="29" w16cid:durableId="974480857">
    <w:abstractNumId w:val="38"/>
  </w:num>
  <w:num w:numId="30" w16cid:durableId="138620666">
    <w:abstractNumId w:val="36"/>
  </w:num>
  <w:num w:numId="31" w16cid:durableId="740446013">
    <w:abstractNumId w:val="16"/>
  </w:num>
  <w:num w:numId="32" w16cid:durableId="509419475">
    <w:abstractNumId w:val="4"/>
  </w:num>
  <w:num w:numId="33" w16cid:durableId="604727540">
    <w:abstractNumId w:val="10"/>
  </w:num>
  <w:num w:numId="34" w16cid:durableId="797994629">
    <w:abstractNumId w:val="26"/>
  </w:num>
  <w:num w:numId="35" w16cid:durableId="1241989878">
    <w:abstractNumId w:val="12"/>
  </w:num>
  <w:num w:numId="36" w16cid:durableId="779104423">
    <w:abstractNumId w:val="18"/>
  </w:num>
  <w:num w:numId="37" w16cid:durableId="480315814">
    <w:abstractNumId w:val="32"/>
  </w:num>
  <w:num w:numId="38" w16cid:durableId="1642227048">
    <w:abstractNumId w:val="14"/>
  </w:num>
  <w:num w:numId="39" w16cid:durableId="439027446">
    <w:abstractNumId w:val="22"/>
  </w:num>
  <w:num w:numId="40" w16cid:durableId="196047985">
    <w:abstractNumId w:val="34"/>
  </w:num>
  <w:num w:numId="41" w16cid:durableId="1303583898">
    <w:abstractNumId w:val="42"/>
  </w:num>
  <w:num w:numId="42" w16cid:durableId="736317764">
    <w:abstractNumId w:val="41"/>
  </w:num>
  <w:num w:numId="43" w16cid:durableId="694386146">
    <w:abstractNumId w:val="6"/>
  </w:num>
  <w:num w:numId="44" w16cid:durableId="555968056">
    <w:abstractNumId w:val="25"/>
  </w:num>
  <w:num w:numId="45" w16cid:durableId="1084759730">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nl-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BD"/>
    <w:rsid w:val="00000375"/>
    <w:rsid w:val="000003CA"/>
    <w:rsid w:val="00000629"/>
    <w:rsid w:val="0000068F"/>
    <w:rsid w:val="00000705"/>
    <w:rsid w:val="00000DCB"/>
    <w:rsid w:val="000011FD"/>
    <w:rsid w:val="000014A6"/>
    <w:rsid w:val="000019EA"/>
    <w:rsid w:val="00002202"/>
    <w:rsid w:val="00002B66"/>
    <w:rsid w:val="00002F4A"/>
    <w:rsid w:val="00002F78"/>
    <w:rsid w:val="00003144"/>
    <w:rsid w:val="00004597"/>
    <w:rsid w:val="00004655"/>
    <w:rsid w:val="00004672"/>
    <w:rsid w:val="00004ACA"/>
    <w:rsid w:val="0000579B"/>
    <w:rsid w:val="00005C2C"/>
    <w:rsid w:val="000064D6"/>
    <w:rsid w:val="00007261"/>
    <w:rsid w:val="0000741B"/>
    <w:rsid w:val="00007B3B"/>
    <w:rsid w:val="000100C6"/>
    <w:rsid w:val="000101ED"/>
    <w:rsid w:val="00010410"/>
    <w:rsid w:val="000104F8"/>
    <w:rsid w:val="00010C67"/>
    <w:rsid w:val="00011110"/>
    <w:rsid w:val="000111A5"/>
    <w:rsid w:val="000113D7"/>
    <w:rsid w:val="00011B93"/>
    <w:rsid w:val="000120A7"/>
    <w:rsid w:val="0001255A"/>
    <w:rsid w:val="0001268A"/>
    <w:rsid w:val="00012A2C"/>
    <w:rsid w:val="00012E62"/>
    <w:rsid w:val="0001319D"/>
    <w:rsid w:val="00013200"/>
    <w:rsid w:val="0001341B"/>
    <w:rsid w:val="0001394B"/>
    <w:rsid w:val="00014279"/>
    <w:rsid w:val="00014347"/>
    <w:rsid w:val="00014627"/>
    <w:rsid w:val="00014765"/>
    <w:rsid w:val="00014A05"/>
    <w:rsid w:val="00014A1C"/>
    <w:rsid w:val="00014CF3"/>
    <w:rsid w:val="00014E90"/>
    <w:rsid w:val="00014EF6"/>
    <w:rsid w:val="000152FB"/>
    <w:rsid w:val="00015411"/>
    <w:rsid w:val="000155A7"/>
    <w:rsid w:val="00015A88"/>
    <w:rsid w:val="00015FF7"/>
    <w:rsid w:val="0001657A"/>
    <w:rsid w:val="000167D3"/>
    <w:rsid w:val="00016B0A"/>
    <w:rsid w:val="00016D00"/>
    <w:rsid w:val="00016F9E"/>
    <w:rsid w:val="0001769B"/>
    <w:rsid w:val="000179F5"/>
    <w:rsid w:val="0002004B"/>
    <w:rsid w:val="00020191"/>
    <w:rsid w:val="00020355"/>
    <w:rsid w:val="00020669"/>
    <w:rsid w:val="000208AB"/>
    <w:rsid w:val="0002141D"/>
    <w:rsid w:val="000216C7"/>
    <w:rsid w:val="00022C77"/>
    <w:rsid w:val="00023687"/>
    <w:rsid w:val="00023BB7"/>
    <w:rsid w:val="00023C0A"/>
    <w:rsid w:val="000244DA"/>
    <w:rsid w:val="00024A41"/>
    <w:rsid w:val="00024AE8"/>
    <w:rsid w:val="00024E4B"/>
    <w:rsid w:val="00025298"/>
    <w:rsid w:val="00025376"/>
    <w:rsid w:val="000256AB"/>
    <w:rsid w:val="00025DC0"/>
    <w:rsid w:val="00026292"/>
    <w:rsid w:val="000263F2"/>
    <w:rsid w:val="00026A35"/>
    <w:rsid w:val="00027492"/>
    <w:rsid w:val="000304FA"/>
    <w:rsid w:val="000308C0"/>
    <w:rsid w:val="00030A7C"/>
    <w:rsid w:val="00030F11"/>
    <w:rsid w:val="00030F12"/>
    <w:rsid w:val="000310BF"/>
    <w:rsid w:val="00031198"/>
    <w:rsid w:val="00031268"/>
    <w:rsid w:val="000319B7"/>
    <w:rsid w:val="00031F16"/>
    <w:rsid w:val="00031F9D"/>
    <w:rsid w:val="0003298E"/>
    <w:rsid w:val="000337D9"/>
    <w:rsid w:val="0003394A"/>
    <w:rsid w:val="000345AB"/>
    <w:rsid w:val="000348E2"/>
    <w:rsid w:val="00034D05"/>
    <w:rsid w:val="0003501B"/>
    <w:rsid w:val="0003528C"/>
    <w:rsid w:val="0003578B"/>
    <w:rsid w:val="00035C11"/>
    <w:rsid w:val="000363AD"/>
    <w:rsid w:val="000364BE"/>
    <w:rsid w:val="000364E6"/>
    <w:rsid w:val="00036CA7"/>
    <w:rsid w:val="0003740A"/>
    <w:rsid w:val="00037473"/>
    <w:rsid w:val="000376C1"/>
    <w:rsid w:val="000377F6"/>
    <w:rsid w:val="000378DA"/>
    <w:rsid w:val="00037A41"/>
    <w:rsid w:val="00037C1F"/>
    <w:rsid w:val="00040241"/>
    <w:rsid w:val="000406E9"/>
    <w:rsid w:val="00040E48"/>
    <w:rsid w:val="000413E3"/>
    <w:rsid w:val="00041C7C"/>
    <w:rsid w:val="00041FA2"/>
    <w:rsid w:val="00042182"/>
    <w:rsid w:val="00042690"/>
    <w:rsid w:val="000426E9"/>
    <w:rsid w:val="000428B3"/>
    <w:rsid w:val="00042A9D"/>
    <w:rsid w:val="00042BC6"/>
    <w:rsid w:val="00043897"/>
    <w:rsid w:val="0004399B"/>
    <w:rsid w:val="00043B06"/>
    <w:rsid w:val="000441B0"/>
    <w:rsid w:val="000449A3"/>
    <w:rsid w:val="00044C80"/>
    <w:rsid w:val="00045204"/>
    <w:rsid w:val="00045264"/>
    <w:rsid w:val="00045908"/>
    <w:rsid w:val="00045C63"/>
    <w:rsid w:val="00046508"/>
    <w:rsid w:val="000465A2"/>
    <w:rsid w:val="000465DE"/>
    <w:rsid w:val="000469FC"/>
    <w:rsid w:val="00046D2B"/>
    <w:rsid w:val="000475C8"/>
    <w:rsid w:val="000477B7"/>
    <w:rsid w:val="00047E45"/>
    <w:rsid w:val="00050A4B"/>
    <w:rsid w:val="00050F70"/>
    <w:rsid w:val="000510C4"/>
    <w:rsid w:val="00051196"/>
    <w:rsid w:val="00051C86"/>
    <w:rsid w:val="00052DFB"/>
    <w:rsid w:val="00053B2D"/>
    <w:rsid w:val="00053C96"/>
    <w:rsid w:val="00053D94"/>
    <w:rsid w:val="000540BE"/>
    <w:rsid w:val="0005413C"/>
    <w:rsid w:val="000543FF"/>
    <w:rsid w:val="000544D4"/>
    <w:rsid w:val="000544FF"/>
    <w:rsid w:val="000547B5"/>
    <w:rsid w:val="00054BD0"/>
    <w:rsid w:val="00055361"/>
    <w:rsid w:val="0005606D"/>
    <w:rsid w:val="0005658E"/>
    <w:rsid w:val="00056684"/>
    <w:rsid w:val="00056904"/>
    <w:rsid w:val="00057518"/>
    <w:rsid w:val="00057DE6"/>
    <w:rsid w:val="00060071"/>
    <w:rsid w:val="0006071C"/>
    <w:rsid w:val="00060A44"/>
    <w:rsid w:val="00060B23"/>
    <w:rsid w:val="00060D9D"/>
    <w:rsid w:val="00061238"/>
    <w:rsid w:val="0006149B"/>
    <w:rsid w:val="00061629"/>
    <w:rsid w:val="00061B06"/>
    <w:rsid w:val="00061EE6"/>
    <w:rsid w:val="000628E6"/>
    <w:rsid w:val="00062A64"/>
    <w:rsid w:val="00062A79"/>
    <w:rsid w:val="0006306A"/>
    <w:rsid w:val="00063274"/>
    <w:rsid w:val="000634AE"/>
    <w:rsid w:val="00063EBE"/>
    <w:rsid w:val="000648C7"/>
    <w:rsid w:val="00064A7B"/>
    <w:rsid w:val="00064C19"/>
    <w:rsid w:val="00064D5E"/>
    <w:rsid w:val="00064DA7"/>
    <w:rsid w:val="00064E5B"/>
    <w:rsid w:val="00064EF2"/>
    <w:rsid w:val="00065977"/>
    <w:rsid w:val="00065C18"/>
    <w:rsid w:val="00065E27"/>
    <w:rsid w:val="00065E93"/>
    <w:rsid w:val="00066023"/>
    <w:rsid w:val="0006608B"/>
    <w:rsid w:val="0006617B"/>
    <w:rsid w:val="000665EA"/>
    <w:rsid w:val="00066B44"/>
    <w:rsid w:val="00066D0E"/>
    <w:rsid w:val="00066D39"/>
    <w:rsid w:val="0006751D"/>
    <w:rsid w:val="00067566"/>
    <w:rsid w:val="00070249"/>
    <w:rsid w:val="000706F9"/>
    <w:rsid w:val="00071313"/>
    <w:rsid w:val="000716B5"/>
    <w:rsid w:val="00071795"/>
    <w:rsid w:val="000717A4"/>
    <w:rsid w:val="00071D93"/>
    <w:rsid w:val="00072032"/>
    <w:rsid w:val="000720EB"/>
    <w:rsid w:val="000723B7"/>
    <w:rsid w:val="00072687"/>
    <w:rsid w:val="00072DE9"/>
    <w:rsid w:val="00073D26"/>
    <w:rsid w:val="00073FA4"/>
    <w:rsid w:val="000742C8"/>
    <w:rsid w:val="000746BF"/>
    <w:rsid w:val="0007599C"/>
    <w:rsid w:val="00075CF6"/>
    <w:rsid w:val="00075DFD"/>
    <w:rsid w:val="000763B8"/>
    <w:rsid w:val="000763C4"/>
    <w:rsid w:val="000767E1"/>
    <w:rsid w:val="00076AD3"/>
    <w:rsid w:val="00077338"/>
    <w:rsid w:val="00077854"/>
    <w:rsid w:val="0007790D"/>
    <w:rsid w:val="00077B2E"/>
    <w:rsid w:val="00077BDD"/>
    <w:rsid w:val="00080079"/>
    <w:rsid w:val="000800E2"/>
    <w:rsid w:val="00080135"/>
    <w:rsid w:val="000805B7"/>
    <w:rsid w:val="00080E4D"/>
    <w:rsid w:val="00081172"/>
    <w:rsid w:val="0008190C"/>
    <w:rsid w:val="00081AC7"/>
    <w:rsid w:val="00081D42"/>
    <w:rsid w:val="000826D4"/>
    <w:rsid w:val="000829D3"/>
    <w:rsid w:val="0008338D"/>
    <w:rsid w:val="000833CA"/>
    <w:rsid w:val="0008375D"/>
    <w:rsid w:val="00083A3A"/>
    <w:rsid w:val="00083F91"/>
    <w:rsid w:val="00084068"/>
    <w:rsid w:val="000840A1"/>
    <w:rsid w:val="000844E7"/>
    <w:rsid w:val="00084945"/>
    <w:rsid w:val="0008515E"/>
    <w:rsid w:val="000855F9"/>
    <w:rsid w:val="00085964"/>
    <w:rsid w:val="00085AB6"/>
    <w:rsid w:val="00086557"/>
    <w:rsid w:val="00086A16"/>
    <w:rsid w:val="00086D20"/>
    <w:rsid w:val="000874B8"/>
    <w:rsid w:val="00087DBA"/>
    <w:rsid w:val="00090029"/>
    <w:rsid w:val="0009021E"/>
    <w:rsid w:val="00090EC5"/>
    <w:rsid w:val="000918E8"/>
    <w:rsid w:val="00091927"/>
    <w:rsid w:val="00091DE9"/>
    <w:rsid w:val="00091EB6"/>
    <w:rsid w:val="00092509"/>
    <w:rsid w:val="00092777"/>
    <w:rsid w:val="00092AD6"/>
    <w:rsid w:val="00092B75"/>
    <w:rsid w:val="0009351A"/>
    <w:rsid w:val="000941D4"/>
    <w:rsid w:val="00094F07"/>
    <w:rsid w:val="000955D0"/>
    <w:rsid w:val="0009594D"/>
    <w:rsid w:val="00095F9D"/>
    <w:rsid w:val="00096AC6"/>
    <w:rsid w:val="00097037"/>
    <w:rsid w:val="00097073"/>
    <w:rsid w:val="00097800"/>
    <w:rsid w:val="00097913"/>
    <w:rsid w:val="00097CB0"/>
    <w:rsid w:val="00097E45"/>
    <w:rsid w:val="000A0BF9"/>
    <w:rsid w:val="000A0FA1"/>
    <w:rsid w:val="000A114C"/>
    <w:rsid w:val="000A11F9"/>
    <w:rsid w:val="000A1369"/>
    <w:rsid w:val="000A13EE"/>
    <w:rsid w:val="000A1D2B"/>
    <w:rsid w:val="000A2860"/>
    <w:rsid w:val="000A310A"/>
    <w:rsid w:val="000A313B"/>
    <w:rsid w:val="000A31E2"/>
    <w:rsid w:val="000A37EA"/>
    <w:rsid w:val="000A3863"/>
    <w:rsid w:val="000A3DFB"/>
    <w:rsid w:val="000A427B"/>
    <w:rsid w:val="000A4313"/>
    <w:rsid w:val="000A446A"/>
    <w:rsid w:val="000A49B5"/>
    <w:rsid w:val="000A527C"/>
    <w:rsid w:val="000A55C0"/>
    <w:rsid w:val="000A5BB3"/>
    <w:rsid w:val="000A63FD"/>
    <w:rsid w:val="000A64CE"/>
    <w:rsid w:val="000A6685"/>
    <w:rsid w:val="000A6FF9"/>
    <w:rsid w:val="000A711F"/>
    <w:rsid w:val="000A777B"/>
    <w:rsid w:val="000A7875"/>
    <w:rsid w:val="000A7A87"/>
    <w:rsid w:val="000A7D5A"/>
    <w:rsid w:val="000B057F"/>
    <w:rsid w:val="000B0A94"/>
    <w:rsid w:val="000B0B0C"/>
    <w:rsid w:val="000B12D2"/>
    <w:rsid w:val="000B204B"/>
    <w:rsid w:val="000B2942"/>
    <w:rsid w:val="000B2AF9"/>
    <w:rsid w:val="000B2C49"/>
    <w:rsid w:val="000B2E49"/>
    <w:rsid w:val="000B2F3C"/>
    <w:rsid w:val="000B344A"/>
    <w:rsid w:val="000B3BD8"/>
    <w:rsid w:val="000B3D33"/>
    <w:rsid w:val="000B3EDB"/>
    <w:rsid w:val="000B40A8"/>
    <w:rsid w:val="000B41C2"/>
    <w:rsid w:val="000B41D7"/>
    <w:rsid w:val="000B4371"/>
    <w:rsid w:val="000B4377"/>
    <w:rsid w:val="000B43C8"/>
    <w:rsid w:val="000B48F9"/>
    <w:rsid w:val="000B496C"/>
    <w:rsid w:val="000B5047"/>
    <w:rsid w:val="000B50F3"/>
    <w:rsid w:val="000B516F"/>
    <w:rsid w:val="000B5262"/>
    <w:rsid w:val="000B54CC"/>
    <w:rsid w:val="000B5AAB"/>
    <w:rsid w:val="000B6454"/>
    <w:rsid w:val="000B685C"/>
    <w:rsid w:val="000B70E2"/>
    <w:rsid w:val="000B74B6"/>
    <w:rsid w:val="000B79B5"/>
    <w:rsid w:val="000B7F08"/>
    <w:rsid w:val="000C01B1"/>
    <w:rsid w:val="000C057A"/>
    <w:rsid w:val="000C05A6"/>
    <w:rsid w:val="000C099A"/>
    <w:rsid w:val="000C0B8E"/>
    <w:rsid w:val="000C0D33"/>
    <w:rsid w:val="000C0E98"/>
    <w:rsid w:val="000C0EA0"/>
    <w:rsid w:val="000C1927"/>
    <w:rsid w:val="000C2687"/>
    <w:rsid w:val="000C2761"/>
    <w:rsid w:val="000C2E2C"/>
    <w:rsid w:val="000C33A1"/>
    <w:rsid w:val="000C372C"/>
    <w:rsid w:val="000C38EE"/>
    <w:rsid w:val="000C3A51"/>
    <w:rsid w:val="000C3BD4"/>
    <w:rsid w:val="000C5061"/>
    <w:rsid w:val="000C5308"/>
    <w:rsid w:val="000C56B0"/>
    <w:rsid w:val="000C5747"/>
    <w:rsid w:val="000C5D75"/>
    <w:rsid w:val="000C5E2C"/>
    <w:rsid w:val="000C618F"/>
    <w:rsid w:val="000C6A48"/>
    <w:rsid w:val="000C6A5E"/>
    <w:rsid w:val="000C6B7C"/>
    <w:rsid w:val="000C7ABC"/>
    <w:rsid w:val="000C7BC8"/>
    <w:rsid w:val="000C7EC1"/>
    <w:rsid w:val="000D0847"/>
    <w:rsid w:val="000D0B9A"/>
    <w:rsid w:val="000D0FD7"/>
    <w:rsid w:val="000D0FFF"/>
    <w:rsid w:val="000D1093"/>
    <w:rsid w:val="000D161B"/>
    <w:rsid w:val="000D189B"/>
    <w:rsid w:val="000D1987"/>
    <w:rsid w:val="000D1A8C"/>
    <w:rsid w:val="000D1D31"/>
    <w:rsid w:val="000D1D9B"/>
    <w:rsid w:val="000D1FE7"/>
    <w:rsid w:val="000D20BA"/>
    <w:rsid w:val="000D2129"/>
    <w:rsid w:val="000D2CCB"/>
    <w:rsid w:val="000D30E3"/>
    <w:rsid w:val="000D3680"/>
    <w:rsid w:val="000D3895"/>
    <w:rsid w:val="000D3EED"/>
    <w:rsid w:val="000D47BA"/>
    <w:rsid w:val="000D4914"/>
    <w:rsid w:val="000D4C6B"/>
    <w:rsid w:val="000D5363"/>
    <w:rsid w:val="000D5A07"/>
    <w:rsid w:val="000D5D63"/>
    <w:rsid w:val="000D5F77"/>
    <w:rsid w:val="000D5F9A"/>
    <w:rsid w:val="000D60C3"/>
    <w:rsid w:val="000D644A"/>
    <w:rsid w:val="000D6BEB"/>
    <w:rsid w:val="000D6DFD"/>
    <w:rsid w:val="000D70AB"/>
    <w:rsid w:val="000D7262"/>
    <w:rsid w:val="000D76BE"/>
    <w:rsid w:val="000D7A04"/>
    <w:rsid w:val="000D7EF9"/>
    <w:rsid w:val="000D7F82"/>
    <w:rsid w:val="000E008A"/>
    <w:rsid w:val="000E0644"/>
    <w:rsid w:val="000E0BB5"/>
    <w:rsid w:val="000E14B3"/>
    <w:rsid w:val="000E1923"/>
    <w:rsid w:val="000E20B1"/>
    <w:rsid w:val="000E224C"/>
    <w:rsid w:val="000E22D7"/>
    <w:rsid w:val="000E2AD3"/>
    <w:rsid w:val="000E37FE"/>
    <w:rsid w:val="000E3EFD"/>
    <w:rsid w:val="000E443B"/>
    <w:rsid w:val="000E44E8"/>
    <w:rsid w:val="000E4683"/>
    <w:rsid w:val="000E47D3"/>
    <w:rsid w:val="000E49DB"/>
    <w:rsid w:val="000E4D81"/>
    <w:rsid w:val="000E516F"/>
    <w:rsid w:val="000E5554"/>
    <w:rsid w:val="000E5A26"/>
    <w:rsid w:val="000E64B3"/>
    <w:rsid w:val="000E66B1"/>
    <w:rsid w:val="000E673B"/>
    <w:rsid w:val="000E7122"/>
    <w:rsid w:val="000E71C4"/>
    <w:rsid w:val="000E7446"/>
    <w:rsid w:val="000E7501"/>
    <w:rsid w:val="000E7AD9"/>
    <w:rsid w:val="000E7E87"/>
    <w:rsid w:val="000F0360"/>
    <w:rsid w:val="000F08A9"/>
    <w:rsid w:val="000F096E"/>
    <w:rsid w:val="000F0A85"/>
    <w:rsid w:val="000F0BF3"/>
    <w:rsid w:val="000F0F20"/>
    <w:rsid w:val="000F1389"/>
    <w:rsid w:val="000F1627"/>
    <w:rsid w:val="000F19E4"/>
    <w:rsid w:val="000F1C89"/>
    <w:rsid w:val="000F289B"/>
    <w:rsid w:val="000F2A5D"/>
    <w:rsid w:val="000F3C36"/>
    <w:rsid w:val="000F412C"/>
    <w:rsid w:val="000F4166"/>
    <w:rsid w:val="000F416A"/>
    <w:rsid w:val="000F46A9"/>
    <w:rsid w:val="000F487E"/>
    <w:rsid w:val="000F4AFC"/>
    <w:rsid w:val="000F55D0"/>
    <w:rsid w:val="000F5855"/>
    <w:rsid w:val="000F5F01"/>
    <w:rsid w:val="000F6D71"/>
    <w:rsid w:val="000F71D2"/>
    <w:rsid w:val="000F76D2"/>
    <w:rsid w:val="000F77F0"/>
    <w:rsid w:val="0010054B"/>
    <w:rsid w:val="00100AFA"/>
    <w:rsid w:val="00100BE2"/>
    <w:rsid w:val="00100E29"/>
    <w:rsid w:val="00100EED"/>
    <w:rsid w:val="00101558"/>
    <w:rsid w:val="001015B7"/>
    <w:rsid w:val="001015C5"/>
    <w:rsid w:val="00101B81"/>
    <w:rsid w:val="00102668"/>
    <w:rsid w:val="001033F0"/>
    <w:rsid w:val="00103692"/>
    <w:rsid w:val="00103E42"/>
    <w:rsid w:val="001042A3"/>
    <w:rsid w:val="00104300"/>
    <w:rsid w:val="001046E4"/>
    <w:rsid w:val="00104A6B"/>
    <w:rsid w:val="00104E24"/>
    <w:rsid w:val="001050CA"/>
    <w:rsid w:val="0010578F"/>
    <w:rsid w:val="00105875"/>
    <w:rsid w:val="00105D02"/>
    <w:rsid w:val="00105EBA"/>
    <w:rsid w:val="00106040"/>
    <w:rsid w:val="00106287"/>
    <w:rsid w:val="001062B0"/>
    <w:rsid w:val="00106322"/>
    <w:rsid w:val="00106897"/>
    <w:rsid w:val="00107BBB"/>
    <w:rsid w:val="00110ADA"/>
    <w:rsid w:val="00110B8D"/>
    <w:rsid w:val="00111E60"/>
    <w:rsid w:val="0011245A"/>
    <w:rsid w:val="0011247D"/>
    <w:rsid w:val="00112C41"/>
    <w:rsid w:val="0011310A"/>
    <w:rsid w:val="00113297"/>
    <w:rsid w:val="00113322"/>
    <w:rsid w:val="001134FB"/>
    <w:rsid w:val="001136D8"/>
    <w:rsid w:val="00113FB7"/>
    <w:rsid w:val="0011427A"/>
    <w:rsid w:val="00114647"/>
    <w:rsid w:val="00114874"/>
    <w:rsid w:val="00114E02"/>
    <w:rsid w:val="00115089"/>
    <w:rsid w:val="00115BDF"/>
    <w:rsid w:val="00115D75"/>
    <w:rsid w:val="00115DCA"/>
    <w:rsid w:val="00115F17"/>
    <w:rsid w:val="001160E7"/>
    <w:rsid w:val="001160EC"/>
    <w:rsid w:val="001161B3"/>
    <w:rsid w:val="00116742"/>
    <w:rsid w:val="00116BC1"/>
    <w:rsid w:val="00116C94"/>
    <w:rsid w:val="00116DCF"/>
    <w:rsid w:val="00117B07"/>
    <w:rsid w:val="00117E7B"/>
    <w:rsid w:val="00120274"/>
    <w:rsid w:val="00120530"/>
    <w:rsid w:val="00120718"/>
    <w:rsid w:val="001208B8"/>
    <w:rsid w:val="00120CB5"/>
    <w:rsid w:val="00120F36"/>
    <w:rsid w:val="001210C0"/>
    <w:rsid w:val="0012167A"/>
    <w:rsid w:val="00121BE9"/>
    <w:rsid w:val="001225C5"/>
    <w:rsid w:val="00123244"/>
    <w:rsid w:val="001232E0"/>
    <w:rsid w:val="0012337F"/>
    <w:rsid w:val="00123A73"/>
    <w:rsid w:val="00124435"/>
    <w:rsid w:val="00124799"/>
    <w:rsid w:val="0012504F"/>
    <w:rsid w:val="0012507D"/>
    <w:rsid w:val="001253D8"/>
    <w:rsid w:val="00125C8C"/>
    <w:rsid w:val="00125D37"/>
    <w:rsid w:val="00125E07"/>
    <w:rsid w:val="00126658"/>
    <w:rsid w:val="001267F8"/>
    <w:rsid w:val="00126A3F"/>
    <w:rsid w:val="00126B25"/>
    <w:rsid w:val="00127554"/>
    <w:rsid w:val="001279D8"/>
    <w:rsid w:val="00127D51"/>
    <w:rsid w:val="00127F08"/>
    <w:rsid w:val="00130098"/>
    <w:rsid w:val="001304EC"/>
    <w:rsid w:val="00130FE9"/>
    <w:rsid w:val="001310D5"/>
    <w:rsid w:val="00131317"/>
    <w:rsid w:val="00131359"/>
    <w:rsid w:val="00131BFD"/>
    <w:rsid w:val="0013218B"/>
    <w:rsid w:val="00132318"/>
    <w:rsid w:val="001323A9"/>
    <w:rsid w:val="001323D3"/>
    <w:rsid w:val="001326A9"/>
    <w:rsid w:val="00132799"/>
    <w:rsid w:val="0013286B"/>
    <w:rsid w:val="00133408"/>
    <w:rsid w:val="001336B5"/>
    <w:rsid w:val="0013370B"/>
    <w:rsid w:val="00133771"/>
    <w:rsid w:val="001337C6"/>
    <w:rsid w:val="001337FF"/>
    <w:rsid w:val="001339FD"/>
    <w:rsid w:val="00133D98"/>
    <w:rsid w:val="0013409E"/>
    <w:rsid w:val="00134408"/>
    <w:rsid w:val="00134903"/>
    <w:rsid w:val="00134E80"/>
    <w:rsid w:val="001353F2"/>
    <w:rsid w:val="00135677"/>
    <w:rsid w:val="00135E13"/>
    <w:rsid w:val="00135E7E"/>
    <w:rsid w:val="00135FC7"/>
    <w:rsid w:val="001360ED"/>
    <w:rsid w:val="0013698B"/>
    <w:rsid w:val="00136C49"/>
    <w:rsid w:val="00136D91"/>
    <w:rsid w:val="00136FF7"/>
    <w:rsid w:val="0013708C"/>
    <w:rsid w:val="00137091"/>
    <w:rsid w:val="00137235"/>
    <w:rsid w:val="00137340"/>
    <w:rsid w:val="0013748D"/>
    <w:rsid w:val="001379AF"/>
    <w:rsid w:val="00137EB7"/>
    <w:rsid w:val="00140189"/>
    <w:rsid w:val="00140220"/>
    <w:rsid w:val="001404F3"/>
    <w:rsid w:val="0014099B"/>
    <w:rsid w:val="00140AF6"/>
    <w:rsid w:val="00140F4B"/>
    <w:rsid w:val="001413F6"/>
    <w:rsid w:val="00141688"/>
    <w:rsid w:val="00141A08"/>
    <w:rsid w:val="00141C84"/>
    <w:rsid w:val="00142015"/>
    <w:rsid w:val="001429AC"/>
    <w:rsid w:val="00142AFA"/>
    <w:rsid w:val="00142C26"/>
    <w:rsid w:val="00142E80"/>
    <w:rsid w:val="0014301A"/>
    <w:rsid w:val="001434B3"/>
    <w:rsid w:val="00143678"/>
    <w:rsid w:val="001436EF"/>
    <w:rsid w:val="0014395C"/>
    <w:rsid w:val="00143B87"/>
    <w:rsid w:val="00144EC9"/>
    <w:rsid w:val="001450D9"/>
    <w:rsid w:val="00145860"/>
    <w:rsid w:val="00145C87"/>
    <w:rsid w:val="00145E65"/>
    <w:rsid w:val="0014634D"/>
    <w:rsid w:val="001466A4"/>
    <w:rsid w:val="00146B7D"/>
    <w:rsid w:val="00146F7E"/>
    <w:rsid w:val="001470A3"/>
    <w:rsid w:val="00147306"/>
    <w:rsid w:val="00147374"/>
    <w:rsid w:val="00147698"/>
    <w:rsid w:val="001502D2"/>
    <w:rsid w:val="001516B5"/>
    <w:rsid w:val="00151777"/>
    <w:rsid w:val="001517DE"/>
    <w:rsid w:val="00151843"/>
    <w:rsid w:val="0015186B"/>
    <w:rsid w:val="001518B3"/>
    <w:rsid w:val="00151980"/>
    <w:rsid w:val="00151C95"/>
    <w:rsid w:val="00152A9E"/>
    <w:rsid w:val="00152BE1"/>
    <w:rsid w:val="001532DE"/>
    <w:rsid w:val="00153353"/>
    <w:rsid w:val="00153489"/>
    <w:rsid w:val="00153551"/>
    <w:rsid w:val="00153614"/>
    <w:rsid w:val="00153AA6"/>
    <w:rsid w:val="001543F7"/>
    <w:rsid w:val="00154811"/>
    <w:rsid w:val="001549AA"/>
    <w:rsid w:val="00154CA9"/>
    <w:rsid w:val="00154F86"/>
    <w:rsid w:val="0015513B"/>
    <w:rsid w:val="001553DE"/>
    <w:rsid w:val="00155BA8"/>
    <w:rsid w:val="001560EE"/>
    <w:rsid w:val="001567F8"/>
    <w:rsid w:val="00156B55"/>
    <w:rsid w:val="00156D87"/>
    <w:rsid w:val="00156E60"/>
    <w:rsid w:val="00157ECA"/>
    <w:rsid w:val="00157FC2"/>
    <w:rsid w:val="0016031B"/>
    <w:rsid w:val="00160770"/>
    <w:rsid w:val="00160DE9"/>
    <w:rsid w:val="00160ED3"/>
    <w:rsid w:val="0016111E"/>
    <w:rsid w:val="0016155E"/>
    <w:rsid w:val="0016165C"/>
    <w:rsid w:val="00161D71"/>
    <w:rsid w:val="00162456"/>
    <w:rsid w:val="001628E6"/>
    <w:rsid w:val="00163154"/>
    <w:rsid w:val="0016340E"/>
    <w:rsid w:val="00163872"/>
    <w:rsid w:val="001638E5"/>
    <w:rsid w:val="00163F6B"/>
    <w:rsid w:val="00164159"/>
    <w:rsid w:val="0016420D"/>
    <w:rsid w:val="00164304"/>
    <w:rsid w:val="00164544"/>
    <w:rsid w:val="001645EA"/>
    <w:rsid w:val="0016584B"/>
    <w:rsid w:val="00165F09"/>
    <w:rsid w:val="0016622B"/>
    <w:rsid w:val="00166BD5"/>
    <w:rsid w:val="00167296"/>
    <w:rsid w:val="0016763F"/>
    <w:rsid w:val="001676D4"/>
    <w:rsid w:val="00167A39"/>
    <w:rsid w:val="00167A8C"/>
    <w:rsid w:val="00167BB2"/>
    <w:rsid w:val="00167FD2"/>
    <w:rsid w:val="00170256"/>
    <w:rsid w:val="0017071F"/>
    <w:rsid w:val="001707AA"/>
    <w:rsid w:val="00170A1D"/>
    <w:rsid w:val="00170B7B"/>
    <w:rsid w:val="00170D9B"/>
    <w:rsid w:val="00171217"/>
    <w:rsid w:val="0017139D"/>
    <w:rsid w:val="001718D2"/>
    <w:rsid w:val="00171F7E"/>
    <w:rsid w:val="001723A2"/>
    <w:rsid w:val="001725A4"/>
    <w:rsid w:val="0017294F"/>
    <w:rsid w:val="00172CFA"/>
    <w:rsid w:val="00173BB5"/>
    <w:rsid w:val="00173FF7"/>
    <w:rsid w:val="00174753"/>
    <w:rsid w:val="001755E7"/>
    <w:rsid w:val="00175888"/>
    <w:rsid w:val="00175FBC"/>
    <w:rsid w:val="00176456"/>
    <w:rsid w:val="00176A92"/>
    <w:rsid w:val="00176AA2"/>
    <w:rsid w:val="00176D10"/>
    <w:rsid w:val="001772B6"/>
    <w:rsid w:val="001774DD"/>
    <w:rsid w:val="00177A24"/>
    <w:rsid w:val="00177C1D"/>
    <w:rsid w:val="00177D76"/>
    <w:rsid w:val="0017AB91"/>
    <w:rsid w:val="00180D17"/>
    <w:rsid w:val="00181153"/>
    <w:rsid w:val="001815CB"/>
    <w:rsid w:val="001816A7"/>
    <w:rsid w:val="0018187A"/>
    <w:rsid w:val="00181E42"/>
    <w:rsid w:val="00182DC7"/>
    <w:rsid w:val="00182E49"/>
    <w:rsid w:val="00182FE3"/>
    <w:rsid w:val="001834D5"/>
    <w:rsid w:val="00183652"/>
    <w:rsid w:val="001837B7"/>
    <w:rsid w:val="00183E16"/>
    <w:rsid w:val="00184A5B"/>
    <w:rsid w:val="00184F21"/>
    <w:rsid w:val="00185477"/>
    <w:rsid w:val="00185750"/>
    <w:rsid w:val="00185B73"/>
    <w:rsid w:val="00186371"/>
    <w:rsid w:val="00186B3F"/>
    <w:rsid w:val="001870BF"/>
    <w:rsid w:val="001905FB"/>
    <w:rsid w:val="00190FAF"/>
    <w:rsid w:val="0019137B"/>
    <w:rsid w:val="0019186B"/>
    <w:rsid w:val="00192D67"/>
    <w:rsid w:val="0019344B"/>
    <w:rsid w:val="00193915"/>
    <w:rsid w:val="00194724"/>
    <w:rsid w:val="00194AAF"/>
    <w:rsid w:val="00194B54"/>
    <w:rsid w:val="00194E75"/>
    <w:rsid w:val="00195072"/>
    <w:rsid w:val="0019508E"/>
    <w:rsid w:val="00195093"/>
    <w:rsid w:val="001953E1"/>
    <w:rsid w:val="00195676"/>
    <w:rsid w:val="00195680"/>
    <w:rsid w:val="001956DA"/>
    <w:rsid w:val="00195AA0"/>
    <w:rsid w:val="00195B15"/>
    <w:rsid w:val="00196249"/>
    <w:rsid w:val="001963FE"/>
    <w:rsid w:val="00196DEA"/>
    <w:rsid w:val="00197927"/>
    <w:rsid w:val="001A041C"/>
    <w:rsid w:val="001A042E"/>
    <w:rsid w:val="001A0739"/>
    <w:rsid w:val="001A0762"/>
    <w:rsid w:val="001A09CA"/>
    <w:rsid w:val="001A0FE3"/>
    <w:rsid w:val="001A107A"/>
    <w:rsid w:val="001A10C4"/>
    <w:rsid w:val="001A188C"/>
    <w:rsid w:val="001A1F1A"/>
    <w:rsid w:val="001A2173"/>
    <w:rsid w:val="001A2318"/>
    <w:rsid w:val="001A2513"/>
    <w:rsid w:val="001A2576"/>
    <w:rsid w:val="001A2AC2"/>
    <w:rsid w:val="001A2B81"/>
    <w:rsid w:val="001A2CF8"/>
    <w:rsid w:val="001A2F0E"/>
    <w:rsid w:val="001A3045"/>
    <w:rsid w:val="001A37E6"/>
    <w:rsid w:val="001A3A5C"/>
    <w:rsid w:val="001A3AC8"/>
    <w:rsid w:val="001A3C6F"/>
    <w:rsid w:val="001A40DF"/>
    <w:rsid w:val="001A41AA"/>
    <w:rsid w:val="001A4325"/>
    <w:rsid w:val="001A4448"/>
    <w:rsid w:val="001A49A1"/>
    <w:rsid w:val="001A4EFF"/>
    <w:rsid w:val="001A54C9"/>
    <w:rsid w:val="001A5853"/>
    <w:rsid w:val="001A5A7F"/>
    <w:rsid w:val="001A63C7"/>
    <w:rsid w:val="001A686E"/>
    <w:rsid w:val="001A6CD4"/>
    <w:rsid w:val="001A7039"/>
    <w:rsid w:val="001A729F"/>
    <w:rsid w:val="001A7390"/>
    <w:rsid w:val="001A7429"/>
    <w:rsid w:val="001A759E"/>
    <w:rsid w:val="001A78EA"/>
    <w:rsid w:val="001A79B4"/>
    <w:rsid w:val="001B023A"/>
    <w:rsid w:val="001B079B"/>
    <w:rsid w:val="001B0D98"/>
    <w:rsid w:val="001B1011"/>
    <w:rsid w:val="001B1125"/>
    <w:rsid w:val="001B1133"/>
    <w:rsid w:val="001B14F0"/>
    <w:rsid w:val="001B2071"/>
    <w:rsid w:val="001B2163"/>
    <w:rsid w:val="001B219C"/>
    <w:rsid w:val="001B226C"/>
    <w:rsid w:val="001B23BB"/>
    <w:rsid w:val="001B255C"/>
    <w:rsid w:val="001B26C0"/>
    <w:rsid w:val="001B2824"/>
    <w:rsid w:val="001B31FF"/>
    <w:rsid w:val="001B32BB"/>
    <w:rsid w:val="001B32CB"/>
    <w:rsid w:val="001B3407"/>
    <w:rsid w:val="001B38EF"/>
    <w:rsid w:val="001B3914"/>
    <w:rsid w:val="001B3AC3"/>
    <w:rsid w:val="001B3B7F"/>
    <w:rsid w:val="001B3EF0"/>
    <w:rsid w:val="001B4897"/>
    <w:rsid w:val="001B48B6"/>
    <w:rsid w:val="001B48C7"/>
    <w:rsid w:val="001B4C61"/>
    <w:rsid w:val="001B4EF8"/>
    <w:rsid w:val="001B4F7A"/>
    <w:rsid w:val="001B5884"/>
    <w:rsid w:val="001B5D4B"/>
    <w:rsid w:val="001B65F4"/>
    <w:rsid w:val="001B691C"/>
    <w:rsid w:val="001B6AC4"/>
    <w:rsid w:val="001B701A"/>
    <w:rsid w:val="001B75AA"/>
    <w:rsid w:val="001B7737"/>
    <w:rsid w:val="001B7A8A"/>
    <w:rsid w:val="001B7FFE"/>
    <w:rsid w:val="001C0642"/>
    <w:rsid w:val="001C064F"/>
    <w:rsid w:val="001C0BB7"/>
    <w:rsid w:val="001C0BDD"/>
    <w:rsid w:val="001C0E05"/>
    <w:rsid w:val="001C0E81"/>
    <w:rsid w:val="001C11C9"/>
    <w:rsid w:val="001C242F"/>
    <w:rsid w:val="001C2A93"/>
    <w:rsid w:val="001C2A9A"/>
    <w:rsid w:val="001C2C81"/>
    <w:rsid w:val="001C2F66"/>
    <w:rsid w:val="001C473B"/>
    <w:rsid w:val="001C48D4"/>
    <w:rsid w:val="001C48EA"/>
    <w:rsid w:val="001C5221"/>
    <w:rsid w:val="001C54DC"/>
    <w:rsid w:val="001C5A2C"/>
    <w:rsid w:val="001C6B89"/>
    <w:rsid w:val="001C6C70"/>
    <w:rsid w:val="001C70BB"/>
    <w:rsid w:val="001C70CF"/>
    <w:rsid w:val="001C7307"/>
    <w:rsid w:val="001C7D01"/>
    <w:rsid w:val="001D02C2"/>
    <w:rsid w:val="001D0B1F"/>
    <w:rsid w:val="001D0FC2"/>
    <w:rsid w:val="001D1021"/>
    <w:rsid w:val="001D13AD"/>
    <w:rsid w:val="001D1544"/>
    <w:rsid w:val="001D22D9"/>
    <w:rsid w:val="001D2462"/>
    <w:rsid w:val="001D26B6"/>
    <w:rsid w:val="001D369B"/>
    <w:rsid w:val="001D39B4"/>
    <w:rsid w:val="001D4057"/>
    <w:rsid w:val="001D47DC"/>
    <w:rsid w:val="001D4A7C"/>
    <w:rsid w:val="001D4E6F"/>
    <w:rsid w:val="001D523C"/>
    <w:rsid w:val="001D53A7"/>
    <w:rsid w:val="001D53FF"/>
    <w:rsid w:val="001D5448"/>
    <w:rsid w:val="001D54B4"/>
    <w:rsid w:val="001D5666"/>
    <w:rsid w:val="001D5808"/>
    <w:rsid w:val="001D58FD"/>
    <w:rsid w:val="001D5E26"/>
    <w:rsid w:val="001D6667"/>
    <w:rsid w:val="001D692B"/>
    <w:rsid w:val="001D6C9F"/>
    <w:rsid w:val="001D748B"/>
    <w:rsid w:val="001D7707"/>
    <w:rsid w:val="001D77A1"/>
    <w:rsid w:val="001D799D"/>
    <w:rsid w:val="001D7A18"/>
    <w:rsid w:val="001D7ABE"/>
    <w:rsid w:val="001D7BEF"/>
    <w:rsid w:val="001D7DBC"/>
    <w:rsid w:val="001E0092"/>
    <w:rsid w:val="001E07C5"/>
    <w:rsid w:val="001E0EF0"/>
    <w:rsid w:val="001E1B33"/>
    <w:rsid w:val="001E20EE"/>
    <w:rsid w:val="001E2243"/>
    <w:rsid w:val="001E2680"/>
    <w:rsid w:val="001E28CA"/>
    <w:rsid w:val="001E3548"/>
    <w:rsid w:val="001E4548"/>
    <w:rsid w:val="001E45E7"/>
    <w:rsid w:val="001E4A34"/>
    <w:rsid w:val="001E4B8D"/>
    <w:rsid w:val="001E4E55"/>
    <w:rsid w:val="001E4E8D"/>
    <w:rsid w:val="001E504E"/>
    <w:rsid w:val="001E520E"/>
    <w:rsid w:val="001E5301"/>
    <w:rsid w:val="001E538E"/>
    <w:rsid w:val="001E546F"/>
    <w:rsid w:val="001E554E"/>
    <w:rsid w:val="001E565F"/>
    <w:rsid w:val="001E687E"/>
    <w:rsid w:val="001E6B60"/>
    <w:rsid w:val="001E703C"/>
    <w:rsid w:val="001E7290"/>
    <w:rsid w:val="001E7350"/>
    <w:rsid w:val="001E7431"/>
    <w:rsid w:val="001E78A7"/>
    <w:rsid w:val="001E78D4"/>
    <w:rsid w:val="001E7EA8"/>
    <w:rsid w:val="001E7ED6"/>
    <w:rsid w:val="001F0061"/>
    <w:rsid w:val="001F04BC"/>
    <w:rsid w:val="001F0850"/>
    <w:rsid w:val="001F0ACE"/>
    <w:rsid w:val="001F0B1D"/>
    <w:rsid w:val="001F0F13"/>
    <w:rsid w:val="001F1052"/>
    <w:rsid w:val="001F11B3"/>
    <w:rsid w:val="001F2060"/>
    <w:rsid w:val="001F2CA8"/>
    <w:rsid w:val="001F3315"/>
    <w:rsid w:val="001F404B"/>
    <w:rsid w:val="001F404E"/>
    <w:rsid w:val="001F45F0"/>
    <w:rsid w:val="001F460B"/>
    <w:rsid w:val="001F46E0"/>
    <w:rsid w:val="001F4CB7"/>
    <w:rsid w:val="001F4D52"/>
    <w:rsid w:val="001F54DA"/>
    <w:rsid w:val="001F5547"/>
    <w:rsid w:val="001F589B"/>
    <w:rsid w:val="001F60BB"/>
    <w:rsid w:val="001F60FD"/>
    <w:rsid w:val="001F621A"/>
    <w:rsid w:val="001F65D5"/>
    <w:rsid w:val="001F6E73"/>
    <w:rsid w:val="001F6F32"/>
    <w:rsid w:val="001F72F7"/>
    <w:rsid w:val="001F7420"/>
    <w:rsid w:val="001F757F"/>
    <w:rsid w:val="001F7BCD"/>
    <w:rsid w:val="00200051"/>
    <w:rsid w:val="00200A76"/>
    <w:rsid w:val="00200DA0"/>
    <w:rsid w:val="00201484"/>
    <w:rsid w:val="002015C4"/>
    <w:rsid w:val="00201FBB"/>
    <w:rsid w:val="002029BD"/>
    <w:rsid w:val="002029D1"/>
    <w:rsid w:val="002030AD"/>
    <w:rsid w:val="002036CB"/>
    <w:rsid w:val="00203B78"/>
    <w:rsid w:val="00203D84"/>
    <w:rsid w:val="002045C9"/>
    <w:rsid w:val="0020467C"/>
    <w:rsid w:val="0020486A"/>
    <w:rsid w:val="00204D36"/>
    <w:rsid w:val="00204DB4"/>
    <w:rsid w:val="0020509E"/>
    <w:rsid w:val="002056D4"/>
    <w:rsid w:val="00206592"/>
    <w:rsid w:val="002068AA"/>
    <w:rsid w:val="00206B25"/>
    <w:rsid w:val="00207813"/>
    <w:rsid w:val="00207A20"/>
    <w:rsid w:val="0020EE85"/>
    <w:rsid w:val="0021086C"/>
    <w:rsid w:val="002115B3"/>
    <w:rsid w:val="00211895"/>
    <w:rsid w:val="00211DBC"/>
    <w:rsid w:val="002122B4"/>
    <w:rsid w:val="0021270D"/>
    <w:rsid w:val="002130AC"/>
    <w:rsid w:val="002131B6"/>
    <w:rsid w:val="0021343A"/>
    <w:rsid w:val="002136E0"/>
    <w:rsid w:val="00213D5F"/>
    <w:rsid w:val="002140B0"/>
    <w:rsid w:val="00214D7D"/>
    <w:rsid w:val="00214E42"/>
    <w:rsid w:val="00214F40"/>
    <w:rsid w:val="00215314"/>
    <w:rsid w:val="002154DC"/>
    <w:rsid w:val="00215670"/>
    <w:rsid w:val="00215A14"/>
    <w:rsid w:val="00216767"/>
    <w:rsid w:val="0021685A"/>
    <w:rsid w:val="0021685B"/>
    <w:rsid w:val="00216A6D"/>
    <w:rsid w:val="00217778"/>
    <w:rsid w:val="002177CC"/>
    <w:rsid w:val="00217A5E"/>
    <w:rsid w:val="00220028"/>
    <w:rsid w:val="002201AC"/>
    <w:rsid w:val="00220750"/>
    <w:rsid w:val="002208E3"/>
    <w:rsid w:val="002208F6"/>
    <w:rsid w:val="00220A05"/>
    <w:rsid w:val="00220A73"/>
    <w:rsid w:val="00220A75"/>
    <w:rsid w:val="00220ACE"/>
    <w:rsid w:val="00220E9A"/>
    <w:rsid w:val="00220FB7"/>
    <w:rsid w:val="0022112E"/>
    <w:rsid w:val="00221637"/>
    <w:rsid w:val="0022190C"/>
    <w:rsid w:val="002219AB"/>
    <w:rsid w:val="00221B59"/>
    <w:rsid w:val="00222040"/>
    <w:rsid w:val="0022240C"/>
    <w:rsid w:val="00222943"/>
    <w:rsid w:val="00222D18"/>
    <w:rsid w:val="00222D26"/>
    <w:rsid w:val="00222E9C"/>
    <w:rsid w:val="00223272"/>
    <w:rsid w:val="00223547"/>
    <w:rsid w:val="00223996"/>
    <w:rsid w:val="00223A62"/>
    <w:rsid w:val="00223C13"/>
    <w:rsid w:val="0022451D"/>
    <w:rsid w:val="00224DD9"/>
    <w:rsid w:val="00225723"/>
    <w:rsid w:val="002259AC"/>
    <w:rsid w:val="00225A67"/>
    <w:rsid w:val="00225B5A"/>
    <w:rsid w:val="00225B9B"/>
    <w:rsid w:val="0022692D"/>
    <w:rsid w:val="0022742B"/>
    <w:rsid w:val="002276F4"/>
    <w:rsid w:val="0023005B"/>
    <w:rsid w:val="002303F3"/>
    <w:rsid w:val="002308D7"/>
    <w:rsid w:val="00230C67"/>
    <w:rsid w:val="00230CF1"/>
    <w:rsid w:val="00230E50"/>
    <w:rsid w:val="00230EFA"/>
    <w:rsid w:val="00231D39"/>
    <w:rsid w:val="00231DB7"/>
    <w:rsid w:val="00232285"/>
    <w:rsid w:val="002323BE"/>
    <w:rsid w:val="00232543"/>
    <w:rsid w:val="00232636"/>
    <w:rsid w:val="00232EFD"/>
    <w:rsid w:val="00233820"/>
    <w:rsid w:val="002342FF"/>
    <w:rsid w:val="00234DEB"/>
    <w:rsid w:val="00235268"/>
    <w:rsid w:val="0023544B"/>
    <w:rsid w:val="0023587F"/>
    <w:rsid w:val="00235FB1"/>
    <w:rsid w:val="00236225"/>
    <w:rsid w:val="002364AF"/>
    <w:rsid w:val="002366F3"/>
    <w:rsid w:val="00236947"/>
    <w:rsid w:val="00236C7F"/>
    <w:rsid w:val="00236E4E"/>
    <w:rsid w:val="00237267"/>
    <w:rsid w:val="00237449"/>
    <w:rsid w:val="00237E80"/>
    <w:rsid w:val="002401A6"/>
    <w:rsid w:val="00240312"/>
    <w:rsid w:val="002405CA"/>
    <w:rsid w:val="00240683"/>
    <w:rsid w:val="002427B3"/>
    <w:rsid w:val="002427D1"/>
    <w:rsid w:val="002435F8"/>
    <w:rsid w:val="0024373B"/>
    <w:rsid w:val="00243A23"/>
    <w:rsid w:val="00243C70"/>
    <w:rsid w:val="00244491"/>
    <w:rsid w:val="00244570"/>
    <w:rsid w:val="00244C28"/>
    <w:rsid w:val="002452DB"/>
    <w:rsid w:val="0024547A"/>
    <w:rsid w:val="00245B26"/>
    <w:rsid w:val="00245D4A"/>
    <w:rsid w:val="002461E3"/>
    <w:rsid w:val="00246604"/>
    <w:rsid w:val="00246687"/>
    <w:rsid w:val="00246F1E"/>
    <w:rsid w:val="00246F96"/>
    <w:rsid w:val="00247A79"/>
    <w:rsid w:val="00247C47"/>
    <w:rsid w:val="002504EC"/>
    <w:rsid w:val="002506C5"/>
    <w:rsid w:val="00250AE0"/>
    <w:rsid w:val="00250C21"/>
    <w:rsid w:val="00250DAD"/>
    <w:rsid w:val="002511B9"/>
    <w:rsid w:val="002515EB"/>
    <w:rsid w:val="002517AA"/>
    <w:rsid w:val="00251B80"/>
    <w:rsid w:val="00251E7B"/>
    <w:rsid w:val="002525A2"/>
    <w:rsid w:val="00253FD4"/>
    <w:rsid w:val="00254912"/>
    <w:rsid w:val="00254E9C"/>
    <w:rsid w:val="00254EC1"/>
    <w:rsid w:val="00256D25"/>
    <w:rsid w:val="00257326"/>
    <w:rsid w:val="00257B95"/>
    <w:rsid w:val="00257CCF"/>
    <w:rsid w:val="00257FCA"/>
    <w:rsid w:val="00260AA4"/>
    <w:rsid w:val="0026137D"/>
    <w:rsid w:val="00261B8F"/>
    <w:rsid w:val="0026220C"/>
    <w:rsid w:val="0026299D"/>
    <w:rsid w:val="00262A44"/>
    <w:rsid w:val="00263074"/>
    <w:rsid w:val="0026364B"/>
    <w:rsid w:val="00263721"/>
    <w:rsid w:val="0026384D"/>
    <w:rsid w:val="00263F28"/>
    <w:rsid w:val="00264069"/>
    <w:rsid w:val="00264544"/>
    <w:rsid w:val="00264A11"/>
    <w:rsid w:val="00264BBA"/>
    <w:rsid w:val="00265B23"/>
    <w:rsid w:val="0026690A"/>
    <w:rsid w:val="0026751C"/>
    <w:rsid w:val="002675C7"/>
    <w:rsid w:val="002676C3"/>
    <w:rsid w:val="0026772B"/>
    <w:rsid w:val="00267C39"/>
    <w:rsid w:val="00270442"/>
    <w:rsid w:val="002709C6"/>
    <w:rsid w:val="00270DC9"/>
    <w:rsid w:val="00270E7C"/>
    <w:rsid w:val="00271302"/>
    <w:rsid w:val="00271590"/>
    <w:rsid w:val="00271896"/>
    <w:rsid w:val="00271D4C"/>
    <w:rsid w:val="00271DBB"/>
    <w:rsid w:val="0027230F"/>
    <w:rsid w:val="002727E9"/>
    <w:rsid w:val="002728AB"/>
    <w:rsid w:val="0027292C"/>
    <w:rsid w:val="00273756"/>
    <w:rsid w:val="002737BE"/>
    <w:rsid w:val="00273804"/>
    <w:rsid w:val="0027406F"/>
    <w:rsid w:val="00274354"/>
    <w:rsid w:val="002745D3"/>
    <w:rsid w:val="00274C3B"/>
    <w:rsid w:val="0027536C"/>
    <w:rsid w:val="00275BC1"/>
    <w:rsid w:val="00275D07"/>
    <w:rsid w:val="00275F5E"/>
    <w:rsid w:val="00276198"/>
    <w:rsid w:val="002762B2"/>
    <w:rsid w:val="00276610"/>
    <w:rsid w:val="00276F78"/>
    <w:rsid w:val="00277F8E"/>
    <w:rsid w:val="002803E9"/>
    <w:rsid w:val="00280B8A"/>
    <w:rsid w:val="00280BA3"/>
    <w:rsid w:val="00280C8A"/>
    <w:rsid w:val="002810F0"/>
    <w:rsid w:val="0028130E"/>
    <w:rsid w:val="002815EE"/>
    <w:rsid w:val="002819BC"/>
    <w:rsid w:val="00281BA9"/>
    <w:rsid w:val="00281BAE"/>
    <w:rsid w:val="00281D1B"/>
    <w:rsid w:val="00282ACD"/>
    <w:rsid w:val="00282C22"/>
    <w:rsid w:val="00282FF9"/>
    <w:rsid w:val="00283D64"/>
    <w:rsid w:val="002856F2"/>
    <w:rsid w:val="0028576F"/>
    <w:rsid w:val="00285931"/>
    <w:rsid w:val="00285B84"/>
    <w:rsid w:val="00285E2C"/>
    <w:rsid w:val="00285FBF"/>
    <w:rsid w:val="0028769C"/>
    <w:rsid w:val="002877A0"/>
    <w:rsid w:val="00287B7B"/>
    <w:rsid w:val="0029046B"/>
    <w:rsid w:val="002907AA"/>
    <w:rsid w:val="0029113D"/>
    <w:rsid w:val="0029149E"/>
    <w:rsid w:val="00291DB2"/>
    <w:rsid w:val="002922C5"/>
    <w:rsid w:val="0029270E"/>
    <w:rsid w:val="00292A59"/>
    <w:rsid w:val="00293487"/>
    <w:rsid w:val="0029383C"/>
    <w:rsid w:val="002939BD"/>
    <w:rsid w:val="00293ABD"/>
    <w:rsid w:val="00294239"/>
    <w:rsid w:val="002947BE"/>
    <w:rsid w:val="00294FC9"/>
    <w:rsid w:val="0029503A"/>
    <w:rsid w:val="00295133"/>
    <w:rsid w:val="00295207"/>
    <w:rsid w:val="0029567B"/>
    <w:rsid w:val="002956C7"/>
    <w:rsid w:val="00295783"/>
    <w:rsid w:val="002957CC"/>
    <w:rsid w:val="00296194"/>
    <w:rsid w:val="002962EF"/>
    <w:rsid w:val="0029675A"/>
    <w:rsid w:val="0029679D"/>
    <w:rsid w:val="002969FC"/>
    <w:rsid w:val="00296D33"/>
    <w:rsid w:val="00297005"/>
    <w:rsid w:val="00297228"/>
    <w:rsid w:val="00297779"/>
    <w:rsid w:val="002977F7"/>
    <w:rsid w:val="00297C7E"/>
    <w:rsid w:val="00297F5E"/>
    <w:rsid w:val="002A0153"/>
    <w:rsid w:val="002A035E"/>
    <w:rsid w:val="002A08BC"/>
    <w:rsid w:val="002A0FC7"/>
    <w:rsid w:val="002A16B3"/>
    <w:rsid w:val="002A1A7E"/>
    <w:rsid w:val="002A2DD8"/>
    <w:rsid w:val="002A2FAA"/>
    <w:rsid w:val="002A32A7"/>
    <w:rsid w:val="002A3550"/>
    <w:rsid w:val="002A35BB"/>
    <w:rsid w:val="002A35DF"/>
    <w:rsid w:val="002A3ED6"/>
    <w:rsid w:val="002A41AB"/>
    <w:rsid w:val="002A466A"/>
    <w:rsid w:val="002A4920"/>
    <w:rsid w:val="002A4C28"/>
    <w:rsid w:val="002A5288"/>
    <w:rsid w:val="002A54A8"/>
    <w:rsid w:val="002A54D2"/>
    <w:rsid w:val="002A5F0D"/>
    <w:rsid w:val="002A6147"/>
    <w:rsid w:val="002A61C0"/>
    <w:rsid w:val="002A6C5E"/>
    <w:rsid w:val="002A700C"/>
    <w:rsid w:val="002A7296"/>
    <w:rsid w:val="002B00E2"/>
    <w:rsid w:val="002B043F"/>
    <w:rsid w:val="002B077D"/>
    <w:rsid w:val="002B100A"/>
    <w:rsid w:val="002B1071"/>
    <w:rsid w:val="002B1EBB"/>
    <w:rsid w:val="002B1F93"/>
    <w:rsid w:val="002B3272"/>
    <w:rsid w:val="002B32BB"/>
    <w:rsid w:val="002B389D"/>
    <w:rsid w:val="002B38B4"/>
    <w:rsid w:val="002B39AB"/>
    <w:rsid w:val="002B3ADD"/>
    <w:rsid w:val="002B42C6"/>
    <w:rsid w:val="002B4A27"/>
    <w:rsid w:val="002B4B31"/>
    <w:rsid w:val="002B4D0C"/>
    <w:rsid w:val="002B4DF2"/>
    <w:rsid w:val="002B4E09"/>
    <w:rsid w:val="002B4F95"/>
    <w:rsid w:val="002B6DD6"/>
    <w:rsid w:val="002B70A9"/>
    <w:rsid w:val="002B725A"/>
    <w:rsid w:val="002B751E"/>
    <w:rsid w:val="002B7CC5"/>
    <w:rsid w:val="002C0002"/>
    <w:rsid w:val="002C0341"/>
    <w:rsid w:val="002C061D"/>
    <w:rsid w:val="002C0806"/>
    <w:rsid w:val="002C0853"/>
    <w:rsid w:val="002C0A0F"/>
    <w:rsid w:val="002C0B3A"/>
    <w:rsid w:val="002C0FC8"/>
    <w:rsid w:val="002C139F"/>
    <w:rsid w:val="002C17F9"/>
    <w:rsid w:val="002C1913"/>
    <w:rsid w:val="002C2581"/>
    <w:rsid w:val="002C2B1C"/>
    <w:rsid w:val="002C4073"/>
    <w:rsid w:val="002C51ED"/>
    <w:rsid w:val="002C52C0"/>
    <w:rsid w:val="002C64F7"/>
    <w:rsid w:val="002C6534"/>
    <w:rsid w:val="002C664E"/>
    <w:rsid w:val="002C738D"/>
    <w:rsid w:val="002C7476"/>
    <w:rsid w:val="002C7A8E"/>
    <w:rsid w:val="002C7C78"/>
    <w:rsid w:val="002D02C2"/>
    <w:rsid w:val="002D10C1"/>
    <w:rsid w:val="002D1830"/>
    <w:rsid w:val="002D1A33"/>
    <w:rsid w:val="002D1AEC"/>
    <w:rsid w:val="002D1B44"/>
    <w:rsid w:val="002D1D03"/>
    <w:rsid w:val="002D2454"/>
    <w:rsid w:val="002D2AE4"/>
    <w:rsid w:val="002D2BF4"/>
    <w:rsid w:val="002D2F77"/>
    <w:rsid w:val="002D344E"/>
    <w:rsid w:val="002D35B3"/>
    <w:rsid w:val="002D3A92"/>
    <w:rsid w:val="002D3D45"/>
    <w:rsid w:val="002D4438"/>
    <w:rsid w:val="002D4F19"/>
    <w:rsid w:val="002D549D"/>
    <w:rsid w:val="002D5824"/>
    <w:rsid w:val="002D5983"/>
    <w:rsid w:val="002D5FED"/>
    <w:rsid w:val="002D6105"/>
    <w:rsid w:val="002D6C48"/>
    <w:rsid w:val="002D6C75"/>
    <w:rsid w:val="002D6E60"/>
    <w:rsid w:val="002D7518"/>
    <w:rsid w:val="002D7A96"/>
    <w:rsid w:val="002D7B05"/>
    <w:rsid w:val="002D7D18"/>
    <w:rsid w:val="002D7E3E"/>
    <w:rsid w:val="002E0021"/>
    <w:rsid w:val="002E0142"/>
    <w:rsid w:val="002E0ABC"/>
    <w:rsid w:val="002E0C21"/>
    <w:rsid w:val="002E12C6"/>
    <w:rsid w:val="002E14E0"/>
    <w:rsid w:val="002E22B6"/>
    <w:rsid w:val="002E22EE"/>
    <w:rsid w:val="002E2D45"/>
    <w:rsid w:val="002E2E07"/>
    <w:rsid w:val="002E3912"/>
    <w:rsid w:val="002E48C0"/>
    <w:rsid w:val="002E495A"/>
    <w:rsid w:val="002E52FF"/>
    <w:rsid w:val="002E5574"/>
    <w:rsid w:val="002E582E"/>
    <w:rsid w:val="002E589C"/>
    <w:rsid w:val="002E591B"/>
    <w:rsid w:val="002E5A43"/>
    <w:rsid w:val="002E69F4"/>
    <w:rsid w:val="002E6B0B"/>
    <w:rsid w:val="002E6DB0"/>
    <w:rsid w:val="002E70AF"/>
    <w:rsid w:val="002E7358"/>
    <w:rsid w:val="002E7671"/>
    <w:rsid w:val="002E76DC"/>
    <w:rsid w:val="002E776F"/>
    <w:rsid w:val="002E7871"/>
    <w:rsid w:val="002E7BAD"/>
    <w:rsid w:val="002E7D54"/>
    <w:rsid w:val="002E7E45"/>
    <w:rsid w:val="002F003A"/>
    <w:rsid w:val="002F03D0"/>
    <w:rsid w:val="002F05CE"/>
    <w:rsid w:val="002F1326"/>
    <w:rsid w:val="002F1350"/>
    <w:rsid w:val="002F145D"/>
    <w:rsid w:val="002F189A"/>
    <w:rsid w:val="002F24DC"/>
    <w:rsid w:val="002F258F"/>
    <w:rsid w:val="002F2869"/>
    <w:rsid w:val="002F2AE8"/>
    <w:rsid w:val="002F2E17"/>
    <w:rsid w:val="002F36C4"/>
    <w:rsid w:val="002F3BAD"/>
    <w:rsid w:val="002F4275"/>
    <w:rsid w:val="002F47DA"/>
    <w:rsid w:val="002F4DEF"/>
    <w:rsid w:val="002F575E"/>
    <w:rsid w:val="002F6246"/>
    <w:rsid w:val="002F6247"/>
    <w:rsid w:val="002F6481"/>
    <w:rsid w:val="002F6812"/>
    <w:rsid w:val="002F6BCF"/>
    <w:rsid w:val="002F7207"/>
    <w:rsid w:val="002F772B"/>
    <w:rsid w:val="002F7927"/>
    <w:rsid w:val="002F7AEE"/>
    <w:rsid w:val="002F7B27"/>
    <w:rsid w:val="0030019B"/>
    <w:rsid w:val="00300973"/>
    <w:rsid w:val="00301649"/>
    <w:rsid w:val="00301D32"/>
    <w:rsid w:val="00302298"/>
    <w:rsid w:val="00302515"/>
    <w:rsid w:val="00303D87"/>
    <w:rsid w:val="00303F2F"/>
    <w:rsid w:val="00303FF2"/>
    <w:rsid w:val="003040C5"/>
    <w:rsid w:val="003045F5"/>
    <w:rsid w:val="003048B2"/>
    <w:rsid w:val="003049F3"/>
    <w:rsid w:val="003052A4"/>
    <w:rsid w:val="00305EDB"/>
    <w:rsid w:val="0030606B"/>
    <w:rsid w:val="0030656D"/>
    <w:rsid w:val="00306615"/>
    <w:rsid w:val="003068A9"/>
    <w:rsid w:val="003068C1"/>
    <w:rsid w:val="0030694A"/>
    <w:rsid w:val="003073A4"/>
    <w:rsid w:val="00307E22"/>
    <w:rsid w:val="00310214"/>
    <w:rsid w:val="003104C4"/>
    <w:rsid w:val="0031096D"/>
    <w:rsid w:val="00310E4A"/>
    <w:rsid w:val="00310F22"/>
    <w:rsid w:val="00310F94"/>
    <w:rsid w:val="003113CE"/>
    <w:rsid w:val="00311B07"/>
    <w:rsid w:val="00311BFD"/>
    <w:rsid w:val="003120EA"/>
    <w:rsid w:val="003122E4"/>
    <w:rsid w:val="00312361"/>
    <w:rsid w:val="00312463"/>
    <w:rsid w:val="003127D5"/>
    <w:rsid w:val="003128A4"/>
    <w:rsid w:val="00312A27"/>
    <w:rsid w:val="00312D90"/>
    <w:rsid w:val="00312ED7"/>
    <w:rsid w:val="0031307B"/>
    <w:rsid w:val="00313307"/>
    <w:rsid w:val="00313314"/>
    <w:rsid w:val="003137D5"/>
    <w:rsid w:val="00313BAC"/>
    <w:rsid w:val="00313FE4"/>
    <w:rsid w:val="0031428A"/>
    <w:rsid w:val="00314470"/>
    <w:rsid w:val="00314B76"/>
    <w:rsid w:val="00314D09"/>
    <w:rsid w:val="00314D84"/>
    <w:rsid w:val="00314F50"/>
    <w:rsid w:val="00315049"/>
    <w:rsid w:val="00315406"/>
    <w:rsid w:val="00315451"/>
    <w:rsid w:val="003155F9"/>
    <w:rsid w:val="0031563B"/>
    <w:rsid w:val="00315E43"/>
    <w:rsid w:val="00316023"/>
    <w:rsid w:val="0031625C"/>
    <w:rsid w:val="00316278"/>
    <w:rsid w:val="00316993"/>
    <w:rsid w:val="00316ED8"/>
    <w:rsid w:val="00317380"/>
    <w:rsid w:val="00317E51"/>
    <w:rsid w:val="00320346"/>
    <w:rsid w:val="003206DC"/>
    <w:rsid w:val="00320CB5"/>
    <w:rsid w:val="00320E0C"/>
    <w:rsid w:val="00321205"/>
    <w:rsid w:val="00321483"/>
    <w:rsid w:val="003216ED"/>
    <w:rsid w:val="003218D7"/>
    <w:rsid w:val="00321A47"/>
    <w:rsid w:val="00321BCF"/>
    <w:rsid w:val="00321E74"/>
    <w:rsid w:val="00322194"/>
    <w:rsid w:val="00322355"/>
    <w:rsid w:val="0032240A"/>
    <w:rsid w:val="00322D2D"/>
    <w:rsid w:val="0032310B"/>
    <w:rsid w:val="003233CF"/>
    <w:rsid w:val="0032392B"/>
    <w:rsid w:val="00323CB4"/>
    <w:rsid w:val="00323D77"/>
    <w:rsid w:val="0032419D"/>
    <w:rsid w:val="003241C5"/>
    <w:rsid w:val="0032452E"/>
    <w:rsid w:val="00324A02"/>
    <w:rsid w:val="00324B09"/>
    <w:rsid w:val="00324FBE"/>
    <w:rsid w:val="003256C9"/>
    <w:rsid w:val="003257AC"/>
    <w:rsid w:val="003257C7"/>
    <w:rsid w:val="0032582F"/>
    <w:rsid w:val="003258FD"/>
    <w:rsid w:val="003259A9"/>
    <w:rsid w:val="00325C0A"/>
    <w:rsid w:val="00325CB9"/>
    <w:rsid w:val="00326377"/>
    <w:rsid w:val="00326447"/>
    <w:rsid w:val="003264C4"/>
    <w:rsid w:val="00326BE3"/>
    <w:rsid w:val="00326CD1"/>
    <w:rsid w:val="00326DC8"/>
    <w:rsid w:val="003271F7"/>
    <w:rsid w:val="00327B57"/>
    <w:rsid w:val="00327D3C"/>
    <w:rsid w:val="0033020A"/>
    <w:rsid w:val="00330434"/>
    <w:rsid w:val="00330BDC"/>
    <w:rsid w:val="003316CC"/>
    <w:rsid w:val="0033176A"/>
    <w:rsid w:val="00331B6C"/>
    <w:rsid w:val="00331BBF"/>
    <w:rsid w:val="00331E7A"/>
    <w:rsid w:val="00331FA1"/>
    <w:rsid w:val="00332013"/>
    <w:rsid w:val="0033227E"/>
    <w:rsid w:val="00332382"/>
    <w:rsid w:val="00332680"/>
    <w:rsid w:val="00332C74"/>
    <w:rsid w:val="00333395"/>
    <w:rsid w:val="003334A0"/>
    <w:rsid w:val="00333844"/>
    <w:rsid w:val="00333AD5"/>
    <w:rsid w:val="00333EAA"/>
    <w:rsid w:val="00334274"/>
    <w:rsid w:val="00334480"/>
    <w:rsid w:val="00335A15"/>
    <w:rsid w:val="00335EF0"/>
    <w:rsid w:val="00335FEE"/>
    <w:rsid w:val="0033625E"/>
    <w:rsid w:val="0033641E"/>
    <w:rsid w:val="003367B6"/>
    <w:rsid w:val="003368FA"/>
    <w:rsid w:val="00336963"/>
    <w:rsid w:val="00336D86"/>
    <w:rsid w:val="00336E6E"/>
    <w:rsid w:val="00337119"/>
    <w:rsid w:val="00337283"/>
    <w:rsid w:val="00337D79"/>
    <w:rsid w:val="00340126"/>
    <w:rsid w:val="00340C6F"/>
    <w:rsid w:val="00340C84"/>
    <w:rsid w:val="00340C86"/>
    <w:rsid w:val="0034103A"/>
    <w:rsid w:val="00341094"/>
    <w:rsid w:val="003410AA"/>
    <w:rsid w:val="0034133B"/>
    <w:rsid w:val="003413E1"/>
    <w:rsid w:val="00341B69"/>
    <w:rsid w:val="00341B8A"/>
    <w:rsid w:val="00341D23"/>
    <w:rsid w:val="00342753"/>
    <w:rsid w:val="00342E89"/>
    <w:rsid w:val="0034395C"/>
    <w:rsid w:val="0034454E"/>
    <w:rsid w:val="0034473C"/>
    <w:rsid w:val="00344CCB"/>
    <w:rsid w:val="003453B7"/>
    <w:rsid w:val="0034551C"/>
    <w:rsid w:val="00346A26"/>
    <w:rsid w:val="00347127"/>
    <w:rsid w:val="003479FA"/>
    <w:rsid w:val="00347E81"/>
    <w:rsid w:val="00347F8F"/>
    <w:rsid w:val="003502AE"/>
    <w:rsid w:val="003502C1"/>
    <w:rsid w:val="00350815"/>
    <w:rsid w:val="0035108E"/>
    <w:rsid w:val="003510CD"/>
    <w:rsid w:val="00351128"/>
    <w:rsid w:val="00352B11"/>
    <w:rsid w:val="00352D6E"/>
    <w:rsid w:val="0035310F"/>
    <w:rsid w:val="0035326A"/>
    <w:rsid w:val="00353507"/>
    <w:rsid w:val="00353624"/>
    <w:rsid w:val="00353AD0"/>
    <w:rsid w:val="0035463F"/>
    <w:rsid w:val="003546FC"/>
    <w:rsid w:val="0035481C"/>
    <w:rsid w:val="0035523B"/>
    <w:rsid w:val="0035572D"/>
    <w:rsid w:val="00356230"/>
    <w:rsid w:val="003564D2"/>
    <w:rsid w:val="0035688E"/>
    <w:rsid w:val="00356AF0"/>
    <w:rsid w:val="00356FD7"/>
    <w:rsid w:val="0035701B"/>
    <w:rsid w:val="0036021A"/>
    <w:rsid w:val="0036040B"/>
    <w:rsid w:val="00360FD7"/>
    <w:rsid w:val="00361355"/>
    <w:rsid w:val="0036164B"/>
    <w:rsid w:val="0036269B"/>
    <w:rsid w:val="00362751"/>
    <w:rsid w:val="00362B8F"/>
    <w:rsid w:val="00362FE6"/>
    <w:rsid w:val="00363510"/>
    <w:rsid w:val="00363CC0"/>
    <w:rsid w:val="00364528"/>
    <w:rsid w:val="00364757"/>
    <w:rsid w:val="00364F84"/>
    <w:rsid w:val="00365696"/>
    <w:rsid w:val="003667E9"/>
    <w:rsid w:val="003673FF"/>
    <w:rsid w:val="00367B01"/>
    <w:rsid w:val="00367B73"/>
    <w:rsid w:val="00367C1C"/>
    <w:rsid w:val="00367CEA"/>
    <w:rsid w:val="00367F67"/>
    <w:rsid w:val="00370737"/>
    <w:rsid w:val="00370C08"/>
    <w:rsid w:val="00370F95"/>
    <w:rsid w:val="003715CE"/>
    <w:rsid w:val="00371670"/>
    <w:rsid w:val="00371801"/>
    <w:rsid w:val="00371849"/>
    <w:rsid w:val="00372247"/>
    <w:rsid w:val="00372671"/>
    <w:rsid w:val="003726A1"/>
    <w:rsid w:val="00372E39"/>
    <w:rsid w:val="00373247"/>
    <w:rsid w:val="00373306"/>
    <w:rsid w:val="00373516"/>
    <w:rsid w:val="00373FFB"/>
    <w:rsid w:val="00374001"/>
    <w:rsid w:val="0037422D"/>
    <w:rsid w:val="00374561"/>
    <w:rsid w:val="0037470D"/>
    <w:rsid w:val="00374945"/>
    <w:rsid w:val="00374C62"/>
    <w:rsid w:val="00375046"/>
    <w:rsid w:val="00375310"/>
    <w:rsid w:val="003759BE"/>
    <w:rsid w:val="00375A5D"/>
    <w:rsid w:val="00375BDE"/>
    <w:rsid w:val="0037611D"/>
    <w:rsid w:val="00376343"/>
    <w:rsid w:val="0037651E"/>
    <w:rsid w:val="00377303"/>
    <w:rsid w:val="00377C14"/>
    <w:rsid w:val="0037E971"/>
    <w:rsid w:val="0038062D"/>
    <w:rsid w:val="003806D9"/>
    <w:rsid w:val="0038076F"/>
    <w:rsid w:val="00380B81"/>
    <w:rsid w:val="00380E4A"/>
    <w:rsid w:val="003817FA"/>
    <w:rsid w:val="00381A7F"/>
    <w:rsid w:val="00381B3D"/>
    <w:rsid w:val="003822DE"/>
    <w:rsid w:val="0038277A"/>
    <w:rsid w:val="003827BC"/>
    <w:rsid w:val="00382976"/>
    <w:rsid w:val="00382DB6"/>
    <w:rsid w:val="0038378F"/>
    <w:rsid w:val="0038489C"/>
    <w:rsid w:val="00384B7D"/>
    <w:rsid w:val="00384EBE"/>
    <w:rsid w:val="00385BF7"/>
    <w:rsid w:val="00385E4D"/>
    <w:rsid w:val="00386AB0"/>
    <w:rsid w:val="00386BF1"/>
    <w:rsid w:val="00387637"/>
    <w:rsid w:val="00387AA1"/>
    <w:rsid w:val="00390333"/>
    <w:rsid w:val="00390A32"/>
    <w:rsid w:val="003919AB"/>
    <w:rsid w:val="00391CA2"/>
    <w:rsid w:val="003924DC"/>
    <w:rsid w:val="0039250E"/>
    <w:rsid w:val="00393E12"/>
    <w:rsid w:val="00393F4C"/>
    <w:rsid w:val="003940F8"/>
    <w:rsid w:val="003942F1"/>
    <w:rsid w:val="00394340"/>
    <w:rsid w:val="003947D8"/>
    <w:rsid w:val="00394903"/>
    <w:rsid w:val="00394DDA"/>
    <w:rsid w:val="00394F1E"/>
    <w:rsid w:val="00395582"/>
    <w:rsid w:val="003957CE"/>
    <w:rsid w:val="00395A32"/>
    <w:rsid w:val="00395A5D"/>
    <w:rsid w:val="00395FAC"/>
    <w:rsid w:val="00396085"/>
    <w:rsid w:val="00396305"/>
    <w:rsid w:val="003965EA"/>
    <w:rsid w:val="003968F7"/>
    <w:rsid w:val="00396A4C"/>
    <w:rsid w:val="0039750D"/>
    <w:rsid w:val="00397B82"/>
    <w:rsid w:val="003A01C5"/>
    <w:rsid w:val="003A06C6"/>
    <w:rsid w:val="003A0B19"/>
    <w:rsid w:val="003A0B23"/>
    <w:rsid w:val="003A0B53"/>
    <w:rsid w:val="003A1292"/>
    <w:rsid w:val="003A14AA"/>
    <w:rsid w:val="003A1AE2"/>
    <w:rsid w:val="003A1C97"/>
    <w:rsid w:val="003A2014"/>
    <w:rsid w:val="003A2CAC"/>
    <w:rsid w:val="003A3175"/>
    <w:rsid w:val="003A3A11"/>
    <w:rsid w:val="003A3C03"/>
    <w:rsid w:val="003A3E2C"/>
    <w:rsid w:val="003A3ECD"/>
    <w:rsid w:val="003A4F21"/>
    <w:rsid w:val="003A524B"/>
    <w:rsid w:val="003A5841"/>
    <w:rsid w:val="003A5B48"/>
    <w:rsid w:val="003A5D8F"/>
    <w:rsid w:val="003A6522"/>
    <w:rsid w:val="003A659C"/>
    <w:rsid w:val="003A677B"/>
    <w:rsid w:val="003A6AC1"/>
    <w:rsid w:val="003A6E51"/>
    <w:rsid w:val="003A7409"/>
    <w:rsid w:val="003A7487"/>
    <w:rsid w:val="003A7AF2"/>
    <w:rsid w:val="003B0CA7"/>
    <w:rsid w:val="003B1052"/>
    <w:rsid w:val="003B1B53"/>
    <w:rsid w:val="003B1DCA"/>
    <w:rsid w:val="003B1DEF"/>
    <w:rsid w:val="003B1E40"/>
    <w:rsid w:val="003B2409"/>
    <w:rsid w:val="003B271C"/>
    <w:rsid w:val="003B2B5E"/>
    <w:rsid w:val="003B3503"/>
    <w:rsid w:val="003B4030"/>
    <w:rsid w:val="003B4108"/>
    <w:rsid w:val="003B4370"/>
    <w:rsid w:val="003B454C"/>
    <w:rsid w:val="003B48A4"/>
    <w:rsid w:val="003B60F3"/>
    <w:rsid w:val="003B60FB"/>
    <w:rsid w:val="003B615F"/>
    <w:rsid w:val="003B6C07"/>
    <w:rsid w:val="003B71B0"/>
    <w:rsid w:val="003B798A"/>
    <w:rsid w:val="003B7BB0"/>
    <w:rsid w:val="003B7D5E"/>
    <w:rsid w:val="003C05F2"/>
    <w:rsid w:val="003C083A"/>
    <w:rsid w:val="003C0A02"/>
    <w:rsid w:val="003C2970"/>
    <w:rsid w:val="003C2B8E"/>
    <w:rsid w:val="003C3C63"/>
    <w:rsid w:val="003C4808"/>
    <w:rsid w:val="003C4AFA"/>
    <w:rsid w:val="003C514C"/>
    <w:rsid w:val="003C5171"/>
    <w:rsid w:val="003C520E"/>
    <w:rsid w:val="003C5611"/>
    <w:rsid w:val="003C5CB2"/>
    <w:rsid w:val="003C5E26"/>
    <w:rsid w:val="003C67BE"/>
    <w:rsid w:val="003C71AA"/>
    <w:rsid w:val="003C71B0"/>
    <w:rsid w:val="003C7295"/>
    <w:rsid w:val="003C75AE"/>
    <w:rsid w:val="003C77A9"/>
    <w:rsid w:val="003C7AB4"/>
    <w:rsid w:val="003D03F9"/>
    <w:rsid w:val="003D0877"/>
    <w:rsid w:val="003D0D44"/>
    <w:rsid w:val="003D1202"/>
    <w:rsid w:val="003D1268"/>
    <w:rsid w:val="003D1B3B"/>
    <w:rsid w:val="003D2585"/>
    <w:rsid w:val="003D2A07"/>
    <w:rsid w:val="003D4043"/>
    <w:rsid w:val="003D472F"/>
    <w:rsid w:val="003D4AC8"/>
    <w:rsid w:val="003D5335"/>
    <w:rsid w:val="003D53BA"/>
    <w:rsid w:val="003D58AA"/>
    <w:rsid w:val="003D5C9E"/>
    <w:rsid w:val="003D5E0F"/>
    <w:rsid w:val="003D5F51"/>
    <w:rsid w:val="003D603D"/>
    <w:rsid w:val="003D6862"/>
    <w:rsid w:val="003D6A64"/>
    <w:rsid w:val="003D6E99"/>
    <w:rsid w:val="003D7171"/>
    <w:rsid w:val="003D71C2"/>
    <w:rsid w:val="003D71E6"/>
    <w:rsid w:val="003D748C"/>
    <w:rsid w:val="003E1094"/>
    <w:rsid w:val="003E18AD"/>
    <w:rsid w:val="003E1B4B"/>
    <w:rsid w:val="003E2467"/>
    <w:rsid w:val="003E24A1"/>
    <w:rsid w:val="003E26DF"/>
    <w:rsid w:val="003E2711"/>
    <w:rsid w:val="003E2EC4"/>
    <w:rsid w:val="003E2ECB"/>
    <w:rsid w:val="003E4CC7"/>
    <w:rsid w:val="003E50AD"/>
    <w:rsid w:val="003E5164"/>
    <w:rsid w:val="003E54A8"/>
    <w:rsid w:val="003E583A"/>
    <w:rsid w:val="003E6072"/>
    <w:rsid w:val="003E6216"/>
    <w:rsid w:val="003E632D"/>
    <w:rsid w:val="003E6569"/>
    <w:rsid w:val="003E6669"/>
    <w:rsid w:val="003E669E"/>
    <w:rsid w:val="003E66D3"/>
    <w:rsid w:val="003E6CF0"/>
    <w:rsid w:val="003E6DFC"/>
    <w:rsid w:val="003E70B5"/>
    <w:rsid w:val="003E723E"/>
    <w:rsid w:val="003E762B"/>
    <w:rsid w:val="003F076F"/>
    <w:rsid w:val="003F0A8A"/>
    <w:rsid w:val="003F14B1"/>
    <w:rsid w:val="003F1AD3"/>
    <w:rsid w:val="003F1B3B"/>
    <w:rsid w:val="003F2693"/>
    <w:rsid w:val="003F293D"/>
    <w:rsid w:val="003F361C"/>
    <w:rsid w:val="003F36F3"/>
    <w:rsid w:val="003F52A1"/>
    <w:rsid w:val="003F52EC"/>
    <w:rsid w:val="003F531D"/>
    <w:rsid w:val="003F58AB"/>
    <w:rsid w:val="003F5BE4"/>
    <w:rsid w:val="003F60D1"/>
    <w:rsid w:val="003F6189"/>
    <w:rsid w:val="003F6345"/>
    <w:rsid w:val="003F65BC"/>
    <w:rsid w:val="003F67E8"/>
    <w:rsid w:val="003F6826"/>
    <w:rsid w:val="003F7760"/>
    <w:rsid w:val="00400155"/>
    <w:rsid w:val="00400840"/>
    <w:rsid w:val="0040096D"/>
    <w:rsid w:val="00400E06"/>
    <w:rsid w:val="00401429"/>
    <w:rsid w:val="00401809"/>
    <w:rsid w:val="0040192E"/>
    <w:rsid w:val="00401CF0"/>
    <w:rsid w:val="004024D6"/>
    <w:rsid w:val="00402A00"/>
    <w:rsid w:val="004030CD"/>
    <w:rsid w:val="00403285"/>
    <w:rsid w:val="00403526"/>
    <w:rsid w:val="004045BF"/>
    <w:rsid w:val="004045FA"/>
    <w:rsid w:val="00404847"/>
    <w:rsid w:val="00404F7F"/>
    <w:rsid w:val="004057C6"/>
    <w:rsid w:val="00405DE1"/>
    <w:rsid w:val="004065F0"/>
    <w:rsid w:val="00407034"/>
    <w:rsid w:val="00407884"/>
    <w:rsid w:val="0040789D"/>
    <w:rsid w:val="004100BF"/>
    <w:rsid w:val="00410133"/>
    <w:rsid w:val="00410195"/>
    <w:rsid w:val="004104B2"/>
    <w:rsid w:val="00410E01"/>
    <w:rsid w:val="00411B26"/>
    <w:rsid w:val="00412C21"/>
    <w:rsid w:val="00412D33"/>
    <w:rsid w:val="00413424"/>
    <w:rsid w:val="00413AFF"/>
    <w:rsid w:val="00413E13"/>
    <w:rsid w:val="00414BCD"/>
    <w:rsid w:val="00414D3D"/>
    <w:rsid w:val="00414EC3"/>
    <w:rsid w:val="004152BB"/>
    <w:rsid w:val="00415387"/>
    <w:rsid w:val="004159A8"/>
    <w:rsid w:val="00415B74"/>
    <w:rsid w:val="00415CAD"/>
    <w:rsid w:val="00415D96"/>
    <w:rsid w:val="00415DB4"/>
    <w:rsid w:val="00416038"/>
    <w:rsid w:val="00416140"/>
    <w:rsid w:val="0041665C"/>
    <w:rsid w:val="00416853"/>
    <w:rsid w:val="004168F2"/>
    <w:rsid w:val="00416F8E"/>
    <w:rsid w:val="00417130"/>
    <w:rsid w:val="004172E5"/>
    <w:rsid w:val="004174D3"/>
    <w:rsid w:val="00417961"/>
    <w:rsid w:val="004200C9"/>
    <w:rsid w:val="00420218"/>
    <w:rsid w:val="004204B1"/>
    <w:rsid w:val="00420529"/>
    <w:rsid w:val="004205CA"/>
    <w:rsid w:val="00420A1F"/>
    <w:rsid w:val="00420D73"/>
    <w:rsid w:val="004212C9"/>
    <w:rsid w:val="00421309"/>
    <w:rsid w:val="0042133B"/>
    <w:rsid w:val="00421892"/>
    <w:rsid w:val="004219A1"/>
    <w:rsid w:val="004220A8"/>
    <w:rsid w:val="004220D2"/>
    <w:rsid w:val="00422101"/>
    <w:rsid w:val="004223CC"/>
    <w:rsid w:val="004224DC"/>
    <w:rsid w:val="00422E90"/>
    <w:rsid w:val="004230CE"/>
    <w:rsid w:val="0042377E"/>
    <w:rsid w:val="00423A21"/>
    <w:rsid w:val="00423A97"/>
    <w:rsid w:val="00423F1E"/>
    <w:rsid w:val="004240E9"/>
    <w:rsid w:val="00424351"/>
    <w:rsid w:val="004246CA"/>
    <w:rsid w:val="00424B2A"/>
    <w:rsid w:val="0042537D"/>
    <w:rsid w:val="00425959"/>
    <w:rsid w:val="00426246"/>
    <w:rsid w:val="00426264"/>
    <w:rsid w:val="00426A10"/>
    <w:rsid w:val="0042711F"/>
    <w:rsid w:val="00427361"/>
    <w:rsid w:val="0042767C"/>
    <w:rsid w:val="004277A4"/>
    <w:rsid w:val="00430170"/>
    <w:rsid w:val="00430375"/>
    <w:rsid w:val="004305AD"/>
    <w:rsid w:val="00430940"/>
    <w:rsid w:val="00430E1A"/>
    <w:rsid w:val="00430FBA"/>
    <w:rsid w:val="00431057"/>
    <w:rsid w:val="00431C22"/>
    <w:rsid w:val="00431C51"/>
    <w:rsid w:val="00431D2B"/>
    <w:rsid w:val="00431D88"/>
    <w:rsid w:val="004327CF"/>
    <w:rsid w:val="0043299F"/>
    <w:rsid w:val="004329CC"/>
    <w:rsid w:val="004330BC"/>
    <w:rsid w:val="00433200"/>
    <w:rsid w:val="00433619"/>
    <w:rsid w:val="00433744"/>
    <w:rsid w:val="004337D5"/>
    <w:rsid w:val="00434845"/>
    <w:rsid w:val="00434C3B"/>
    <w:rsid w:val="00434EF4"/>
    <w:rsid w:val="00434F71"/>
    <w:rsid w:val="0043508B"/>
    <w:rsid w:val="00435634"/>
    <w:rsid w:val="0043567D"/>
    <w:rsid w:val="004365A4"/>
    <w:rsid w:val="00436969"/>
    <w:rsid w:val="00436D0D"/>
    <w:rsid w:val="00436EFC"/>
    <w:rsid w:val="00437071"/>
    <w:rsid w:val="00437115"/>
    <w:rsid w:val="004373B1"/>
    <w:rsid w:val="0043754F"/>
    <w:rsid w:val="00437EEA"/>
    <w:rsid w:val="00440116"/>
    <w:rsid w:val="00440174"/>
    <w:rsid w:val="004403AE"/>
    <w:rsid w:val="004407E1"/>
    <w:rsid w:val="00440CE1"/>
    <w:rsid w:val="00440E07"/>
    <w:rsid w:val="00440E94"/>
    <w:rsid w:val="0044183C"/>
    <w:rsid w:val="00441B80"/>
    <w:rsid w:val="00442055"/>
    <w:rsid w:val="00442700"/>
    <w:rsid w:val="004427F9"/>
    <w:rsid w:val="00442DB0"/>
    <w:rsid w:val="00442F90"/>
    <w:rsid w:val="00443353"/>
    <w:rsid w:val="00443479"/>
    <w:rsid w:val="004434C4"/>
    <w:rsid w:val="004437CE"/>
    <w:rsid w:val="00443ACC"/>
    <w:rsid w:val="0044448E"/>
    <w:rsid w:val="0044516C"/>
    <w:rsid w:val="004457C9"/>
    <w:rsid w:val="00446128"/>
    <w:rsid w:val="00446A85"/>
    <w:rsid w:val="00446D83"/>
    <w:rsid w:val="00446DA3"/>
    <w:rsid w:val="00446F78"/>
    <w:rsid w:val="00446FB5"/>
    <w:rsid w:val="004474EC"/>
    <w:rsid w:val="0044780F"/>
    <w:rsid w:val="00447D36"/>
    <w:rsid w:val="0045110E"/>
    <w:rsid w:val="0045158D"/>
    <w:rsid w:val="004516F3"/>
    <w:rsid w:val="004517B4"/>
    <w:rsid w:val="00451B3C"/>
    <w:rsid w:val="00451BC4"/>
    <w:rsid w:val="00451CF1"/>
    <w:rsid w:val="00451DE2"/>
    <w:rsid w:val="0045204F"/>
    <w:rsid w:val="0045261F"/>
    <w:rsid w:val="004536B5"/>
    <w:rsid w:val="00453D39"/>
    <w:rsid w:val="00453EF9"/>
    <w:rsid w:val="00454341"/>
    <w:rsid w:val="00454517"/>
    <w:rsid w:val="004545D1"/>
    <w:rsid w:val="00454A0A"/>
    <w:rsid w:val="00454B50"/>
    <w:rsid w:val="00456B5E"/>
    <w:rsid w:val="00456CD5"/>
    <w:rsid w:val="00456DB2"/>
    <w:rsid w:val="0045708B"/>
    <w:rsid w:val="00457A88"/>
    <w:rsid w:val="00457DD3"/>
    <w:rsid w:val="00457F77"/>
    <w:rsid w:val="00460060"/>
    <w:rsid w:val="00460137"/>
    <w:rsid w:val="00460D3B"/>
    <w:rsid w:val="00461644"/>
    <w:rsid w:val="00461AEB"/>
    <w:rsid w:val="00461BBC"/>
    <w:rsid w:val="00461D5E"/>
    <w:rsid w:val="00461FAD"/>
    <w:rsid w:val="004621EB"/>
    <w:rsid w:val="0046221B"/>
    <w:rsid w:val="00462C2A"/>
    <w:rsid w:val="00462E6E"/>
    <w:rsid w:val="0046358B"/>
    <w:rsid w:val="004638A0"/>
    <w:rsid w:val="00463AB5"/>
    <w:rsid w:val="00463DAB"/>
    <w:rsid w:val="00464137"/>
    <w:rsid w:val="00464F6D"/>
    <w:rsid w:val="0046523B"/>
    <w:rsid w:val="00465529"/>
    <w:rsid w:val="00465810"/>
    <w:rsid w:val="00465E8E"/>
    <w:rsid w:val="00466092"/>
    <w:rsid w:val="00466249"/>
    <w:rsid w:val="00466630"/>
    <w:rsid w:val="00466740"/>
    <w:rsid w:val="00466793"/>
    <w:rsid w:val="0046686B"/>
    <w:rsid w:val="00467F84"/>
    <w:rsid w:val="004700E4"/>
    <w:rsid w:val="004701F4"/>
    <w:rsid w:val="0047068D"/>
    <w:rsid w:val="004707F9"/>
    <w:rsid w:val="00470A4A"/>
    <w:rsid w:val="00470CAE"/>
    <w:rsid w:val="00470E95"/>
    <w:rsid w:val="00470FC3"/>
    <w:rsid w:val="00471318"/>
    <w:rsid w:val="004716DE"/>
    <w:rsid w:val="004718B0"/>
    <w:rsid w:val="00471B04"/>
    <w:rsid w:val="00471CC6"/>
    <w:rsid w:val="00471D4A"/>
    <w:rsid w:val="00471D67"/>
    <w:rsid w:val="00472C35"/>
    <w:rsid w:val="00473226"/>
    <w:rsid w:val="004736DB"/>
    <w:rsid w:val="00473A63"/>
    <w:rsid w:val="00473FCF"/>
    <w:rsid w:val="004740F8"/>
    <w:rsid w:val="00474758"/>
    <w:rsid w:val="00474918"/>
    <w:rsid w:val="004758CC"/>
    <w:rsid w:val="00475C48"/>
    <w:rsid w:val="00475CCF"/>
    <w:rsid w:val="00475D2E"/>
    <w:rsid w:val="0047662B"/>
    <w:rsid w:val="004767BE"/>
    <w:rsid w:val="00476DE8"/>
    <w:rsid w:val="00476E1B"/>
    <w:rsid w:val="004770F9"/>
    <w:rsid w:val="004770FD"/>
    <w:rsid w:val="00477231"/>
    <w:rsid w:val="004779E5"/>
    <w:rsid w:val="0048081D"/>
    <w:rsid w:val="00480A2A"/>
    <w:rsid w:val="00480A51"/>
    <w:rsid w:val="00481CE2"/>
    <w:rsid w:val="00481FC1"/>
    <w:rsid w:val="004822E0"/>
    <w:rsid w:val="0048318B"/>
    <w:rsid w:val="004836A3"/>
    <w:rsid w:val="0048396A"/>
    <w:rsid w:val="00483F5C"/>
    <w:rsid w:val="0048559E"/>
    <w:rsid w:val="004856DA"/>
    <w:rsid w:val="0048570A"/>
    <w:rsid w:val="00485A5B"/>
    <w:rsid w:val="00486A99"/>
    <w:rsid w:val="00486AA8"/>
    <w:rsid w:val="00486BF7"/>
    <w:rsid w:val="00486D21"/>
    <w:rsid w:val="00486F6E"/>
    <w:rsid w:val="0048704B"/>
    <w:rsid w:val="00487115"/>
    <w:rsid w:val="004872FD"/>
    <w:rsid w:val="0048770F"/>
    <w:rsid w:val="00487ABB"/>
    <w:rsid w:val="00487ABD"/>
    <w:rsid w:val="00487D59"/>
    <w:rsid w:val="0049000C"/>
    <w:rsid w:val="0049018A"/>
    <w:rsid w:val="0049052C"/>
    <w:rsid w:val="00490C67"/>
    <w:rsid w:val="00491045"/>
    <w:rsid w:val="004919EC"/>
    <w:rsid w:val="00491C7F"/>
    <w:rsid w:val="0049236D"/>
    <w:rsid w:val="0049237A"/>
    <w:rsid w:val="00492421"/>
    <w:rsid w:val="004925A6"/>
    <w:rsid w:val="00492ECE"/>
    <w:rsid w:val="00493073"/>
    <w:rsid w:val="00494627"/>
    <w:rsid w:val="00494B4A"/>
    <w:rsid w:val="00494E53"/>
    <w:rsid w:val="00495272"/>
    <w:rsid w:val="00495E57"/>
    <w:rsid w:val="004961BB"/>
    <w:rsid w:val="004964B7"/>
    <w:rsid w:val="00496D23"/>
    <w:rsid w:val="004970BC"/>
    <w:rsid w:val="004970F5"/>
    <w:rsid w:val="0049736F"/>
    <w:rsid w:val="00497765"/>
    <w:rsid w:val="0049779D"/>
    <w:rsid w:val="0049791E"/>
    <w:rsid w:val="00497A2F"/>
    <w:rsid w:val="00497C46"/>
    <w:rsid w:val="00497F1D"/>
    <w:rsid w:val="004A03B0"/>
    <w:rsid w:val="004A0490"/>
    <w:rsid w:val="004A0D62"/>
    <w:rsid w:val="004A0D92"/>
    <w:rsid w:val="004A0D95"/>
    <w:rsid w:val="004A0E32"/>
    <w:rsid w:val="004A128E"/>
    <w:rsid w:val="004A1318"/>
    <w:rsid w:val="004A152C"/>
    <w:rsid w:val="004A16AF"/>
    <w:rsid w:val="004A1900"/>
    <w:rsid w:val="004A1951"/>
    <w:rsid w:val="004A1BA9"/>
    <w:rsid w:val="004A1E48"/>
    <w:rsid w:val="004A1EFB"/>
    <w:rsid w:val="004A2352"/>
    <w:rsid w:val="004A2C62"/>
    <w:rsid w:val="004A3643"/>
    <w:rsid w:val="004A36E0"/>
    <w:rsid w:val="004A384F"/>
    <w:rsid w:val="004A44B1"/>
    <w:rsid w:val="004A492A"/>
    <w:rsid w:val="004A4C7B"/>
    <w:rsid w:val="004A4D98"/>
    <w:rsid w:val="004A50E6"/>
    <w:rsid w:val="004A53DC"/>
    <w:rsid w:val="004A569F"/>
    <w:rsid w:val="004A575C"/>
    <w:rsid w:val="004A5B24"/>
    <w:rsid w:val="004A5DB1"/>
    <w:rsid w:val="004A62DD"/>
    <w:rsid w:val="004A6516"/>
    <w:rsid w:val="004A65F8"/>
    <w:rsid w:val="004A7999"/>
    <w:rsid w:val="004B0D5E"/>
    <w:rsid w:val="004B15DA"/>
    <w:rsid w:val="004B1FAD"/>
    <w:rsid w:val="004B2339"/>
    <w:rsid w:val="004B2573"/>
    <w:rsid w:val="004B2B7C"/>
    <w:rsid w:val="004B2E65"/>
    <w:rsid w:val="004B2F81"/>
    <w:rsid w:val="004B3159"/>
    <w:rsid w:val="004B341E"/>
    <w:rsid w:val="004B3638"/>
    <w:rsid w:val="004B3644"/>
    <w:rsid w:val="004B4333"/>
    <w:rsid w:val="004B4A81"/>
    <w:rsid w:val="004B4FB5"/>
    <w:rsid w:val="004B55D1"/>
    <w:rsid w:val="004B56A8"/>
    <w:rsid w:val="004B59CA"/>
    <w:rsid w:val="004B5C2F"/>
    <w:rsid w:val="004B5D71"/>
    <w:rsid w:val="004B632D"/>
    <w:rsid w:val="004B6391"/>
    <w:rsid w:val="004B6E2D"/>
    <w:rsid w:val="004B71BD"/>
    <w:rsid w:val="004B77E0"/>
    <w:rsid w:val="004B7A1E"/>
    <w:rsid w:val="004C01DF"/>
    <w:rsid w:val="004C0599"/>
    <w:rsid w:val="004C0BF4"/>
    <w:rsid w:val="004C1373"/>
    <w:rsid w:val="004C1779"/>
    <w:rsid w:val="004C2009"/>
    <w:rsid w:val="004C20F6"/>
    <w:rsid w:val="004C223D"/>
    <w:rsid w:val="004C23C6"/>
    <w:rsid w:val="004C2478"/>
    <w:rsid w:val="004C2A56"/>
    <w:rsid w:val="004C2A8C"/>
    <w:rsid w:val="004C2E1E"/>
    <w:rsid w:val="004C309F"/>
    <w:rsid w:val="004C34C7"/>
    <w:rsid w:val="004C367C"/>
    <w:rsid w:val="004C375E"/>
    <w:rsid w:val="004C3A36"/>
    <w:rsid w:val="004C3C66"/>
    <w:rsid w:val="004C3FF0"/>
    <w:rsid w:val="004C48B4"/>
    <w:rsid w:val="004C4DE5"/>
    <w:rsid w:val="004C5625"/>
    <w:rsid w:val="004C563E"/>
    <w:rsid w:val="004C6914"/>
    <w:rsid w:val="004C6B4B"/>
    <w:rsid w:val="004C6DC6"/>
    <w:rsid w:val="004C747D"/>
    <w:rsid w:val="004C7665"/>
    <w:rsid w:val="004C7952"/>
    <w:rsid w:val="004C7BB5"/>
    <w:rsid w:val="004C7D91"/>
    <w:rsid w:val="004D01F6"/>
    <w:rsid w:val="004D02A5"/>
    <w:rsid w:val="004D0713"/>
    <w:rsid w:val="004D0A73"/>
    <w:rsid w:val="004D0C6C"/>
    <w:rsid w:val="004D15F6"/>
    <w:rsid w:val="004D1656"/>
    <w:rsid w:val="004D1996"/>
    <w:rsid w:val="004D1BD9"/>
    <w:rsid w:val="004D1D2C"/>
    <w:rsid w:val="004D1F16"/>
    <w:rsid w:val="004D2076"/>
    <w:rsid w:val="004D2290"/>
    <w:rsid w:val="004D2DB1"/>
    <w:rsid w:val="004D30C0"/>
    <w:rsid w:val="004D3D79"/>
    <w:rsid w:val="004D40BA"/>
    <w:rsid w:val="004D41C7"/>
    <w:rsid w:val="004D4561"/>
    <w:rsid w:val="004D47A6"/>
    <w:rsid w:val="004D48CF"/>
    <w:rsid w:val="004D4FFD"/>
    <w:rsid w:val="004D51D0"/>
    <w:rsid w:val="004D530E"/>
    <w:rsid w:val="004D599F"/>
    <w:rsid w:val="004D62D2"/>
    <w:rsid w:val="004D64FB"/>
    <w:rsid w:val="004D6547"/>
    <w:rsid w:val="004D67B8"/>
    <w:rsid w:val="004D6EF9"/>
    <w:rsid w:val="004D7065"/>
    <w:rsid w:val="004D75C3"/>
    <w:rsid w:val="004D7606"/>
    <w:rsid w:val="004E0AC3"/>
    <w:rsid w:val="004E0AEA"/>
    <w:rsid w:val="004E0FE9"/>
    <w:rsid w:val="004E1036"/>
    <w:rsid w:val="004E14BC"/>
    <w:rsid w:val="004E162B"/>
    <w:rsid w:val="004E18B0"/>
    <w:rsid w:val="004E18C5"/>
    <w:rsid w:val="004E2113"/>
    <w:rsid w:val="004E239B"/>
    <w:rsid w:val="004E2B07"/>
    <w:rsid w:val="004E2B42"/>
    <w:rsid w:val="004E2D43"/>
    <w:rsid w:val="004E38B5"/>
    <w:rsid w:val="004E3D9E"/>
    <w:rsid w:val="004E48FF"/>
    <w:rsid w:val="004E4ABE"/>
    <w:rsid w:val="004E4B85"/>
    <w:rsid w:val="004E4E19"/>
    <w:rsid w:val="004E52E8"/>
    <w:rsid w:val="004E547A"/>
    <w:rsid w:val="004E548E"/>
    <w:rsid w:val="004E5B21"/>
    <w:rsid w:val="004E5D6E"/>
    <w:rsid w:val="004E5ED7"/>
    <w:rsid w:val="004E5F09"/>
    <w:rsid w:val="004E5F71"/>
    <w:rsid w:val="004E6062"/>
    <w:rsid w:val="004E6398"/>
    <w:rsid w:val="004E6A24"/>
    <w:rsid w:val="004E6AE1"/>
    <w:rsid w:val="004E6C15"/>
    <w:rsid w:val="004E7318"/>
    <w:rsid w:val="004E73E0"/>
    <w:rsid w:val="004E7477"/>
    <w:rsid w:val="004E7B81"/>
    <w:rsid w:val="004F0038"/>
    <w:rsid w:val="004F0227"/>
    <w:rsid w:val="004F02F7"/>
    <w:rsid w:val="004F075D"/>
    <w:rsid w:val="004F0792"/>
    <w:rsid w:val="004F0A02"/>
    <w:rsid w:val="004F11E8"/>
    <w:rsid w:val="004F1F82"/>
    <w:rsid w:val="004F2210"/>
    <w:rsid w:val="004F24DF"/>
    <w:rsid w:val="004F2672"/>
    <w:rsid w:val="004F2B8F"/>
    <w:rsid w:val="004F2BB1"/>
    <w:rsid w:val="004F324F"/>
    <w:rsid w:val="004F3414"/>
    <w:rsid w:val="004F3988"/>
    <w:rsid w:val="004F4095"/>
    <w:rsid w:val="004F4147"/>
    <w:rsid w:val="004F4CAB"/>
    <w:rsid w:val="004F4D0B"/>
    <w:rsid w:val="004F507D"/>
    <w:rsid w:val="004F5176"/>
    <w:rsid w:val="004F5329"/>
    <w:rsid w:val="004F5539"/>
    <w:rsid w:val="004F57A4"/>
    <w:rsid w:val="004F59E4"/>
    <w:rsid w:val="004F5A2F"/>
    <w:rsid w:val="004F5B79"/>
    <w:rsid w:val="004F5DED"/>
    <w:rsid w:val="004F66F6"/>
    <w:rsid w:val="004F6A4B"/>
    <w:rsid w:val="004F6FCC"/>
    <w:rsid w:val="004F70B2"/>
    <w:rsid w:val="004F710A"/>
    <w:rsid w:val="004F7252"/>
    <w:rsid w:val="004F742D"/>
    <w:rsid w:val="004F743C"/>
    <w:rsid w:val="004F7487"/>
    <w:rsid w:val="004F77C0"/>
    <w:rsid w:val="005003E8"/>
    <w:rsid w:val="0050047B"/>
    <w:rsid w:val="0050067A"/>
    <w:rsid w:val="0050078F"/>
    <w:rsid w:val="00500DCF"/>
    <w:rsid w:val="00500E9D"/>
    <w:rsid w:val="0050127F"/>
    <w:rsid w:val="00501B5B"/>
    <w:rsid w:val="00501CE5"/>
    <w:rsid w:val="00501E3F"/>
    <w:rsid w:val="00501EAD"/>
    <w:rsid w:val="005022BA"/>
    <w:rsid w:val="005023E7"/>
    <w:rsid w:val="00502BE1"/>
    <w:rsid w:val="00502E23"/>
    <w:rsid w:val="00502E2E"/>
    <w:rsid w:val="005031FC"/>
    <w:rsid w:val="005035C3"/>
    <w:rsid w:val="00503654"/>
    <w:rsid w:val="00504DAE"/>
    <w:rsid w:val="0050538F"/>
    <w:rsid w:val="005055F5"/>
    <w:rsid w:val="005056D3"/>
    <w:rsid w:val="0050575B"/>
    <w:rsid w:val="00505789"/>
    <w:rsid w:val="00505C7A"/>
    <w:rsid w:val="00505EA2"/>
    <w:rsid w:val="00506577"/>
    <w:rsid w:val="00506D8E"/>
    <w:rsid w:val="00506F22"/>
    <w:rsid w:val="00507108"/>
    <w:rsid w:val="005074B5"/>
    <w:rsid w:val="00507730"/>
    <w:rsid w:val="00507810"/>
    <w:rsid w:val="00507A95"/>
    <w:rsid w:val="00507B1F"/>
    <w:rsid w:val="00507D02"/>
    <w:rsid w:val="00510164"/>
    <w:rsid w:val="00510190"/>
    <w:rsid w:val="0051043B"/>
    <w:rsid w:val="00510779"/>
    <w:rsid w:val="00510FDE"/>
    <w:rsid w:val="0051112D"/>
    <w:rsid w:val="00511403"/>
    <w:rsid w:val="00511E6A"/>
    <w:rsid w:val="0051203F"/>
    <w:rsid w:val="0051207F"/>
    <w:rsid w:val="00512155"/>
    <w:rsid w:val="005122B7"/>
    <w:rsid w:val="00512761"/>
    <w:rsid w:val="00513D3D"/>
    <w:rsid w:val="005144DD"/>
    <w:rsid w:val="00514653"/>
    <w:rsid w:val="00514668"/>
    <w:rsid w:val="00515496"/>
    <w:rsid w:val="00515533"/>
    <w:rsid w:val="005155D0"/>
    <w:rsid w:val="00515F41"/>
    <w:rsid w:val="005167A4"/>
    <w:rsid w:val="00517417"/>
    <w:rsid w:val="00517844"/>
    <w:rsid w:val="00517D17"/>
    <w:rsid w:val="00517FEE"/>
    <w:rsid w:val="005202B1"/>
    <w:rsid w:val="005209B4"/>
    <w:rsid w:val="00520CDA"/>
    <w:rsid w:val="0052141D"/>
    <w:rsid w:val="0052146A"/>
    <w:rsid w:val="005214A7"/>
    <w:rsid w:val="005214BD"/>
    <w:rsid w:val="0052158A"/>
    <w:rsid w:val="005216F8"/>
    <w:rsid w:val="00521FB1"/>
    <w:rsid w:val="005223DE"/>
    <w:rsid w:val="00522ABB"/>
    <w:rsid w:val="00522B3F"/>
    <w:rsid w:val="005230EF"/>
    <w:rsid w:val="005236B1"/>
    <w:rsid w:val="00523852"/>
    <w:rsid w:val="00523C13"/>
    <w:rsid w:val="0052405C"/>
    <w:rsid w:val="0052471C"/>
    <w:rsid w:val="00524AC2"/>
    <w:rsid w:val="00524D5E"/>
    <w:rsid w:val="00524DAF"/>
    <w:rsid w:val="00525399"/>
    <w:rsid w:val="005253BD"/>
    <w:rsid w:val="00525A0C"/>
    <w:rsid w:val="00525CD7"/>
    <w:rsid w:val="00525D46"/>
    <w:rsid w:val="0052602D"/>
    <w:rsid w:val="00526920"/>
    <w:rsid w:val="00526ACB"/>
    <w:rsid w:val="00526CE1"/>
    <w:rsid w:val="00526D34"/>
    <w:rsid w:val="00526D88"/>
    <w:rsid w:val="00526FB8"/>
    <w:rsid w:val="00527509"/>
    <w:rsid w:val="0052771E"/>
    <w:rsid w:val="00527AFA"/>
    <w:rsid w:val="00527D00"/>
    <w:rsid w:val="00530151"/>
    <w:rsid w:val="00530437"/>
    <w:rsid w:val="0053049E"/>
    <w:rsid w:val="005304C8"/>
    <w:rsid w:val="00530AC5"/>
    <w:rsid w:val="00530D4D"/>
    <w:rsid w:val="005322B8"/>
    <w:rsid w:val="00533305"/>
    <w:rsid w:val="00533475"/>
    <w:rsid w:val="00533F5F"/>
    <w:rsid w:val="005342F3"/>
    <w:rsid w:val="0053432F"/>
    <w:rsid w:val="00534E7D"/>
    <w:rsid w:val="00534E7F"/>
    <w:rsid w:val="00535023"/>
    <w:rsid w:val="0053559D"/>
    <w:rsid w:val="0053639B"/>
    <w:rsid w:val="0053655C"/>
    <w:rsid w:val="00536B69"/>
    <w:rsid w:val="00536E4B"/>
    <w:rsid w:val="00537081"/>
    <w:rsid w:val="0053733A"/>
    <w:rsid w:val="00540625"/>
    <w:rsid w:val="0054075B"/>
    <w:rsid w:val="0054080E"/>
    <w:rsid w:val="00540888"/>
    <w:rsid w:val="00540C7B"/>
    <w:rsid w:val="00540D07"/>
    <w:rsid w:val="00541184"/>
    <w:rsid w:val="005413A5"/>
    <w:rsid w:val="00541D8B"/>
    <w:rsid w:val="005420F1"/>
    <w:rsid w:val="00542877"/>
    <w:rsid w:val="00542DCA"/>
    <w:rsid w:val="005435DA"/>
    <w:rsid w:val="00543E75"/>
    <w:rsid w:val="00545793"/>
    <w:rsid w:val="0054586B"/>
    <w:rsid w:val="00545C95"/>
    <w:rsid w:val="00545DAF"/>
    <w:rsid w:val="00545FDD"/>
    <w:rsid w:val="00546987"/>
    <w:rsid w:val="005469DC"/>
    <w:rsid w:val="00547052"/>
    <w:rsid w:val="00547753"/>
    <w:rsid w:val="00547845"/>
    <w:rsid w:val="00547C90"/>
    <w:rsid w:val="005502A8"/>
    <w:rsid w:val="00550464"/>
    <w:rsid w:val="00550549"/>
    <w:rsid w:val="00550580"/>
    <w:rsid w:val="005505E3"/>
    <w:rsid w:val="00550871"/>
    <w:rsid w:val="00550E5F"/>
    <w:rsid w:val="0055134B"/>
    <w:rsid w:val="00551DF3"/>
    <w:rsid w:val="005521D6"/>
    <w:rsid w:val="00552AAF"/>
    <w:rsid w:val="00553046"/>
    <w:rsid w:val="00553A5A"/>
    <w:rsid w:val="00553B5C"/>
    <w:rsid w:val="0055447B"/>
    <w:rsid w:val="005545F8"/>
    <w:rsid w:val="00554D12"/>
    <w:rsid w:val="005555AE"/>
    <w:rsid w:val="00555686"/>
    <w:rsid w:val="00556613"/>
    <w:rsid w:val="005566F4"/>
    <w:rsid w:val="005566FE"/>
    <w:rsid w:val="00557404"/>
    <w:rsid w:val="00557D4F"/>
    <w:rsid w:val="005601EE"/>
    <w:rsid w:val="00560659"/>
    <w:rsid w:val="00560D50"/>
    <w:rsid w:val="00561661"/>
    <w:rsid w:val="00561858"/>
    <w:rsid w:val="00561B4E"/>
    <w:rsid w:val="00561DE2"/>
    <w:rsid w:val="00562202"/>
    <w:rsid w:val="005622F4"/>
    <w:rsid w:val="00562960"/>
    <w:rsid w:val="00562C77"/>
    <w:rsid w:val="00562DBB"/>
    <w:rsid w:val="0056393A"/>
    <w:rsid w:val="00564388"/>
    <w:rsid w:val="00564505"/>
    <w:rsid w:val="00564AAC"/>
    <w:rsid w:val="005655DA"/>
    <w:rsid w:val="005659CB"/>
    <w:rsid w:val="00565FC9"/>
    <w:rsid w:val="00566531"/>
    <w:rsid w:val="00566918"/>
    <w:rsid w:val="00567982"/>
    <w:rsid w:val="00567E0B"/>
    <w:rsid w:val="00567E4B"/>
    <w:rsid w:val="005704AB"/>
    <w:rsid w:val="00570AA8"/>
    <w:rsid w:val="0057103E"/>
    <w:rsid w:val="0057167E"/>
    <w:rsid w:val="00571697"/>
    <w:rsid w:val="00571D77"/>
    <w:rsid w:val="0057224A"/>
    <w:rsid w:val="0057236E"/>
    <w:rsid w:val="0057241A"/>
    <w:rsid w:val="005726E4"/>
    <w:rsid w:val="00573697"/>
    <w:rsid w:val="005736B6"/>
    <w:rsid w:val="0057370C"/>
    <w:rsid w:val="00573DC2"/>
    <w:rsid w:val="00573DCE"/>
    <w:rsid w:val="00574701"/>
    <w:rsid w:val="00574DD8"/>
    <w:rsid w:val="00575826"/>
    <w:rsid w:val="00575B6B"/>
    <w:rsid w:val="00575C75"/>
    <w:rsid w:val="005760DA"/>
    <w:rsid w:val="005767AE"/>
    <w:rsid w:val="00576D8E"/>
    <w:rsid w:val="00577C7E"/>
    <w:rsid w:val="00577C9A"/>
    <w:rsid w:val="00577D25"/>
    <w:rsid w:val="0058039C"/>
    <w:rsid w:val="0058054C"/>
    <w:rsid w:val="00580C97"/>
    <w:rsid w:val="00581029"/>
    <w:rsid w:val="0058119E"/>
    <w:rsid w:val="00581248"/>
    <w:rsid w:val="00581275"/>
    <w:rsid w:val="005814A8"/>
    <w:rsid w:val="0058162B"/>
    <w:rsid w:val="00582751"/>
    <w:rsid w:val="005828EE"/>
    <w:rsid w:val="00582CF0"/>
    <w:rsid w:val="005832B6"/>
    <w:rsid w:val="005833C4"/>
    <w:rsid w:val="00584173"/>
    <w:rsid w:val="005846B4"/>
    <w:rsid w:val="00584D8B"/>
    <w:rsid w:val="00584E21"/>
    <w:rsid w:val="005853CF"/>
    <w:rsid w:val="00585527"/>
    <w:rsid w:val="005856CE"/>
    <w:rsid w:val="005857D8"/>
    <w:rsid w:val="0058592D"/>
    <w:rsid w:val="00585A16"/>
    <w:rsid w:val="00585BE1"/>
    <w:rsid w:val="00585F39"/>
    <w:rsid w:val="0058616E"/>
    <w:rsid w:val="0058670F"/>
    <w:rsid w:val="00586867"/>
    <w:rsid w:val="00586A6E"/>
    <w:rsid w:val="00586A72"/>
    <w:rsid w:val="00586A74"/>
    <w:rsid w:val="00586BAE"/>
    <w:rsid w:val="0058700E"/>
    <w:rsid w:val="00587667"/>
    <w:rsid w:val="00587920"/>
    <w:rsid w:val="00587F6F"/>
    <w:rsid w:val="0059052C"/>
    <w:rsid w:val="00590688"/>
    <w:rsid w:val="00590AC5"/>
    <w:rsid w:val="00590D9A"/>
    <w:rsid w:val="00590ECA"/>
    <w:rsid w:val="0059111C"/>
    <w:rsid w:val="005911D2"/>
    <w:rsid w:val="00591A12"/>
    <w:rsid w:val="00591A89"/>
    <w:rsid w:val="00591CFB"/>
    <w:rsid w:val="00591D53"/>
    <w:rsid w:val="00592000"/>
    <w:rsid w:val="00592212"/>
    <w:rsid w:val="00592354"/>
    <w:rsid w:val="005925B1"/>
    <w:rsid w:val="005929CF"/>
    <w:rsid w:val="00593418"/>
    <w:rsid w:val="0059358C"/>
    <w:rsid w:val="00593639"/>
    <w:rsid w:val="00593935"/>
    <w:rsid w:val="00593C3F"/>
    <w:rsid w:val="00593CD5"/>
    <w:rsid w:val="00593D50"/>
    <w:rsid w:val="00594041"/>
    <w:rsid w:val="00594094"/>
    <w:rsid w:val="005941EF"/>
    <w:rsid w:val="0059439F"/>
    <w:rsid w:val="0059453A"/>
    <w:rsid w:val="00594EBE"/>
    <w:rsid w:val="00594EFA"/>
    <w:rsid w:val="005950A2"/>
    <w:rsid w:val="00595298"/>
    <w:rsid w:val="00595327"/>
    <w:rsid w:val="005966F6"/>
    <w:rsid w:val="00596756"/>
    <w:rsid w:val="00597434"/>
    <w:rsid w:val="00597B9B"/>
    <w:rsid w:val="00597F52"/>
    <w:rsid w:val="00597FA2"/>
    <w:rsid w:val="005A0412"/>
    <w:rsid w:val="005A0ABD"/>
    <w:rsid w:val="005A12D8"/>
    <w:rsid w:val="005A14C2"/>
    <w:rsid w:val="005A14F0"/>
    <w:rsid w:val="005A1F02"/>
    <w:rsid w:val="005A2423"/>
    <w:rsid w:val="005A2666"/>
    <w:rsid w:val="005A2A9F"/>
    <w:rsid w:val="005A2ACE"/>
    <w:rsid w:val="005A30B7"/>
    <w:rsid w:val="005A310F"/>
    <w:rsid w:val="005A3419"/>
    <w:rsid w:val="005A3ECC"/>
    <w:rsid w:val="005A45AC"/>
    <w:rsid w:val="005A4DF3"/>
    <w:rsid w:val="005A5086"/>
    <w:rsid w:val="005A5C32"/>
    <w:rsid w:val="005A6666"/>
    <w:rsid w:val="005A6AAD"/>
    <w:rsid w:val="005A6B33"/>
    <w:rsid w:val="005A72C2"/>
    <w:rsid w:val="005A7539"/>
    <w:rsid w:val="005A7A1C"/>
    <w:rsid w:val="005B03A4"/>
    <w:rsid w:val="005B05DA"/>
    <w:rsid w:val="005B068E"/>
    <w:rsid w:val="005B1A53"/>
    <w:rsid w:val="005B1F81"/>
    <w:rsid w:val="005B3286"/>
    <w:rsid w:val="005B32D6"/>
    <w:rsid w:val="005B38D1"/>
    <w:rsid w:val="005B3D46"/>
    <w:rsid w:val="005B459A"/>
    <w:rsid w:val="005B49C3"/>
    <w:rsid w:val="005B4C46"/>
    <w:rsid w:val="005B4F52"/>
    <w:rsid w:val="005B5033"/>
    <w:rsid w:val="005B5085"/>
    <w:rsid w:val="005B525B"/>
    <w:rsid w:val="005B54C7"/>
    <w:rsid w:val="005B5C18"/>
    <w:rsid w:val="005B5F25"/>
    <w:rsid w:val="005B658A"/>
    <w:rsid w:val="005B7671"/>
    <w:rsid w:val="005C0084"/>
    <w:rsid w:val="005C033C"/>
    <w:rsid w:val="005C06BB"/>
    <w:rsid w:val="005C085A"/>
    <w:rsid w:val="005C0B54"/>
    <w:rsid w:val="005C10B5"/>
    <w:rsid w:val="005C1211"/>
    <w:rsid w:val="005C1245"/>
    <w:rsid w:val="005C17BB"/>
    <w:rsid w:val="005C1A7A"/>
    <w:rsid w:val="005C1F27"/>
    <w:rsid w:val="005C21AC"/>
    <w:rsid w:val="005C2249"/>
    <w:rsid w:val="005C2EF0"/>
    <w:rsid w:val="005C355E"/>
    <w:rsid w:val="005C36C0"/>
    <w:rsid w:val="005C381E"/>
    <w:rsid w:val="005C3876"/>
    <w:rsid w:val="005C3B37"/>
    <w:rsid w:val="005C3DDF"/>
    <w:rsid w:val="005C4104"/>
    <w:rsid w:val="005C43A6"/>
    <w:rsid w:val="005C4504"/>
    <w:rsid w:val="005C4BB4"/>
    <w:rsid w:val="005C4CB4"/>
    <w:rsid w:val="005C5085"/>
    <w:rsid w:val="005C50B7"/>
    <w:rsid w:val="005C52EE"/>
    <w:rsid w:val="005C581F"/>
    <w:rsid w:val="005C5F32"/>
    <w:rsid w:val="005C5FDE"/>
    <w:rsid w:val="005C6222"/>
    <w:rsid w:val="005C63D3"/>
    <w:rsid w:val="005C68BD"/>
    <w:rsid w:val="005C6BB9"/>
    <w:rsid w:val="005C6CA7"/>
    <w:rsid w:val="005C7259"/>
    <w:rsid w:val="005C75CB"/>
    <w:rsid w:val="005C7F18"/>
    <w:rsid w:val="005D12BC"/>
    <w:rsid w:val="005D1684"/>
    <w:rsid w:val="005D1CE2"/>
    <w:rsid w:val="005D2028"/>
    <w:rsid w:val="005D26B4"/>
    <w:rsid w:val="005D2D51"/>
    <w:rsid w:val="005D2D6E"/>
    <w:rsid w:val="005D33B2"/>
    <w:rsid w:val="005D378F"/>
    <w:rsid w:val="005D3D3F"/>
    <w:rsid w:val="005D3E4E"/>
    <w:rsid w:val="005D4B73"/>
    <w:rsid w:val="005D4EE6"/>
    <w:rsid w:val="005D4FAB"/>
    <w:rsid w:val="005D614A"/>
    <w:rsid w:val="005D6B9B"/>
    <w:rsid w:val="005D6BBC"/>
    <w:rsid w:val="005D6C0B"/>
    <w:rsid w:val="005D6C6F"/>
    <w:rsid w:val="005D6E0A"/>
    <w:rsid w:val="005D74C4"/>
    <w:rsid w:val="005D7605"/>
    <w:rsid w:val="005D7699"/>
    <w:rsid w:val="005D76AC"/>
    <w:rsid w:val="005D7B24"/>
    <w:rsid w:val="005E0218"/>
    <w:rsid w:val="005E0698"/>
    <w:rsid w:val="005E0832"/>
    <w:rsid w:val="005E08E5"/>
    <w:rsid w:val="005E11D8"/>
    <w:rsid w:val="005E13FE"/>
    <w:rsid w:val="005E1CD4"/>
    <w:rsid w:val="005E1CF7"/>
    <w:rsid w:val="005E269A"/>
    <w:rsid w:val="005E29A4"/>
    <w:rsid w:val="005E3479"/>
    <w:rsid w:val="005E347E"/>
    <w:rsid w:val="005E3991"/>
    <w:rsid w:val="005E407B"/>
    <w:rsid w:val="005E43C0"/>
    <w:rsid w:val="005E4494"/>
    <w:rsid w:val="005E47FE"/>
    <w:rsid w:val="005E4A0B"/>
    <w:rsid w:val="005E4D9B"/>
    <w:rsid w:val="005E52A9"/>
    <w:rsid w:val="005E5421"/>
    <w:rsid w:val="005E5685"/>
    <w:rsid w:val="005E5DF1"/>
    <w:rsid w:val="005E5E82"/>
    <w:rsid w:val="005E62C9"/>
    <w:rsid w:val="005E725D"/>
    <w:rsid w:val="005F0A83"/>
    <w:rsid w:val="005F0E97"/>
    <w:rsid w:val="005F14C8"/>
    <w:rsid w:val="005F1B4F"/>
    <w:rsid w:val="005F1C95"/>
    <w:rsid w:val="005F1F08"/>
    <w:rsid w:val="005F2521"/>
    <w:rsid w:val="005F2747"/>
    <w:rsid w:val="005F29ED"/>
    <w:rsid w:val="005F3C04"/>
    <w:rsid w:val="005F3F41"/>
    <w:rsid w:val="005F4BCA"/>
    <w:rsid w:val="005F5F06"/>
    <w:rsid w:val="005F6700"/>
    <w:rsid w:val="005F7220"/>
    <w:rsid w:val="005F7F07"/>
    <w:rsid w:val="00600184"/>
    <w:rsid w:val="0060036C"/>
    <w:rsid w:val="006005E6"/>
    <w:rsid w:val="00600779"/>
    <w:rsid w:val="006009F2"/>
    <w:rsid w:val="0060121D"/>
    <w:rsid w:val="0060136B"/>
    <w:rsid w:val="0060166C"/>
    <w:rsid w:val="006018C0"/>
    <w:rsid w:val="006028AF"/>
    <w:rsid w:val="00602A2A"/>
    <w:rsid w:val="00602F01"/>
    <w:rsid w:val="00603779"/>
    <w:rsid w:val="00603BDE"/>
    <w:rsid w:val="00603C4C"/>
    <w:rsid w:val="00603D79"/>
    <w:rsid w:val="00603F65"/>
    <w:rsid w:val="006043BE"/>
    <w:rsid w:val="006045A3"/>
    <w:rsid w:val="006046A0"/>
    <w:rsid w:val="0060499D"/>
    <w:rsid w:val="00604A17"/>
    <w:rsid w:val="00604BCC"/>
    <w:rsid w:val="0060520D"/>
    <w:rsid w:val="006054AC"/>
    <w:rsid w:val="00605C10"/>
    <w:rsid w:val="00605DDB"/>
    <w:rsid w:val="006063DB"/>
    <w:rsid w:val="006065A6"/>
    <w:rsid w:val="0060663F"/>
    <w:rsid w:val="0060673F"/>
    <w:rsid w:val="00607140"/>
    <w:rsid w:val="00607593"/>
    <w:rsid w:val="006075B3"/>
    <w:rsid w:val="00607C29"/>
    <w:rsid w:val="00607C88"/>
    <w:rsid w:val="00607E61"/>
    <w:rsid w:val="006103CB"/>
    <w:rsid w:val="00610A94"/>
    <w:rsid w:val="00610B1F"/>
    <w:rsid w:val="006110CB"/>
    <w:rsid w:val="0061179E"/>
    <w:rsid w:val="00611831"/>
    <w:rsid w:val="00611A76"/>
    <w:rsid w:val="00611A7E"/>
    <w:rsid w:val="0061200E"/>
    <w:rsid w:val="006128D0"/>
    <w:rsid w:val="00612ED1"/>
    <w:rsid w:val="00612FB9"/>
    <w:rsid w:val="006132A5"/>
    <w:rsid w:val="006132A6"/>
    <w:rsid w:val="0061330B"/>
    <w:rsid w:val="006135B1"/>
    <w:rsid w:val="0061381D"/>
    <w:rsid w:val="00613CC1"/>
    <w:rsid w:val="00613FE9"/>
    <w:rsid w:val="00614E61"/>
    <w:rsid w:val="006158B4"/>
    <w:rsid w:val="00615E9D"/>
    <w:rsid w:val="00616030"/>
    <w:rsid w:val="00616226"/>
    <w:rsid w:val="006167DE"/>
    <w:rsid w:val="006168F5"/>
    <w:rsid w:val="00616BB2"/>
    <w:rsid w:val="006171A2"/>
    <w:rsid w:val="00617560"/>
    <w:rsid w:val="006175C2"/>
    <w:rsid w:val="0061792D"/>
    <w:rsid w:val="00618F56"/>
    <w:rsid w:val="0062009A"/>
    <w:rsid w:val="00620105"/>
    <w:rsid w:val="0062046C"/>
    <w:rsid w:val="006205B9"/>
    <w:rsid w:val="006205E4"/>
    <w:rsid w:val="00620BEB"/>
    <w:rsid w:val="00620CB7"/>
    <w:rsid w:val="00620D36"/>
    <w:rsid w:val="00620D63"/>
    <w:rsid w:val="0062103E"/>
    <w:rsid w:val="00621784"/>
    <w:rsid w:val="0062193E"/>
    <w:rsid w:val="00621982"/>
    <w:rsid w:val="00621B25"/>
    <w:rsid w:val="00621CFA"/>
    <w:rsid w:val="00621E84"/>
    <w:rsid w:val="00621FEC"/>
    <w:rsid w:val="0062205C"/>
    <w:rsid w:val="00622402"/>
    <w:rsid w:val="0062254C"/>
    <w:rsid w:val="006226C8"/>
    <w:rsid w:val="00622CF0"/>
    <w:rsid w:val="0062345D"/>
    <w:rsid w:val="006236BE"/>
    <w:rsid w:val="00623D57"/>
    <w:rsid w:val="00623D71"/>
    <w:rsid w:val="00623F37"/>
    <w:rsid w:val="006240CF"/>
    <w:rsid w:val="00624274"/>
    <w:rsid w:val="006242ED"/>
    <w:rsid w:val="006245D5"/>
    <w:rsid w:val="00624851"/>
    <w:rsid w:val="00624F1C"/>
    <w:rsid w:val="00625332"/>
    <w:rsid w:val="00625512"/>
    <w:rsid w:val="00625648"/>
    <w:rsid w:val="0062570C"/>
    <w:rsid w:val="0062577A"/>
    <w:rsid w:val="00625B30"/>
    <w:rsid w:val="00626F21"/>
    <w:rsid w:val="00626F5D"/>
    <w:rsid w:val="00627311"/>
    <w:rsid w:val="00627583"/>
    <w:rsid w:val="006275AE"/>
    <w:rsid w:val="006275CF"/>
    <w:rsid w:val="00627C29"/>
    <w:rsid w:val="006304CC"/>
    <w:rsid w:val="00630748"/>
    <w:rsid w:val="00631081"/>
    <w:rsid w:val="006312D6"/>
    <w:rsid w:val="006313D4"/>
    <w:rsid w:val="0063140B"/>
    <w:rsid w:val="00631DDF"/>
    <w:rsid w:val="00631EDC"/>
    <w:rsid w:val="00631F4F"/>
    <w:rsid w:val="00632759"/>
    <w:rsid w:val="00632D54"/>
    <w:rsid w:val="006331C0"/>
    <w:rsid w:val="00633256"/>
    <w:rsid w:val="0063350C"/>
    <w:rsid w:val="00633A7A"/>
    <w:rsid w:val="00633DE0"/>
    <w:rsid w:val="006340ED"/>
    <w:rsid w:val="0063424C"/>
    <w:rsid w:val="006343DD"/>
    <w:rsid w:val="0063451B"/>
    <w:rsid w:val="006346FE"/>
    <w:rsid w:val="0063476C"/>
    <w:rsid w:val="00634CED"/>
    <w:rsid w:val="00634E9E"/>
    <w:rsid w:val="00635488"/>
    <w:rsid w:val="006354E9"/>
    <w:rsid w:val="00635983"/>
    <w:rsid w:val="00635DFF"/>
    <w:rsid w:val="00635EC8"/>
    <w:rsid w:val="00636AD5"/>
    <w:rsid w:val="00636D6F"/>
    <w:rsid w:val="00636FB5"/>
    <w:rsid w:val="00637690"/>
    <w:rsid w:val="00637AD1"/>
    <w:rsid w:val="00637B65"/>
    <w:rsid w:val="00637C92"/>
    <w:rsid w:val="006404A1"/>
    <w:rsid w:val="00640600"/>
    <w:rsid w:val="00640D14"/>
    <w:rsid w:val="00640F9F"/>
    <w:rsid w:val="00641110"/>
    <w:rsid w:val="006414A8"/>
    <w:rsid w:val="0064190A"/>
    <w:rsid w:val="00641F23"/>
    <w:rsid w:val="00642AC6"/>
    <w:rsid w:val="00642B4B"/>
    <w:rsid w:val="00642EF8"/>
    <w:rsid w:val="006435D9"/>
    <w:rsid w:val="00643D0E"/>
    <w:rsid w:val="00643EE3"/>
    <w:rsid w:val="00643F6F"/>
    <w:rsid w:val="00644176"/>
    <w:rsid w:val="00644607"/>
    <w:rsid w:val="00644692"/>
    <w:rsid w:val="0064472C"/>
    <w:rsid w:val="006453BD"/>
    <w:rsid w:val="00645726"/>
    <w:rsid w:val="006459E1"/>
    <w:rsid w:val="00645ACB"/>
    <w:rsid w:val="0064625B"/>
    <w:rsid w:val="00646DDC"/>
    <w:rsid w:val="0064705B"/>
    <w:rsid w:val="006470F1"/>
    <w:rsid w:val="00647290"/>
    <w:rsid w:val="00647478"/>
    <w:rsid w:val="0064762B"/>
    <w:rsid w:val="006476C0"/>
    <w:rsid w:val="00647717"/>
    <w:rsid w:val="00647980"/>
    <w:rsid w:val="00647BFA"/>
    <w:rsid w:val="00650795"/>
    <w:rsid w:val="0065099C"/>
    <w:rsid w:val="00650BC5"/>
    <w:rsid w:val="00650F80"/>
    <w:rsid w:val="00651947"/>
    <w:rsid w:val="00651A2F"/>
    <w:rsid w:val="00651A9A"/>
    <w:rsid w:val="00651BDC"/>
    <w:rsid w:val="00651F57"/>
    <w:rsid w:val="00652446"/>
    <w:rsid w:val="00653544"/>
    <w:rsid w:val="0065364A"/>
    <w:rsid w:val="00653659"/>
    <w:rsid w:val="006538B5"/>
    <w:rsid w:val="00653A8F"/>
    <w:rsid w:val="00653ACE"/>
    <w:rsid w:val="00653E55"/>
    <w:rsid w:val="006545B1"/>
    <w:rsid w:val="006545E1"/>
    <w:rsid w:val="00654A0D"/>
    <w:rsid w:val="00654DA6"/>
    <w:rsid w:val="00655342"/>
    <w:rsid w:val="00655422"/>
    <w:rsid w:val="00655DDF"/>
    <w:rsid w:val="00655E33"/>
    <w:rsid w:val="006574DE"/>
    <w:rsid w:val="00657A6A"/>
    <w:rsid w:val="00657ED9"/>
    <w:rsid w:val="006601E2"/>
    <w:rsid w:val="00660941"/>
    <w:rsid w:val="00660D01"/>
    <w:rsid w:val="00660DDA"/>
    <w:rsid w:val="006614E4"/>
    <w:rsid w:val="00661A06"/>
    <w:rsid w:val="00662115"/>
    <w:rsid w:val="00662123"/>
    <w:rsid w:val="006625B4"/>
    <w:rsid w:val="006629C4"/>
    <w:rsid w:val="006629D1"/>
    <w:rsid w:val="00662C47"/>
    <w:rsid w:val="00662E8D"/>
    <w:rsid w:val="00663192"/>
    <w:rsid w:val="00663726"/>
    <w:rsid w:val="00663891"/>
    <w:rsid w:val="00663B77"/>
    <w:rsid w:val="00663D2E"/>
    <w:rsid w:val="00664CA2"/>
    <w:rsid w:val="00664DAC"/>
    <w:rsid w:val="00664FD1"/>
    <w:rsid w:val="0066576A"/>
    <w:rsid w:val="0066590C"/>
    <w:rsid w:val="00665FA9"/>
    <w:rsid w:val="006661F8"/>
    <w:rsid w:val="00666AF5"/>
    <w:rsid w:val="00666B7C"/>
    <w:rsid w:val="00666BBF"/>
    <w:rsid w:val="00666C87"/>
    <w:rsid w:val="00666D1F"/>
    <w:rsid w:val="00667754"/>
    <w:rsid w:val="00667B0A"/>
    <w:rsid w:val="00667CD7"/>
    <w:rsid w:val="006700FE"/>
    <w:rsid w:val="00670889"/>
    <w:rsid w:val="00670A62"/>
    <w:rsid w:val="00670AA2"/>
    <w:rsid w:val="00670BD5"/>
    <w:rsid w:val="00671177"/>
    <w:rsid w:val="006713DE"/>
    <w:rsid w:val="00671486"/>
    <w:rsid w:val="00671FD3"/>
    <w:rsid w:val="00672000"/>
    <w:rsid w:val="00672478"/>
    <w:rsid w:val="00672821"/>
    <w:rsid w:val="00672F56"/>
    <w:rsid w:val="00673132"/>
    <w:rsid w:val="0067353F"/>
    <w:rsid w:val="00673A14"/>
    <w:rsid w:val="00673A43"/>
    <w:rsid w:val="00673C43"/>
    <w:rsid w:val="00673C4F"/>
    <w:rsid w:val="0067416A"/>
    <w:rsid w:val="006747AD"/>
    <w:rsid w:val="006749FF"/>
    <w:rsid w:val="00674AC4"/>
    <w:rsid w:val="00674C0D"/>
    <w:rsid w:val="006751D5"/>
    <w:rsid w:val="006754E4"/>
    <w:rsid w:val="00675E85"/>
    <w:rsid w:val="00675F11"/>
    <w:rsid w:val="006767F8"/>
    <w:rsid w:val="0067798B"/>
    <w:rsid w:val="00677C86"/>
    <w:rsid w:val="00677E64"/>
    <w:rsid w:val="00677ED9"/>
    <w:rsid w:val="006801C3"/>
    <w:rsid w:val="00680445"/>
    <w:rsid w:val="00680782"/>
    <w:rsid w:val="006808C2"/>
    <w:rsid w:val="006809A0"/>
    <w:rsid w:val="00680B73"/>
    <w:rsid w:val="00680BD7"/>
    <w:rsid w:val="00681021"/>
    <w:rsid w:val="0068178A"/>
    <w:rsid w:val="00681E8F"/>
    <w:rsid w:val="00681F3A"/>
    <w:rsid w:val="00681F61"/>
    <w:rsid w:val="0068209C"/>
    <w:rsid w:val="00682F3F"/>
    <w:rsid w:val="006834CD"/>
    <w:rsid w:val="006839E9"/>
    <w:rsid w:val="00683F4C"/>
    <w:rsid w:val="006842EB"/>
    <w:rsid w:val="00684407"/>
    <w:rsid w:val="006848AF"/>
    <w:rsid w:val="00684C0A"/>
    <w:rsid w:val="00684F7E"/>
    <w:rsid w:val="0068507B"/>
    <w:rsid w:val="006852CA"/>
    <w:rsid w:val="0068568E"/>
    <w:rsid w:val="00685766"/>
    <w:rsid w:val="00685EC7"/>
    <w:rsid w:val="00685EE0"/>
    <w:rsid w:val="006871D1"/>
    <w:rsid w:val="00687CE0"/>
    <w:rsid w:val="00690082"/>
    <w:rsid w:val="0069014F"/>
    <w:rsid w:val="00690CC2"/>
    <w:rsid w:val="006913DE"/>
    <w:rsid w:val="00691A52"/>
    <w:rsid w:val="00691ABC"/>
    <w:rsid w:val="00691AFA"/>
    <w:rsid w:val="00691EA3"/>
    <w:rsid w:val="00692A3F"/>
    <w:rsid w:val="00693077"/>
    <w:rsid w:val="00693312"/>
    <w:rsid w:val="00693B0D"/>
    <w:rsid w:val="00693D88"/>
    <w:rsid w:val="00694A7C"/>
    <w:rsid w:val="00694AB8"/>
    <w:rsid w:val="00694C38"/>
    <w:rsid w:val="006954DE"/>
    <w:rsid w:val="006955AB"/>
    <w:rsid w:val="00695A4C"/>
    <w:rsid w:val="00695FF3"/>
    <w:rsid w:val="00696073"/>
    <w:rsid w:val="00696364"/>
    <w:rsid w:val="006964CE"/>
    <w:rsid w:val="00697669"/>
    <w:rsid w:val="0069772B"/>
    <w:rsid w:val="0069773B"/>
    <w:rsid w:val="006978CB"/>
    <w:rsid w:val="00697F7A"/>
    <w:rsid w:val="00697F9A"/>
    <w:rsid w:val="006A0149"/>
    <w:rsid w:val="006A0917"/>
    <w:rsid w:val="006A0AB4"/>
    <w:rsid w:val="006A0ED9"/>
    <w:rsid w:val="006A12E9"/>
    <w:rsid w:val="006A1B1E"/>
    <w:rsid w:val="006A1F62"/>
    <w:rsid w:val="006A289B"/>
    <w:rsid w:val="006A314B"/>
    <w:rsid w:val="006A320C"/>
    <w:rsid w:val="006A33C6"/>
    <w:rsid w:val="006A37E4"/>
    <w:rsid w:val="006A3EE4"/>
    <w:rsid w:val="006A4599"/>
    <w:rsid w:val="006A4AFF"/>
    <w:rsid w:val="006A52F2"/>
    <w:rsid w:val="006A5A10"/>
    <w:rsid w:val="006A652D"/>
    <w:rsid w:val="006A688B"/>
    <w:rsid w:val="006A6D73"/>
    <w:rsid w:val="006A6E48"/>
    <w:rsid w:val="006A7229"/>
    <w:rsid w:val="006A7361"/>
    <w:rsid w:val="006A764C"/>
    <w:rsid w:val="006A7734"/>
    <w:rsid w:val="006A7B00"/>
    <w:rsid w:val="006B0120"/>
    <w:rsid w:val="006B0798"/>
    <w:rsid w:val="006B0B68"/>
    <w:rsid w:val="006B1023"/>
    <w:rsid w:val="006B11BE"/>
    <w:rsid w:val="006B11D0"/>
    <w:rsid w:val="006B18F5"/>
    <w:rsid w:val="006B1B6C"/>
    <w:rsid w:val="006B1CB9"/>
    <w:rsid w:val="006B20A8"/>
    <w:rsid w:val="006B238A"/>
    <w:rsid w:val="006B2713"/>
    <w:rsid w:val="006B2911"/>
    <w:rsid w:val="006B2981"/>
    <w:rsid w:val="006B2A7F"/>
    <w:rsid w:val="006B2C3D"/>
    <w:rsid w:val="006B3447"/>
    <w:rsid w:val="006B3710"/>
    <w:rsid w:val="006B3976"/>
    <w:rsid w:val="006B4010"/>
    <w:rsid w:val="006B419D"/>
    <w:rsid w:val="006B5AC4"/>
    <w:rsid w:val="006B5FAE"/>
    <w:rsid w:val="006B660D"/>
    <w:rsid w:val="006B6648"/>
    <w:rsid w:val="006B67F5"/>
    <w:rsid w:val="006B680F"/>
    <w:rsid w:val="006B70C1"/>
    <w:rsid w:val="006B75A4"/>
    <w:rsid w:val="006B78E0"/>
    <w:rsid w:val="006B7927"/>
    <w:rsid w:val="006C1BB2"/>
    <w:rsid w:val="006C214C"/>
    <w:rsid w:val="006C2837"/>
    <w:rsid w:val="006C2A5E"/>
    <w:rsid w:val="006C2D98"/>
    <w:rsid w:val="006C34DB"/>
    <w:rsid w:val="006C3C8B"/>
    <w:rsid w:val="006C40A2"/>
    <w:rsid w:val="006C414C"/>
    <w:rsid w:val="006C4167"/>
    <w:rsid w:val="006C426E"/>
    <w:rsid w:val="006C552A"/>
    <w:rsid w:val="006C5535"/>
    <w:rsid w:val="006C5602"/>
    <w:rsid w:val="006C5986"/>
    <w:rsid w:val="006C5A40"/>
    <w:rsid w:val="006C649C"/>
    <w:rsid w:val="006C67F3"/>
    <w:rsid w:val="006C6828"/>
    <w:rsid w:val="006C6E61"/>
    <w:rsid w:val="006C755D"/>
    <w:rsid w:val="006D05BF"/>
    <w:rsid w:val="006D07A2"/>
    <w:rsid w:val="006D0D4B"/>
    <w:rsid w:val="006D10FF"/>
    <w:rsid w:val="006D1E14"/>
    <w:rsid w:val="006D1E7E"/>
    <w:rsid w:val="006D1EB5"/>
    <w:rsid w:val="006D225C"/>
    <w:rsid w:val="006D2F1C"/>
    <w:rsid w:val="006D2F74"/>
    <w:rsid w:val="006D3A53"/>
    <w:rsid w:val="006D3B89"/>
    <w:rsid w:val="006D4226"/>
    <w:rsid w:val="006D42A0"/>
    <w:rsid w:val="006D45AE"/>
    <w:rsid w:val="006D47DE"/>
    <w:rsid w:val="006D4B37"/>
    <w:rsid w:val="006D4E5B"/>
    <w:rsid w:val="006D52D4"/>
    <w:rsid w:val="006D5370"/>
    <w:rsid w:val="006D57B8"/>
    <w:rsid w:val="006D584B"/>
    <w:rsid w:val="006D5C02"/>
    <w:rsid w:val="006D5F98"/>
    <w:rsid w:val="006D657D"/>
    <w:rsid w:val="006D6EFC"/>
    <w:rsid w:val="006D7361"/>
    <w:rsid w:val="006D7831"/>
    <w:rsid w:val="006D9F41"/>
    <w:rsid w:val="006E05A7"/>
    <w:rsid w:val="006E05C3"/>
    <w:rsid w:val="006E0909"/>
    <w:rsid w:val="006E0D4D"/>
    <w:rsid w:val="006E124F"/>
    <w:rsid w:val="006E14D3"/>
    <w:rsid w:val="006E177E"/>
    <w:rsid w:val="006E193D"/>
    <w:rsid w:val="006E22E5"/>
    <w:rsid w:val="006E263A"/>
    <w:rsid w:val="006E3161"/>
    <w:rsid w:val="006E32E6"/>
    <w:rsid w:val="006E35F7"/>
    <w:rsid w:val="006E3AFA"/>
    <w:rsid w:val="006E3C06"/>
    <w:rsid w:val="006E3E81"/>
    <w:rsid w:val="006E454A"/>
    <w:rsid w:val="006E47EA"/>
    <w:rsid w:val="006E48B6"/>
    <w:rsid w:val="006E4ACF"/>
    <w:rsid w:val="006E4D17"/>
    <w:rsid w:val="006E54B3"/>
    <w:rsid w:val="006E59BF"/>
    <w:rsid w:val="006E5BAD"/>
    <w:rsid w:val="006E64F5"/>
    <w:rsid w:val="006E6F84"/>
    <w:rsid w:val="006E714E"/>
    <w:rsid w:val="006E7208"/>
    <w:rsid w:val="006E739E"/>
    <w:rsid w:val="006E764C"/>
    <w:rsid w:val="006E798D"/>
    <w:rsid w:val="006E7A80"/>
    <w:rsid w:val="006E7C11"/>
    <w:rsid w:val="006E7DBD"/>
    <w:rsid w:val="006E7EF4"/>
    <w:rsid w:val="006F0108"/>
    <w:rsid w:val="006F0187"/>
    <w:rsid w:val="006F0263"/>
    <w:rsid w:val="006F085A"/>
    <w:rsid w:val="006F0A94"/>
    <w:rsid w:val="006F0C88"/>
    <w:rsid w:val="006F0EAC"/>
    <w:rsid w:val="006F16F4"/>
    <w:rsid w:val="006F1A99"/>
    <w:rsid w:val="006F226C"/>
    <w:rsid w:val="006F298E"/>
    <w:rsid w:val="006F2BA9"/>
    <w:rsid w:val="006F2C21"/>
    <w:rsid w:val="006F2D64"/>
    <w:rsid w:val="006F3287"/>
    <w:rsid w:val="006F4302"/>
    <w:rsid w:val="006F4370"/>
    <w:rsid w:val="006F4704"/>
    <w:rsid w:val="006F4FFB"/>
    <w:rsid w:val="006F562F"/>
    <w:rsid w:val="006F5D65"/>
    <w:rsid w:val="006F691F"/>
    <w:rsid w:val="006F6FA8"/>
    <w:rsid w:val="006F7021"/>
    <w:rsid w:val="006F75AA"/>
    <w:rsid w:val="006F79D1"/>
    <w:rsid w:val="00700636"/>
    <w:rsid w:val="007008BF"/>
    <w:rsid w:val="00700BEE"/>
    <w:rsid w:val="007015AD"/>
    <w:rsid w:val="00701FBA"/>
    <w:rsid w:val="007023DE"/>
    <w:rsid w:val="00702B96"/>
    <w:rsid w:val="00702E29"/>
    <w:rsid w:val="00703353"/>
    <w:rsid w:val="00703EFF"/>
    <w:rsid w:val="0070403C"/>
    <w:rsid w:val="007047A2"/>
    <w:rsid w:val="007048D1"/>
    <w:rsid w:val="007049AE"/>
    <w:rsid w:val="007052EE"/>
    <w:rsid w:val="00705368"/>
    <w:rsid w:val="00706424"/>
    <w:rsid w:val="007068CC"/>
    <w:rsid w:val="007069AD"/>
    <w:rsid w:val="007069B9"/>
    <w:rsid w:val="00706A72"/>
    <w:rsid w:val="00706CAD"/>
    <w:rsid w:val="00706D8F"/>
    <w:rsid w:val="00707103"/>
    <w:rsid w:val="00707131"/>
    <w:rsid w:val="007075CC"/>
    <w:rsid w:val="007077B1"/>
    <w:rsid w:val="00707907"/>
    <w:rsid w:val="00707C65"/>
    <w:rsid w:val="00710155"/>
    <w:rsid w:val="007103D8"/>
    <w:rsid w:val="00711591"/>
    <w:rsid w:val="00711838"/>
    <w:rsid w:val="007119CC"/>
    <w:rsid w:val="00711B5B"/>
    <w:rsid w:val="00712421"/>
    <w:rsid w:val="00713490"/>
    <w:rsid w:val="007147C8"/>
    <w:rsid w:val="007149A2"/>
    <w:rsid w:val="007150F7"/>
    <w:rsid w:val="0071533A"/>
    <w:rsid w:val="007153B3"/>
    <w:rsid w:val="00715BE9"/>
    <w:rsid w:val="00715E64"/>
    <w:rsid w:val="00716AB6"/>
    <w:rsid w:val="00716BF4"/>
    <w:rsid w:val="00717673"/>
    <w:rsid w:val="007176D0"/>
    <w:rsid w:val="00717AF3"/>
    <w:rsid w:val="007205CC"/>
    <w:rsid w:val="00720C44"/>
    <w:rsid w:val="00720DFD"/>
    <w:rsid w:val="00720F50"/>
    <w:rsid w:val="007216B9"/>
    <w:rsid w:val="007218A4"/>
    <w:rsid w:val="00721B25"/>
    <w:rsid w:val="00721EDA"/>
    <w:rsid w:val="0072225C"/>
    <w:rsid w:val="007223F6"/>
    <w:rsid w:val="007224F5"/>
    <w:rsid w:val="007227F9"/>
    <w:rsid w:val="00722906"/>
    <w:rsid w:val="00722BF6"/>
    <w:rsid w:val="00722CE1"/>
    <w:rsid w:val="00723174"/>
    <w:rsid w:val="0072361B"/>
    <w:rsid w:val="00723C59"/>
    <w:rsid w:val="00724F2C"/>
    <w:rsid w:val="0072517B"/>
    <w:rsid w:val="00725217"/>
    <w:rsid w:val="007258A8"/>
    <w:rsid w:val="00725A82"/>
    <w:rsid w:val="00725B7D"/>
    <w:rsid w:val="00725F6D"/>
    <w:rsid w:val="00726224"/>
    <w:rsid w:val="00726FE4"/>
    <w:rsid w:val="00726FF3"/>
    <w:rsid w:val="007275ED"/>
    <w:rsid w:val="007276BD"/>
    <w:rsid w:val="00727B50"/>
    <w:rsid w:val="0073003E"/>
    <w:rsid w:val="0073048A"/>
    <w:rsid w:val="007314F9"/>
    <w:rsid w:val="0073177B"/>
    <w:rsid w:val="00731C3F"/>
    <w:rsid w:val="00731CC0"/>
    <w:rsid w:val="00731F13"/>
    <w:rsid w:val="00732221"/>
    <w:rsid w:val="007325A3"/>
    <w:rsid w:val="00732ED3"/>
    <w:rsid w:val="007340BA"/>
    <w:rsid w:val="007348C9"/>
    <w:rsid w:val="00734E52"/>
    <w:rsid w:val="00735340"/>
    <w:rsid w:val="00735830"/>
    <w:rsid w:val="00735B06"/>
    <w:rsid w:val="0073619D"/>
    <w:rsid w:val="0073621D"/>
    <w:rsid w:val="007363CF"/>
    <w:rsid w:val="00736455"/>
    <w:rsid w:val="0073659F"/>
    <w:rsid w:val="0073670A"/>
    <w:rsid w:val="007367C0"/>
    <w:rsid w:val="00736D68"/>
    <w:rsid w:val="007376A3"/>
    <w:rsid w:val="00737A24"/>
    <w:rsid w:val="00740011"/>
    <w:rsid w:val="007401DD"/>
    <w:rsid w:val="007403D7"/>
    <w:rsid w:val="00740796"/>
    <w:rsid w:val="00741CBA"/>
    <w:rsid w:val="00741E63"/>
    <w:rsid w:val="007426C1"/>
    <w:rsid w:val="007427F8"/>
    <w:rsid w:val="007428D4"/>
    <w:rsid w:val="007429E4"/>
    <w:rsid w:val="00742FE3"/>
    <w:rsid w:val="007434F4"/>
    <w:rsid w:val="0074393E"/>
    <w:rsid w:val="00743956"/>
    <w:rsid w:val="007439A7"/>
    <w:rsid w:val="00743ABF"/>
    <w:rsid w:val="0074407D"/>
    <w:rsid w:val="0074412C"/>
    <w:rsid w:val="00744596"/>
    <w:rsid w:val="00744694"/>
    <w:rsid w:val="00744A94"/>
    <w:rsid w:val="00744C75"/>
    <w:rsid w:val="007453E2"/>
    <w:rsid w:val="00745B76"/>
    <w:rsid w:val="0074617A"/>
    <w:rsid w:val="00746B67"/>
    <w:rsid w:val="00746BDB"/>
    <w:rsid w:val="00746FDC"/>
    <w:rsid w:val="0074761C"/>
    <w:rsid w:val="007478C2"/>
    <w:rsid w:val="00747A55"/>
    <w:rsid w:val="00747D5B"/>
    <w:rsid w:val="00747E39"/>
    <w:rsid w:val="00750474"/>
    <w:rsid w:val="00750919"/>
    <w:rsid w:val="00751521"/>
    <w:rsid w:val="00751A75"/>
    <w:rsid w:val="00752E3C"/>
    <w:rsid w:val="0075306C"/>
    <w:rsid w:val="007530FB"/>
    <w:rsid w:val="007533E0"/>
    <w:rsid w:val="007536DE"/>
    <w:rsid w:val="00753E89"/>
    <w:rsid w:val="00753F08"/>
    <w:rsid w:val="0075406F"/>
    <w:rsid w:val="00754239"/>
    <w:rsid w:val="007549D1"/>
    <w:rsid w:val="00754BB6"/>
    <w:rsid w:val="00754C06"/>
    <w:rsid w:val="0075571B"/>
    <w:rsid w:val="007557FC"/>
    <w:rsid w:val="007558E5"/>
    <w:rsid w:val="00755F9C"/>
    <w:rsid w:val="0075664A"/>
    <w:rsid w:val="00756857"/>
    <w:rsid w:val="00756884"/>
    <w:rsid w:val="0075770D"/>
    <w:rsid w:val="0075777A"/>
    <w:rsid w:val="00757CEB"/>
    <w:rsid w:val="00757F71"/>
    <w:rsid w:val="00760524"/>
    <w:rsid w:val="007609C8"/>
    <w:rsid w:val="00760A03"/>
    <w:rsid w:val="00761570"/>
    <w:rsid w:val="0076174A"/>
    <w:rsid w:val="0076178D"/>
    <w:rsid w:val="007617A9"/>
    <w:rsid w:val="00761ABA"/>
    <w:rsid w:val="00761D64"/>
    <w:rsid w:val="00761EEC"/>
    <w:rsid w:val="00762309"/>
    <w:rsid w:val="007626C6"/>
    <w:rsid w:val="00762D19"/>
    <w:rsid w:val="00763081"/>
    <w:rsid w:val="007633D4"/>
    <w:rsid w:val="007641EA"/>
    <w:rsid w:val="0076455E"/>
    <w:rsid w:val="007646DE"/>
    <w:rsid w:val="00764759"/>
    <w:rsid w:val="00765B0A"/>
    <w:rsid w:val="00766050"/>
    <w:rsid w:val="00767818"/>
    <w:rsid w:val="00767BAC"/>
    <w:rsid w:val="0077030C"/>
    <w:rsid w:val="007703D8"/>
    <w:rsid w:val="007708A9"/>
    <w:rsid w:val="007708FA"/>
    <w:rsid w:val="0077096A"/>
    <w:rsid w:val="007716C6"/>
    <w:rsid w:val="00771A87"/>
    <w:rsid w:val="00771E2C"/>
    <w:rsid w:val="00771EB7"/>
    <w:rsid w:val="0077202B"/>
    <w:rsid w:val="007724E8"/>
    <w:rsid w:val="00772795"/>
    <w:rsid w:val="007727BE"/>
    <w:rsid w:val="00772B90"/>
    <w:rsid w:val="0077317B"/>
    <w:rsid w:val="00773C56"/>
    <w:rsid w:val="00773F2B"/>
    <w:rsid w:val="00774361"/>
    <w:rsid w:val="007744C3"/>
    <w:rsid w:val="0077490A"/>
    <w:rsid w:val="00775368"/>
    <w:rsid w:val="0077550B"/>
    <w:rsid w:val="00775A14"/>
    <w:rsid w:val="00775C8D"/>
    <w:rsid w:val="00776280"/>
    <w:rsid w:val="0077629A"/>
    <w:rsid w:val="007763FE"/>
    <w:rsid w:val="007769D5"/>
    <w:rsid w:val="00776A52"/>
    <w:rsid w:val="00776F0E"/>
    <w:rsid w:val="007770F0"/>
    <w:rsid w:val="00777106"/>
    <w:rsid w:val="00777187"/>
    <w:rsid w:val="0078028D"/>
    <w:rsid w:val="00780724"/>
    <w:rsid w:val="00780863"/>
    <w:rsid w:val="00780B2A"/>
    <w:rsid w:val="0078170D"/>
    <w:rsid w:val="00781BF2"/>
    <w:rsid w:val="00781D52"/>
    <w:rsid w:val="00781DFB"/>
    <w:rsid w:val="00781ED6"/>
    <w:rsid w:val="007825AF"/>
    <w:rsid w:val="00782DC7"/>
    <w:rsid w:val="0078305D"/>
    <w:rsid w:val="0078314C"/>
    <w:rsid w:val="007834A5"/>
    <w:rsid w:val="007835FD"/>
    <w:rsid w:val="007839BB"/>
    <w:rsid w:val="007843CF"/>
    <w:rsid w:val="00784403"/>
    <w:rsid w:val="0078481A"/>
    <w:rsid w:val="00784963"/>
    <w:rsid w:val="00784EA5"/>
    <w:rsid w:val="00785075"/>
    <w:rsid w:val="0078513A"/>
    <w:rsid w:val="007854FA"/>
    <w:rsid w:val="00785655"/>
    <w:rsid w:val="00785842"/>
    <w:rsid w:val="00785B2A"/>
    <w:rsid w:val="00786451"/>
    <w:rsid w:val="00786799"/>
    <w:rsid w:val="0078697C"/>
    <w:rsid w:val="00786C50"/>
    <w:rsid w:val="00786FA3"/>
    <w:rsid w:val="00787D60"/>
    <w:rsid w:val="00790422"/>
    <w:rsid w:val="007904A9"/>
    <w:rsid w:val="00790562"/>
    <w:rsid w:val="00790A24"/>
    <w:rsid w:val="00790B72"/>
    <w:rsid w:val="00791477"/>
    <w:rsid w:val="0079173A"/>
    <w:rsid w:val="00791741"/>
    <w:rsid w:val="0079179E"/>
    <w:rsid w:val="007919AB"/>
    <w:rsid w:val="0079231C"/>
    <w:rsid w:val="0079272F"/>
    <w:rsid w:val="00792B1D"/>
    <w:rsid w:val="00793064"/>
    <w:rsid w:val="007937FF"/>
    <w:rsid w:val="00794ABC"/>
    <w:rsid w:val="007951B6"/>
    <w:rsid w:val="00795380"/>
    <w:rsid w:val="00795703"/>
    <w:rsid w:val="00796480"/>
    <w:rsid w:val="00796CBC"/>
    <w:rsid w:val="00796CBE"/>
    <w:rsid w:val="00797257"/>
    <w:rsid w:val="00797628"/>
    <w:rsid w:val="007976F8"/>
    <w:rsid w:val="00797A9D"/>
    <w:rsid w:val="00797E39"/>
    <w:rsid w:val="00797F25"/>
    <w:rsid w:val="007A0209"/>
    <w:rsid w:val="007A0A5B"/>
    <w:rsid w:val="007A0D01"/>
    <w:rsid w:val="007A11C2"/>
    <w:rsid w:val="007A1C35"/>
    <w:rsid w:val="007A1D81"/>
    <w:rsid w:val="007A1F14"/>
    <w:rsid w:val="007A2303"/>
    <w:rsid w:val="007A2479"/>
    <w:rsid w:val="007A2BA4"/>
    <w:rsid w:val="007A2D70"/>
    <w:rsid w:val="007A3A06"/>
    <w:rsid w:val="007A3EEC"/>
    <w:rsid w:val="007A4581"/>
    <w:rsid w:val="007A5036"/>
    <w:rsid w:val="007A619A"/>
    <w:rsid w:val="007A77C7"/>
    <w:rsid w:val="007A7C68"/>
    <w:rsid w:val="007A7E9B"/>
    <w:rsid w:val="007B0052"/>
    <w:rsid w:val="007B07AE"/>
    <w:rsid w:val="007B09CF"/>
    <w:rsid w:val="007B0C97"/>
    <w:rsid w:val="007B173E"/>
    <w:rsid w:val="007B18AD"/>
    <w:rsid w:val="007B19E4"/>
    <w:rsid w:val="007B1B2D"/>
    <w:rsid w:val="007B215A"/>
    <w:rsid w:val="007B2CD9"/>
    <w:rsid w:val="007B2F13"/>
    <w:rsid w:val="007B317A"/>
    <w:rsid w:val="007B34A5"/>
    <w:rsid w:val="007B36D8"/>
    <w:rsid w:val="007B3706"/>
    <w:rsid w:val="007B3B09"/>
    <w:rsid w:val="007B3BAA"/>
    <w:rsid w:val="007B3CB8"/>
    <w:rsid w:val="007B405E"/>
    <w:rsid w:val="007B4183"/>
    <w:rsid w:val="007B418C"/>
    <w:rsid w:val="007B42D0"/>
    <w:rsid w:val="007B4AF6"/>
    <w:rsid w:val="007B4C41"/>
    <w:rsid w:val="007B4F13"/>
    <w:rsid w:val="007B519C"/>
    <w:rsid w:val="007B622C"/>
    <w:rsid w:val="007B6985"/>
    <w:rsid w:val="007B6C6A"/>
    <w:rsid w:val="007B6CD2"/>
    <w:rsid w:val="007B7475"/>
    <w:rsid w:val="007B7608"/>
    <w:rsid w:val="007B7AE2"/>
    <w:rsid w:val="007B7B00"/>
    <w:rsid w:val="007C02DA"/>
    <w:rsid w:val="007C0594"/>
    <w:rsid w:val="007C1FC8"/>
    <w:rsid w:val="007C2611"/>
    <w:rsid w:val="007C2C12"/>
    <w:rsid w:val="007C35FC"/>
    <w:rsid w:val="007C3629"/>
    <w:rsid w:val="007C39B8"/>
    <w:rsid w:val="007C3E8A"/>
    <w:rsid w:val="007C4021"/>
    <w:rsid w:val="007C417A"/>
    <w:rsid w:val="007C42F5"/>
    <w:rsid w:val="007C5D56"/>
    <w:rsid w:val="007C61C6"/>
    <w:rsid w:val="007C6447"/>
    <w:rsid w:val="007C6563"/>
    <w:rsid w:val="007C6823"/>
    <w:rsid w:val="007C69FB"/>
    <w:rsid w:val="007C6CEB"/>
    <w:rsid w:val="007C6DA2"/>
    <w:rsid w:val="007C721A"/>
    <w:rsid w:val="007C723F"/>
    <w:rsid w:val="007C74A6"/>
    <w:rsid w:val="007C7B49"/>
    <w:rsid w:val="007C7DA7"/>
    <w:rsid w:val="007D0342"/>
    <w:rsid w:val="007D04BE"/>
    <w:rsid w:val="007D08B7"/>
    <w:rsid w:val="007D0E01"/>
    <w:rsid w:val="007D0E50"/>
    <w:rsid w:val="007D0F8D"/>
    <w:rsid w:val="007D1A88"/>
    <w:rsid w:val="007D1EF4"/>
    <w:rsid w:val="007D202F"/>
    <w:rsid w:val="007D238D"/>
    <w:rsid w:val="007D2505"/>
    <w:rsid w:val="007D2738"/>
    <w:rsid w:val="007D28A5"/>
    <w:rsid w:val="007D2A39"/>
    <w:rsid w:val="007D3159"/>
    <w:rsid w:val="007D364E"/>
    <w:rsid w:val="007D3D3D"/>
    <w:rsid w:val="007D46A6"/>
    <w:rsid w:val="007D49AD"/>
    <w:rsid w:val="007D4B26"/>
    <w:rsid w:val="007D4B40"/>
    <w:rsid w:val="007D4C89"/>
    <w:rsid w:val="007D500F"/>
    <w:rsid w:val="007D50A1"/>
    <w:rsid w:val="007D5584"/>
    <w:rsid w:val="007D5999"/>
    <w:rsid w:val="007D5A3B"/>
    <w:rsid w:val="007D6E03"/>
    <w:rsid w:val="007E05A2"/>
    <w:rsid w:val="007E07ED"/>
    <w:rsid w:val="007E082A"/>
    <w:rsid w:val="007E1846"/>
    <w:rsid w:val="007E23FE"/>
    <w:rsid w:val="007E30D8"/>
    <w:rsid w:val="007E335D"/>
    <w:rsid w:val="007E3947"/>
    <w:rsid w:val="007E4063"/>
    <w:rsid w:val="007E40E0"/>
    <w:rsid w:val="007E421D"/>
    <w:rsid w:val="007E467F"/>
    <w:rsid w:val="007E484A"/>
    <w:rsid w:val="007E4EE2"/>
    <w:rsid w:val="007E4F52"/>
    <w:rsid w:val="007E5156"/>
    <w:rsid w:val="007E53E6"/>
    <w:rsid w:val="007E53F6"/>
    <w:rsid w:val="007E5697"/>
    <w:rsid w:val="007E5CE4"/>
    <w:rsid w:val="007E63B5"/>
    <w:rsid w:val="007E63E9"/>
    <w:rsid w:val="007E693A"/>
    <w:rsid w:val="007E69DF"/>
    <w:rsid w:val="007E6E69"/>
    <w:rsid w:val="007E6FC0"/>
    <w:rsid w:val="007E71DA"/>
    <w:rsid w:val="007E75CA"/>
    <w:rsid w:val="007E764E"/>
    <w:rsid w:val="007E766F"/>
    <w:rsid w:val="007F085E"/>
    <w:rsid w:val="007F08B6"/>
    <w:rsid w:val="007F0F56"/>
    <w:rsid w:val="007F11CD"/>
    <w:rsid w:val="007F1A30"/>
    <w:rsid w:val="007F1FF0"/>
    <w:rsid w:val="007F2350"/>
    <w:rsid w:val="007F2B68"/>
    <w:rsid w:val="007F3402"/>
    <w:rsid w:val="007F3943"/>
    <w:rsid w:val="007F419D"/>
    <w:rsid w:val="007F4593"/>
    <w:rsid w:val="007F4744"/>
    <w:rsid w:val="007F48B0"/>
    <w:rsid w:val="007F5317"/>
    <w:rsid w:val="007F544B"/>
    <w:rsid w:val="007F61C6"/>
    <w:rsid w:val="007F65A7"/>
    <w:rsid w:val="007F6CB4"/>
    <w:rsid w:val="007F6D4B"/>
    <w:rsid w:val="007F6DA0"/>
    <w:rsid w:val="007F6E0A"/>
    <w:rsid w:val="007F7220"/>
    <w:rsid w:val="007F72D2"/>
    <w:rsid w:val="007F7357"/>
    <w:rsid w:val="007F767A"/>
    <w:rsid w:val="007F7BCA"/>
    <w:rsid w:val="007F7C54"/>
    <w:rsid w:val="0080031C"/>
    <w:rsid w:val="008007FE"/>
    <w:rsid w:val="0080120E"/>
    <w:rsid w:val="00801901"/>
    <w:rsid w:val="008025DD"/>
    <w:rsid w:val="00803001"/>
    <w:rsid w:val="008030B0"/>
    <w:rsid w:val="0080336C"/>
    <w:rsid w:val="0080390D"/>
    <w:rsid w:val="0080417F"/>
    <w:rsid w:val="0080424A"/>
    <w:rsid w:val="00804260"/>
    <w:rsid w:val="00804CA6"/>
    <w:rsid w:val="008050FB"/>
    <w:rsid w:val="0080516C"/>
    <w:rsid w:val="00805C6A"/>
    <w:rsid w:val="0080621A"/>
    <w:rsid w:val="00806348"/>
    <w:rsid w:val="008064BF"/>
    <w:rsid w:val="00806A54"/>
    <w:rsid w:val="00806A94"/>
    <w:rsid w:val="00806CB3"/>
    <w:rsid w:val="00806E1C"/>
    <w:rsid w:val="00807B38"/>
    <w:rsid w:val="00807F25"/>
    <w:rsid w:val="008109CE"/>
    <w:rsid w:val="00810B28"/>
    <w:rsid w:val="00810B74"/>
    <w:rsid w:val="00811092"/>
    <w:rsid w:val="00811252"/>
    <w:rsid w:val="00812139"/>
    <w:rsid w:val="0081249F"/>
    <w:rsid w:val="00812512"/>
    <w:rsid w:val="00812882"/>
    <w:rsid w:val="00812B13"/>
    <w:rsid w:val="00812B26"/>
    <w:rsid w:val="008133C4"/>
    <w:rsid w:val="00813803"/>
    <w:rsid w:val="00813A77"/>
    <w:rsid w:val="00813A7C"/>
    <w:rsid w:val="00813B5A"/>
    <w:rsid w:val="00814223"/>
    <w:rsid w:val="00814747"/>
    <w:rsid w:val="00814767"/>
    <w:rsid w:val="008149CB"/>
    <w:rsid w:val="0081515C"/>
    <w:rsid w:val="008151D2"/>
    <w:rsid w:val="008153DA"/>
    <w:rsid w:val="00815545"/>
    <w:rsid w:val="008156A5"/>
    <w:rsid w:val="00815BBB"/>
    <w:rsid w:val="0081606C"/>
    <w:rsid w:val="008161F4"/>
    <w:rsid w:val="008166CA"/>
    <w:rsid w:val="008167DC"/>
    <w:rsid w:val="0081682B"/>
    <w:rsid w:val="00816857"/>
    <w:rsid w:val="00816C1A"/>
    <w:rsid w:val="00817376"/>
    <w:rsid w:val="00817B87"/>
    <w:rsid w:val="00817CAF"/>
    <w:rsid w:val="00817E3B"/>
    <w:rsid w:val="00817F4D"/>
    <w:rsid w:val="0082055B"/>
    <w:rsid w:val="00820AAA"/>
    <w:rsid w:val="00820BC7"/>
    <w:rsid w:val="008210A4"/>
    <w:rsid w:val="0082128A"/>
    <w:rsid w:val="00821606"/>
    <w:rsid w:val="00821804"/>
    <w:rsid w:val="008223D4"/>
    <w:rsid w:val="00822BB8"/>
    <w:rsid w:val="00822D12"/>
    <w:rsid w:val="00822D8E"/>
    <w:rsid w:val="0082328E"/>
    <w:rsid w:val="00823BA6"/>
    <w:rsid w:val="008245CA"/>
    <w:rsid w:val="00824907"/>
    <w:rsid w:val="00824D6D"/>
    <w:rsid w:val="008251E8"/>
    <w:rsid w:val="00825F56"/>
    <w:rsid w:val="008272A6"/>
    <w:rsid w:val="00827DC1"/>
    <w:rsid w:val="0083028D"/>
    <w:rsid w:val="00830372"/>
    <w:rsid w:val="008305F8"/>
    <w:rsid w:val="008307CF"/>
    <w:rsid w:val="008307D5"/>
    <w:rsid w:val="008309A7"/>
    <w:rsid w:val="00831014"/>
    <w:rsid w:val="008311CE"/>
    <w:rsid w:val="008314D3"/>
    <w:rsid w:val="00831627"/>
    <w:rsid w:val="008316CC"/>
    <w:rsid w:val="00831951"/>
    <w:rsid w:val="00831F34"/>
    <w:rsid w:val="00832572"/>
    <w:rsid w:val="0083273D"/>
    <w:rsid w:val="00832BD6"/>
    <w:rsid w:val="00832FFF"/>
    <w:rsid w:val="008333EE"/>
    <w:rsid w:val="00833544"/>
    <w:rsid w:val="00833772"/>
    <w:rsid w:val="00834174"/>
    <w:rsid w:val="00834993"/>
    <w:rsid w:val="00834CF8"/>
    <w:rsid w:val="0083529F"/>
    <w:rsid w:val="0083567C"/>
    <w:rsid w:val="00835687"/>
    <w:rsid w:val="008358E1"/>
    <w:rsid w:val="00835934"/>
    <w:rsid w:val="00835AA9"/>
    <w:rsid w:val="00835B4B"/>
    <w:rsid w:val="0083712E"/>
    <w:rsid w:val="00837272"/>
    <w:rsid w:val="0083764B"/>
    <w:rsid w:val="00837A8F"/>
    <w:rsid w:val="00837B27"/>
    <w:rsid w:val="00837D54"/>
    <w:rsid w:val="008401E4"/>
    <w:rsid w:val="00840204"/>
    <w:rsid w:val="008402BB"/>
    <w:rsid w:val="008409AD"/>
    <w:rsid w:val="00841118"/>
    <w:rsid w:val="0084222E"/>
    <w:rsid w:val="0084265C"/>
    <w:rsid w:val="00842CF2"/>
    <w:rsid w:val="00842D51"/>
    <w:rsid w:val="008430A8"/>
    <w:rsid w:val="00843588"/>
    <w:rsid w:val="00843764"/>
    <w:rsid w:val="00844373"/>
    <w:rsid w:val="00844B5F"/>
    <w:rsid w:val="00845136"/>
    <w:rsid w:val="00845487"/>
    <w:rsid w:val="008456C6"/>
    <w:rsid w:val="00845923"/>
    <w:rsid w:val="00845940"/>
    <w:rsid w:val="00845B86"/>
    <w:rsid w:val="008460CF"/>
    <w:rsid w:val="0084618B"/>
    <w:rsid w:val="008473DC"/>
    <w:rsid w:val="00847958"/>
    <w:rsid w:val="00847BAB"/>
    <w:rsid w:val="00850296"/>
    <w:rsid w:val="008504EE"/>
    <w:rsid w:val="00851EF4"/>
    <w:rsid w:val="00851F15"/>
    <w:rsid w:val="00852616"/>
    <w:rsid w:val="00852A5A"/>
    <w:rsid w:val="008532A4"/>
    <w:rsid w:val="0085378B"/>
    <w:rsid w:val="00853C97"/>
    <w:rsid w:val="00853DE2"/>
    <w:rsid w:val="00854027"/>
    <w:rsid w:val="0085407B"/>
    <w:rsid w:val="00854198"/>
    <w:rsid w:val="00854889"/>
    <w:rsid w:val="00854B13"/>
    <w:rsid w:val="00854CFB"/>
    <w:rsid w:val="00854D4D"/>
    <w:rsid w:val="008554A4"/>
    <w:rsid w:val="0085592D"/>
    <w:rsid w:val="00855CEB"/>
    <w:rsid w:val="00856A5F"/>
    <w:rsid w:val="00856CAD"/>
    <w:rsid w:val="008575FB"/>
    <w:rsid w:val="00861293"/>
    <w:rsid w:val="00861B0E"/>
    <w:rsid w:val="00861C7A"/>
    <w:rsid w:val="00861CBD"/>
    <w:rsid w:val="0086277F"/>
    <w:rsid w:val="00862D11"/>
    <w:rsid w:val="0086395F"/>
    <w:rsid w:val="00863B00"/>
    <w:rsid w:val="00863B6B"/>
    <w:rsid w:val="00863D8D"/>
    <w:rsid w:val="00863DF6"/>
    <w:rsid w:val="00863E39"/>
    <w:rsid w:val="008642CF"/>
    <w:rsid w:val="008642F5"/>
    <w:rsid w:val="008644AD"/>
    <w:rsid w:val="00864B24"/>
    <w:rsid w:val="008650A3"/>
    <w:rsid w:val="00865903"/>
    <w:rsid w:val="00865AFC"/>
    <w:rsid w:val="0086604A"/>
    <w:rsid w:val="008660A9"/>
    <w:rsid w:val="00866680"/>
    <w:rsid w:val="00866EE8"/>
    <w:rsid w:val="008672F2"/>
    <w:rsid w:val="00867314"/>
    <w:rsid w:val="00867E61"/>
    <w:rsid w:val="0087004D"/>
    <w:rsid w:val="00870187"/>
    <w:rsid w:val="00870A47"/>
    <w:rsid w:val="008713C9"/>
    <w:rsid w:val="008719DE"/>
    <w:rsid w:val="00871E76"/>
    <w:rsid w:val="00872353"/>
    <w:rsid w:val="00872564"/>
    <w:rsid w:val="008729F4"/>
    <w:rsid w:val="00872C04"/>
    <w:rsid w:val="00872C54"/>
    <w:rsid w:val="00872FFA"/>
    <w:rsid w:val="008732E1"/>
    <w:rsid w:val="008732E9"/>
    <w:rsid w:val="0087333F"/>
    <w:rsid w:val="0087353B"/>
    <w:rsid w:val="00873887"/>
    <w:rsid w:val="00873AA0"/>
    <w:rsid w:val="00873C77"/>
    <w:rsid w:val="008746D9"/>
    <w:rsid w:val="00874D71"/>
    <w:rsid w:val="0087507D"/>
    <w:rsid w:val="008753DA"/>
    <w:rsid w:val="008753F9"/>
    <w:rsid w:val="00875477"/>
    <w:rsid w:val="00875787"/>
    <w:rsid w:val="00875919"/>
    <w:rsid w:val="00875B29"/>
    <w:rsid w:val="008761D3"/>
    <w:rsid w:val="008767BD"/>
    <w:rsid w:val="00876A2C"/>
    <w:rsid w:val="00876AC0"/>
    <w:rsid w:val="00876AC1"/>
    <w:rsid w:val="00876BB2"/>
    <w:rsid w:val="00876F21"/>
    <w:rsid w:val="00877A2C"/>
    <w:rsid w:val="00880142"/>
    <w:rsid w:val="00880169"/>
    <w:rsid w:val="008801E1"/>
    <w:rsid w:val="008802B4"/>
    <w:rsid w:val="00880684"/>
    <w:rsid w:val="0088073C"/>
    <w:rsid w:val="00880793"/>
    <w:rsid w:val="008808DD"/>
    <w:rsid w:val="0088097F"/>
    <w:rsid w:val="00880ABD"/>
    <w:rsid w:val="00880C60"/>
    <w:rsid w:val="0088138D"/>
    <w:rsid w:val="00881803"/>
    <w:rsid w:val="00881897"/>
    <w:rsid w:val="00881A95"/>
    <w:rsid w:val="00881C57"/>
    <w:rsid w:val="008822E2"/>
    <w:rsid w:val="00882976"/>
    <w:rsid w:val="00882978"/>
    <w:rsid w:val="00882FF9"/>
    <w:rsid w:val="00883233"/>
    <w:rsid w:val="00883723"/>
    <w:rsid w:val="00883FB9"/>
    <w:rsid w:val="00884949"/>
    <w:rsid w:val="00884BD4"/>
    <w:rsid w:val="00884C25"/>
    <w:rsid w:val="00884D71"/>
    <w:rsid w:val="00885FD1"/>
    <w:rsid w:val="0088645A"/>
    <w:rsid w:val="008864E9"/>
    <w:rsid w:val="008873FA"/>
    <w:rsid w:val="0088779A"/>
    <w:rsid w:val="0088788A"/>
    <w:rsid w:val="00887B76"/>
    <w:rsid w:val="008905BE"/>
    <w:rsid w:val="00890FD2"/>
    <w:rsid w:val="00891422"/>
    <w:rsid w:val="008917B1"/>
    <w:rsid w:val="008930B0"/>
    <w:rsid w:val="00893A0C"/>
    <w:rsid w:val="008940E7"/>
    <w:rsid w:val="008945B3"/>
    <w:rsid w:val="00894FF8"/>
    <w:rsid w:val="00895670"/>
    <w:rsid w:val="00895CC1"/>
    <w:rsid w:val="00895D78"/>
    <w:rsid w:val="00895DF4"/>
    <w:rsid w:val="0089606D"/>
    <w:rsid w:val="008963B0"/>
    <w:rsid w:val="00896415"/>
    <w:rsid w:val="00896719"/>
    <w:rsid w:val="008968B3"/>
    <w:rsid w:val="00896BD1"/>
    <w:rsid w:val="00896BF4"/>
    <w:rsid w:val="00896C18"/>
    <w:rsid w:val="00897058"/>
    <w:rsid w:val="00897124"/>
    <w:rsid w:val="008972A9"/>
    <w:rsid w:val="00897361"/>
    <w:rsid w:val="00897884"/>
    <w:rsid w:val="008A01A4"/>
    <w:rsid w:val="008A0323"/>
    <w:rsid w:val="008A0992"/>
    <w:rsid w:val="008A0E45"/>
    <w:rsid w:val="008A1035"/>
    <w:rsid w:val="008A1467"/>
    <w:rsid w:val="008A17FF"/>
    <w:rsid w:val="008A1E98"/>
    <w:rsid w:val="008A2739"/>
    <w:rsid w:val="008A2774"/>
    <w:rsid w:val="008A2988"/>
    <w:rsid w:val="008A3239"/>
    <w:rsid w:val="008A3586"/>
    <w:rsid w:val="008A3920"/>
    <w:rsid w:val="008A3C7B"/>
    <w:rsid w:val="008A4367"/>
    <w:rsid w:val="008A4675"/>
    <w:rsid w:val="008A469D"/>
    <w:rsid w:val="008A4763"/>
    <w:rsid w:val="008A4872"/>
    <w:rsid w:val="008A4A33"/>
    <w:rsid w:val="008A50A6"/>
    <w:rsid w:val="008A51D0"/>
    <w:rsid w:val="008A5288"/>
    <w:rsid w:val="008A5E6E"/>
    <w:rsid w:val="008A6031"/>
    <w:rsid w:val="008A674D"/>
    <w:rsid w:val="008A6CFC"/>
    <w:rsid w:val="008A6E19"/>
    <w:rsid w:val="008A7075"/>
    <w:rsid w:val="008A77BE"/>
    <w:rsid w:val="008A7A95"/>
    <w:rsid w:val="008A7E7B"/>
    <w:rsid w:val="008B072B"/>
    <w:rsid w:val="008B0C9F"/>
    <w:rsid w:val="008B0D42"/>
    <w:rsid w:val="008B1383"/>
    <w:rsid w:val="008B1887"/>
    <w:rsid w:val="008B18C2"/>
    <w:rsid w:val="008B1CB2"/>
    <w:rsid w:val="008B1DE0"/>
    <w:rsid w:val="008B1E23"/>
    <w:rsid w:val="008B1F7D"/>
    <w:rsid w:val="008B2F87"/>
    <w:rsid w:val="008B38DC"/>
    <w:rsid w:val="008B3A9C"/>
    <w:rsid w:val="008B3BC1"/>
    <w:rsid w:val="008B441B"/>
    <w:rsid w:val="008B4588"/>
    <w:rsid w:val="008B48F2"/>
    <w:rsid w:val="008B4F9D"/>
    <w:rsid w:val="008B52EC"/>
    <w:rsid w:val="008B55D9"/>
    <w:rsid w:val="008B5D2D"/>
    <w:rsid w:val="008B61F6"/>
    <w:rsid w:val="008B6674"/>
    <w:rsid w:val="008B6884"/>
    <w:rsid w:val="008B72B3"/>
    <w:rsid w:val="008B74C2"/>
    <w:rsid w:val="008C02FA"/>
    <w:rsid w:val="008C0318"/>
    <w:rsid w:val="008C0617"/>
    <w:rsid w:val="008C0C47"/>
    <w:rsid w:val="008C0ECE"/>
    <w:rsid w:val="008C1808"/>
    <w:rsid w:val="008C1A30"/>
    <w:rsid w:val="008C1A81"/>
    <w:rsid w:val="008C1AE5"/>
    <w:rsid w:val="008C1E02"/>
    <w:rsid w:val="008C2ADF"/>
    <w:rsid w:val="008C3443"/>
    <w:rsid w:val="008C377F"/>
    <w:rsid w:val="008C37F2"/>
    <w:rsid w:val="008C405E"/>
    <w:rsid w:val="008C43AE"/>
    <w:rsid w:val="008C4D1A"/>
    <w:rsid w:val="008C4FE6"/>
    <w:rsid w:val="008C544B"/>
    <w:rsid w:val="008C5492"/>
    <w:rsid w:val="008C553D"/>
    <w:rsid w:val="008C57E0"/>
    <w:rsid w:val="008C5896"/>
    <w:rsid w:val="008C5A5F"/>
    <w:rsid w:val="008C5FEF"/>
    <w:rsid w:val="008C6314"/>
    <w:rsid w:val="008C6331"/>
    <w:rsid w:val="008C660A"/>
    <w:rsid w:val="008C6890"/>
    <w:rsid w:val="008C6A21"/>
    <w:rsid w:val="008C6F08"/>
    <w:rsid w:val="008C74E2"/>
    <w:rsid w:val="008C7A9E"/>
    <w:rsid w:val="008C7B8B"/>
    <w:rsid w:val="008C7C30"/>
    <w:rsid w:val="008D06AA"/>
    <w:rsid w:val="008D0A40"/>
    <w:rsid w:val="008D0B89"/>
    <w:rsid w:val="008D0CA9"/>
    <w:rsid w:val="008D0D5F"/>
    <w:rsid w:val="008D10E5"/>
    <w:rsid w:val="008D11C3"/>
    <w:rsid w:val="008D1402"/>
    <w:rsid w:val="008D16BC"/>
    <w:rsid w:val="008D175C"/>
    <w:rsid w:val="008D1792"/>
    <w:rsid w:val="008D1A18"/>
    <w:rsid w:val="008D1C1C"/>
    <w:rsid w:val="008D1FE8"/>
    <w:rsid w:val="008D249A"/>
    <w:rsid w:val="008D2C57"/>
    <w:rsid w:val="008D3314"/>
    <w:rsid w:val="008D33E8"/>
    <w:rsid w:val="008D4347"/>
    <w:rsid w:val="008D478C"/>
    <w:rsid w:val="008D4B4B"/>
    <w:rsid w:val="008D4DE9"/>
    <w:rsid w:val="008D5764"/>
    <w:rsid w:val="008D5BD1"/>
    <w:rsid w:val="008D5E42"/>
    <w:rsid w:val="008D6231"/>
    <w:rsid w:val="008D66B0"/>
    <w:rsid w:val="008D69E8"/>
    <w:rsid w:val="008D6E0D"/>
    <w:rsid w:val="008D6E86"/>
    <w:rsid w:val="008D7A43"/>
    <w:rsid w:val="008D7B3A"/>
    <w:rsid w:val="008D7CF4"/>
    <w:rsid w:val="008D7DC5"/>
    <w:rsid w:val="008E03F5"/>
    <w:rsid w:val="008E0C97"/>
    <w:rsid w:val="008E0EFE"/>
    <w:rsid w:val="008E0F39"/>
    <w:rsid w:val="008E1065"/>
    <w:rsid w:val="008E15F2"/>
    <w:rsid w:val="008E17E0"/>
    <w:rsid w:val="008E19B1"/>
    <w:rsid w:val="008E1CF8"/>
    <w:rsid w:val="008E240D"/>
    <w:rsid w:val="008E28FF"/>
    <w:rsid w:val="008E29F6"/>
    <w:rsid w:val="008E2A59"/>
    <w:rsid w:val="008E3560"/>
    <w:rsid w:val="008E3C11"/>
    <w:rsid w:val="008E3D7E"/>
    <w:rsid w:val="008E3FFD"/>
    <w:rsid w:val="008E46CD"/>
    <w:rsid w:val="008E4848"/>
    <w:rsid w:val="008E4C65"/>
    <w:rsid w:val="008E4CA3"/>
    <w:rsid w:val="008E4E25"/>
    <w:rsid w:val="008E5519"/>
    <w:rsid w:val="008E5857"/>
    <w:rsid w:val="008E586F"/>
    <w:rsid w:val="008E5D3D"/>
    <w:rsid w:val="008E5F5D"/>
    <w:rsid w:val="008E6346"/>
    <w:rsid w:val="008E673E"/>
    <w:rsid w:val="008E71AE"/>
    <w:rsid w:val="008E71E8"/>
    <w:rsid w:val="008E75D0"/>
    <w:rsid w:val="008E7910"/>
    <w:rsid w:val="008E7EF6"/>
    <w:rsid w:val="008E7F3E"/>
    <w:rsid w:val="008F002B"/>
    <w:rsid w:val="008F0264"/>
    <w:rsid w:val="008F09D8"/>
    <w:rsid w:val="008F0CA4"/>
    <w:rsid w:val="008F0DFD"/>
    <w:rsid w:val="008F0ED6"/>
    <w:rsid w:val="008F12A7"/>
    <w:rsid w:val="008F1A31"/>
    <w:rsid w:val="008F1CC2"/>
    <w:rsid w:val="008F1F83"/>
    <w:rsid w:val="008F20A1"/>
    <w:rsid w:val="008F2B57"/>
    <w:rsid w:val="008F2CA4"/>
    <w:rsid w:val="008F2F1A"/>
    <w:rsid w:val="008F3118"/>
    <w:rsid w:val="008F3957"/>
    <w:rsid w:val="008F3C1A"/>
    <w:rsid w:val="008F3EDB"/>
    <w:rsid w:val="008F3FF2"/>
    <w:rsid w:val="008F4CA2"/>
    <w:rsid w:val="008F4FEF"/>
    <w:rsid w:val="008F4FF2"/>
    <w:rsid w:val="008F522C"/>
    <w:rsid w:val="008F54D0"/>
    <w:rsid w:val="008F5758"/>
    <w:rsid w:val="008F5A59"/>
    <w:rsid w:val="008F5BDB"/>
    <w:rsid w:val="008F5C25"/>
    <w:rsid w:val="008F6808"/>
    <w:rsid w:val="008F6B33"/>
    <w:rsid w:val="008F6BAA"/>
    <w:rsid w:val="008F71C9"/>
    <w:rsid w:val="008F72A4"/>
    <w:rsid w:val="008F7A5F"/>
    <w:rsid w:val="008F7CCA"/>
    <w:rsid w:val="00900037"/>
    <w:rsid w:val="0090061B"/>
    <w:rsid w:val="00900ED7"/>
    <w:rsid w:val="00901099"/>
    <w:rsid w:val="00901CF0"/>
    <w:rsid w:val="00901DAC"/>
    <w:rsid w:val="0090351B"/>
    <w:rsid w:val="00904817"/>
    <w:rsid w:val="009049BC"/>
    <w:rsid w:val="0090552E"/>
    <w:rsid w:val="009058A1"/>
    <w:rsid w:val="00905A1F"/>
    <w:rsid w:val="00905DBD"/>
    <w:rsid w:val="00905DFE"/>
    <w:rsid w:val="00907102"/>
    <w:rsid w:val="009076FD"/>
    <w:rsid w:val="00907C9D"/>
    <w:rsid w:val="00910190"/>
    <w:rsid w:val="0091036F"/>
    <w:rsid w:val="0091057F"/>
    <w:rsid w:val="00910A45"/>
    <w:rsid w:val="00910B26"/>
    <w:rsid w:val="00910BCC"/>
    <w:rsid w:val="00910F64"/>
    <w:rsid w:val="00911EA7"/>
    <w:rsid w:val="0091224D"/>
    <w:rsid w:val="009124F1"/>
    <w:rsid w:val="00912B65"/>
    <w:rsid w:val="009140B7"/>
    <w:rsid w:val="009147AC"/>
    <w:rsid w:val="009148DA"/>
    <w:rsid w:val="0091584C"/>
    <w:rsid w:val="00915F1B"/>
    <w:rsid w:val="0091600E"/>
    <w:rsid w:val="00916481"/>
    <w:rsid w:val="009168CD"/>
    <w:rsid w:val="009176C2"/>
    <w:rsid w:val="009177E2"/>
    <w:rsid w:val="00917909"/>
    <w:rsid w:val="00917E5B"/>
    <w:rsid w:val="009203BB"/>
    <w:rsid w:val="009203CA"/>
    <w:rsid w:val="009203E8"/>
    <w:rsid w:val="00920676"/>
    <w:rsid w:val="00920C5B"/>
    <w:rsid w:val="00920F2B"/>
    <w:rsid w:val="009210B4"/>
    <w:rsid w:val="00921643"/>
    <w:rsid w:val="009216F2"/>
    <w:rsid w:val="00921883"/>
    <w:rsid w:val="00921D7B"/>
    <w:rsid w:val="00921E95"/>
    <w:rsid w:val="00922132"/>
    <w:rsid w:val="009225F0"/>
    <w:rsid w:val="009229C0"/>
    <w:rsid w:val="00922C7E"/>
    <w:rsid w:val="00922CF9"/>
    <w:rsid w:val="0092336E"/>
    <w:rsid w:val="00923541"/>
    <w:rsid w:val="00923E69"/>
    <w:rsid w:val="009243EE"/>
    <w:rsid w:val="00924663"/>
    <w:rsid w:val="00924F00"/>
    <w:rsid w:val="00925103"/>
    <w:rsid w:val="00926084"/>
    <w:rsid w:val="0092657C"/>
    <w:rsid w:val="00926934"/>
    <w:rsid w:val="00926CF0"/>
    <w:rsid w:val="00926E50"/>
    <w:rsid w:val="009272C0"/>
    <w:rsid w:val="00927496"/>
    <w:rsid w:val="00927767"/>
    <w:rsid w:val="00927D34"/>
    <w:rsid w:val="00927ECE"/>
    <w:rsid w:val="00930530"/>
    <w:rsid w:val="009308CB"/>
    <w:rsid w:val="00931D79"/>
    <w:rsid w:val="00931EA2"/>
    <w:rsid w:val="00932B03"/>
    <w:rsid w:val="00932BE4"/>
    <w:rsid w:val="009331A8"/>
    <w:rsid w:val="00933556"/>
    <w:rsid w:val="00933C04"/>
    <w:rsid w:val="00933EC5"/>
    <w:rsid w:val="0093412C"/>
    <w:rsid w:val="009347F5"/>
    <w:rsid w:val="00934ACE"/>
    <w:rsid w:val="009350C1"/>
    <w:rsid w:val="00935177"/>
    <w:rsid w:val="009351C0"/>
    <w:rsid w:val="009354C6"/>
    <w:rsid w:val="0093562E"/>
    <w:rsid w:val="00935D53"/>
    <w:rsid w:val="00935F52"/>
    <w:rsid w:val="00936263"/>
    <w:rsid w:val="00936A0C"/>
    <w:rsid w:val="00936B63"/>
    <w:rsid w:val="00937617"/>
    <w:rsid w:val="009377F1"/>
    <w:rsid w:val="009378E9"/>
    <w:rsid w:val="00937E38"/>
    <w:rsid w:val="00937FCB"/>
    <w:rsid w:val="00940398"/>
    <w:rsid w:val="00940776"/>
    <w:rsid w:val="009407D4"/>
    <w:rsid w:val="0094092A"/>
    <w:rsid w:val="00941B4C"/>
    <w:rsid w:val="00941D1F"/>
    <w:rsid w:val="00941E82"/>
    <w:rsid w:val="0094295E"/>
    <w:rsid w:val="0094368D"/>
    <w:rsid w:val="00943996"/>
    <w:rsid w:val="00943BAE"/>
    <w:rsid w:val="00943FC9"/>
    <w:rsid w:val="009441D6"/>
    <w:rsid w:val="00944484"/>
    <w:rsid w:val="00944C4D"/>
    <w:rsid w:val="00944FCF"/>
    <w:rsid w:val="00945344"/>
    <w:rsid w:val="009454D5"/>
    <w:rsid w:val="00945D10"/>
    <w:rsid w:val="00946071"/>
    <w:rsid w:val="0094611E"/>
    <w:rsid w:val="00946352"/>
    <w:rsid w:val="009463E5"/>
    <w:rsid w:val="00946A06"/>
    <w:rsid w:val="00946A42"/>
    <w:rsid w:val="00946AC7"/>
    <w:rsid w:val="00946CAF"/>
    <w:rsid w:val="00946CCF"/>
    <w:rsid w:val="009471AD"/>
    <w:rsid w:val="00947234"/>
    <w:rsid w:val="00947930"/>
    <w:rsid w:val="00947B57"/>
    <w:rsid w:val="00947E12"/>
    <w:rsid w:val="0095002F"/>
    <w:rsid w:val="0095023B"/>
    <w:rsid w:val="009505A4"/>
    <w:rsid w:val="009506EB"/>
    <w:rsid w:val="00950720"/>
    <w:rsid w:val="00950D12"/>
    <w:rsid w:val="00950D2A"/>
    <w:rsid w:val="0095137E"/>
    <w:rsid w:val="009515DE"/>
    <w:rsid w:val="0095167C"/>
    <w:rsid w:val="00951924"/>
    <w:rsid w:val="009519C1"/>
    <w:rsid w:val="00951BE7"/>
    <w:rsid w:val="00952659"/>
    <w:rsid w:val="009527CF"/>
    <w:rsid w:val="00952C44"/>
    <w:rsid w:val="00953317"/>
    <w:rsid w:val="00953AF6"/>
    <w:rsid w:val="00953BD9"/>
    <w:rsid w:val="009540A9"/>
    <w:rsid w:val="00954C09"/>
    <w:rsid w:val="00954E43"/>
    <w:rsid w:val="00954EB9"/>
    <w:rsid w:val="00955297"/>
    <w:rsid w:val="00955841"/>
    <w:rsid w:val="00955CF4"/>
    <w:rsid w:val="00955D92"/>
    <w:rsid w:val="00955E6C"/>
    <w:rsid w:val="00956800"/>
    <w:rsid w:val="009568F7"/>
    <w:rsid w:val="009569DF"/>
    <w:rsid w:val="00956C13"/>
    <w:rsid w:val="009570F3"/>
    <w:rsid w:val="00957279"/>
    <w:rsid w:val="0095769A"/>
    <w:rsid w:val="00957863"/>
    <w:rsid w:val="00957E6B"/>
    <w:rsid w:val="00960072"/>
    <w:rsid w:val="009604F2"/>
    <w:rsid w:val="00960875"/>
    <w:rsid w:val="00960FD9"/>
    <w:rsid w:val="00961667"/>
    <w:rsid w:val="00961C29"/>
    <w:rsid w:val="00961E1C"/>
    <w:rsid w:val="00962505"/>
    <w:rsid w:val="009629AD"/>
    <w:rsid w:val="00962D1F"/>
    <w:rsid w:val="00963424"/>
    <w:rsid w:val="0096346F"/>
    <w:rsid w:val="009635A6"/>
    <w:rsid w:val="00963893"/>
    <w:rsid w:val="009638A0"/>
    <w:rsid w:val="00963EF9"/>
    <w:rsid w:val="00964241"/>
    <w:rsid w:val="00964255"/>
    <w:rsid w:val="00964FD7"/>
    <w:rsid w:val="00965429"/>
    <w:rsid w:val="009657C2"/>
    <w:rsid w:val="00965953"/>
    <w:rsid w:val="00965B8E"/>
    <w:rsid w:val="00966095"/>
    <w:rsid w:val="00966502"/>
    <w:rsid w:val="009665C3"/>
    <w:rsid w:val="00966874"/>
    <w:rsid w:val="00966F1B"/>
    <w:rsid w:val="00967349"/>
    <w:rsid w:val="009677E6"/>
    <w:rsid w:val="00967844"/>
    <w:rsid w:val="009678E1"/>
    <w:rsid w:val="009679B9"/>
    <w:rsid w:val="00967B85"/>
    <w:rsid w:val="009701AB"/>
    <w:rsid w:val="00970A29"/>
    <w:rsid w:val="00970E72"/>
    <w:rsid w:val="00970F4F"/>
    <w:rsid w:val="009721FD"/>
    <w:rsid w:val="009723F0"/>
    <w:rsid w:val="00972518"/>
    <w:rsid w:val="009727F0"/>
    <w:rsid w:val="0097299D"/>
    <w:rsid w:val="0097308D"/>
    <w:rsid w:val="0097342F"/>
    <w:rsid w:val="0097371F"/>
    <w:rsid w:val="0097378E"/>
    <w:rsid w:val="00973A9B"/>
    <w:rsid w:val="00973E64"/>
    <w:rsid w:val="00973EE7"/>
    <w:rsid w:val="00974207"/>
    <w:rsid w:val="00974537"/>
    <w:rsid w:val="009745FD"/>
    <w:rsid w:val="009747B6"/>
    <w:rsid w:val="0097489B"/>
    <w:rsid w:val="00974C86"/>
    <w:rsid w:val="009751AD"/>
    <w:rsid w:val="00975323"/>
    <w:rsid w:val="009757E2"/>
    <w:rsid w:val="00975A23"/>
    <w:rsid w:val="00975BFC"/>
    <w:rsid w:val="00975C69"/>
    <w:rsid w:val="00975FD7"/>
    <w:rsid w:val="00976050"/>
    <w:rsid w:val="00976563"/>
    <w:rsid w:val="0097694B"/>
    <w:rsid w:val="00976EA5"/>
    <w:rsid w:val="00976EAB"/>
    <w:rsid w:val="009776A7"/>
    <w:rsid w:val="00977AEB"/>
    <w:rsid w:val="00980316"/>
    <w:rsid w:val="0098042A"/>
    <w:rsid w:val="00980FB2"/>
    <w:rsid w:val="00981180"/>
    <w:rsid w:val="0098120F"/>
    <w:rsid w:val="009813F6"/>
    <w:rsid w:val="00981502"/>
    <w:rsid w:val="00981A5E"/>
    <w:rsid w:val="00982058"/>
    <w:rsid w:val="009825DA"/>
    <w:rsid w:val="00982707"/>
    <w:rsid w:val="00982DF0"/>
    <w:rsid w:val="009830F8"/>
    <w:rsid w:val="00983148"/>
    <w:rsid w:val="0098332A"/>
    <w:rsid w:val="00983393"/>
    <w:rsid w:val="00983456"/>
    <w:rsid w:val="009841B1"/>
    <w:rsid w:val="0098475D"/>
    <w:rsid w:val="0098490A"/>
    <w:rsid w:val="009851A0"/>
    <w:rsid w:val="00985208"/>
    <w:rsid w:val="009856E1"/>
    <w:rsid w:val="00985B2F"/>
    <w:rsid w:val="00985C23"/>
    <w:rsid w:val="00985E46"/>
    <w:rsid w:val="00986539"/>
    <w:rsid w:val="00986726"/>
    <w:rsid w:val="00986C5D"/>
    <w:rsid w:val="00986C76"/>
    <w:rsid w:val="00987305"/>
    <w:rsid w:val="009876CB"/>
    <w:rsid w:val="00987DBB"/>
    <w:rsid w:val="0099061F"/>
    <w:rsid w:val="009906E5"/>
    <w:rsid w:val="009918B1"/>
    <w:rsid w:val="00991CB5"/>
    <w:rsid w:val="0099256B"/>
    <w:rsid w:val="00992662"/>
    <w:rsid w:val="009927B5"/>
    <w:rsid w:val="00992951"/>
    <w:rsid w:val="009932C8"/>
    <w:rsid w:val="00993938"/>
    <w:rsid w:val="0099469E"/>
    <w:rsid w:val="00994A76"/>
    <w:rsid w:val="00994BB3"/>
    <w:rsid w:val="00994C44"/>
    <w:rsid w:val="00994FD7"/>
    <w:rsid w:val="009951F4"/>
    <w:rsid w:val="00995D39"/>
    <w:rsid w:val="00995F22"/>
    <w:rsid w:val="009966D8"/>
    <w:rsid w:val="009966F2"/>
    <w:rsid w:val="00996719"/>
    <w:rsid w:val="00996DE3"/>
    <w:rsid w:val="0099716F"/>
    <w:rsid w:val="00997319"/>
    <w:rsid w:val="0099751F"/>
    <w:rsid w:val="00997586"/>
    <w:rsid w:val="00997AED"/>
    <w:rsid w:val="009A048B"/>
    <w:rsid w:val="009A14D3"/>
    <w:rsid w:val="009A1DEC"/>
    <w:rsid w:val="009A2093"/>
    <w:rsid w:val="009A252B"/>
    <w:rsid w:val="009A2E02"/>
    <w:rsid w:val="009A3134"/>
    <w:rsid w:val="009A34BD"/>
    <w:rsid w:val="009A3622"/>
    <w:rsid w:val="009A41EB"/>
    <w:rsid w:val="009A461C"/>
    <w:rsid w:val="009A4697"/>
    <w:rsid w:val="009A488F"/>
    <w:rsid w:val="009A4896"/>
    <w:rsid w:val="009A4CEE"/>
    <w:rsid w:val="009A500B"/>
    <w:rsid w:val="009A5460"/>
    <w:rsid w:val="009A5472"/>
    <w:rsid w:val="009A5877"/>
    <w:rsid w:val="009A5914"/>
    <w:rsid w:val="009A632E"/>
    <w:rsid w:val="009A6525"/>
    <w:rsid w:val="009A67FB"/>
    <w:rsid w:val="009A691F"/>
    <w:rsid w:val="009A6C83"/>
    <w:rsid w:val="009A6E17"/>
    <w:rsid w:val="009A6E29"/>
    <w:rsid w:val="009A7694"/>
    <w:rsid w:val="009A781E"/>
    <w:rsid w:val="009A7BF7"/>
    <w:rsid w:val="009A7F56"/>
    <w:rsid w:val="009B0B0B"/>
    <w:rsid w:val="009B0CB1"/>
    <w:rsid w:val="009B0D28"/>
    <w:rsid w:val="009B0D74"/>
    <w:rsid w:val="009B125E"/>
    <w:rsid w:val="009B147F"/>
    <w:rsid w:val="009B1816"/>
    <w:rsid w:val="009B1E77"/>
    <w:rsid w:val="009B2118"/>
    <w:rsid w:val="009B21C8"/>
    <w:rsid w:val="009B246B"/>
    <w:rsid w:val="009B3301"/>
    <w:rsid w:val="009B367B"/>
    <w:rsid w:val="009B397D"/>
    <w:rsid w:val="009B3D89"/>
    <w:rsid w:val="009B4259"/>
    <w:rsid w:val="009B42BD"/>
    <w:rsid w:val="009B449E"/>
    <w:rsid w:val="009B44E2"/>
    <w:rsid w:val="009B450F"/>
    <w:rsid w:val="009B4A9F"/>
    <w:rsid w:val="009B4FDB"/>
    <w:rsid w:val="009B59C3"/>
    <w:rsid w:val="009B6307"/>
    <w:rsid w:val="009B6555"/>
    <w:rsid w:val="009B6566"/>
    <w:rsid w:val="009B7168"/>
    <w:rsid w:val="009B71C2"/>
    <w:rsid w:val="009B736F"/>
    <w:rsid w:val="009B749C"/>
    <w:rsid w:val="009B77F1"/>
    <w:rsid w:val="009B7F71"/>
    <w:rsid w:val="009C01CD"/>
    <w:rsid w:val="009C0505"/>
    <w:rsid w:val="009C063C"/>
    <w:rsid w:val="009C0922"/>
    <w:rsid w:val="009C0E38"/>
    <w:rsid w:val="009C14E7"/>
    <w:rsid w:val="009C15DA"/>
    <w:rsid w:val="009C16EA"/>
    <w:rsid w:val="009C17FB"/>
    <w:rsid w:val="009C1C16"/>
    <w:rsid w:val="009C1DDD"/>
    <w:rsid w:val="009C1E11"/>
    <w:rsid w:val="009C2F0A"/>
    <w:rsid w:val="009C3117"/>
    <w:rsid w:val="009C3273"/>
    <w:rsid w:val="009C35AF"/>
    <w:rsid w:val="009C3DCA"/>
    <w:rsid w:val="009C4B94"/>
    <w:rsid w:val="009C5440"/>
    <w:rsid w:val="009C5D65"/>
    <w:rsid w:val="009C6045"/>
    <w:rsid w:val="009C6FF1"/>
    <w:rsid w:val="009C70CB"/>
    <w:rsid w:val="009C71A7"/>
    <w:rsid w:val="009C71C5"/>
    <w:rsid w:val="009C7E1F"/>
    <w:rsid w:val="009C7FA9"/>
    <w:rsid w:val="009D00FE"/>
    <w:rsid w:val="009D0918"/>
    <w:rsid w:val="009D0E44"/>
    <w:rsid w:val="009D0E9B"/>
    <w:rsid w:val="009D236A"/>
    <w:rsid w:val="009D27A2"/>
    <w:rsid w:val="009D2CF3"/>
    <w:rsid w:val="009D2F48"/>
    <w:rsid w:val="009D3709"/>
    <w:rsid w:val="009D38BF"/>
    <w:rsid w:val="009D3A87"/>
    <w:rsid w:val="009D3D94"/>
    <w:rsid w:val="009D4236"/>
    <w:rsid w:val="009D4A7D"/>
    <w:rsid w:val="009D4AA7"/>
    <w:rsid w:val="009D52A8"/>
    <w:rsid w:val="009D5700"/>
    <w:rsid w:val="009D70E0"/>
    <w:rsid w:val="009D723C"/>
    <w:rsid w:val="009D74A3"/>
    <w:rsid w:val="009D7863"/>
    <w:rsid w:val="009D7F63"/>
    <w:rsid w:val="009E00F4"/>
    <w:rsid w:val="009E033B"/>
    <w:rsid w:val="009E0748"/>
    <w:rsid w:val="009E0BEA"/>
    <w:rsid w:val="009E0E34"/>
    <w:rsid w:val="009E0FE8"/>
    <w:rsid w:val="009E1573"/>
    <w:rsid w:val="009E15B7"/>
    <w:rsid w:val="009E1737"/>
    <w:rsid w:val="009E1F7C"/>
    <w:rsid w:val="009E2703"/>
    <w:rsid w:val="009E2BB7"/>
    <w:rsid w:val="009E2C53"/>
    <w:rsid w:val="009E2EF6"/>
    <w:rsid w:val="009E31F6"/>
    <w:rsid w:val="009E3914"/>
    <w:rsid w:val="009E451C"/>
    <w:rsid w:val="009E49EA"/>
    <w:rsid w:val="009E5220"/>
    <w:rsid w:val="009E52F3"/>
    <w:rsid w:val="009E5730"/>
    <w:rsid w:val="009E5D22"/>
    <w:rsid w:val="009E64CE"/>
    <w:rsid w:val="009E6594"/>
    <w:rsid w:val="009E6674"/>
    <w:rsid w:val="009E682E"/>
    <w:rsid w:val="009E7078"/>
    <w:rsid w:val="009E70ED"/>
    <w:rsid w:val="009E74B8"/>
    <w:rsid w:val="009F0062"/>
    <w:rsid w:val="009F05F2"/>
    <w:rsid w:val="009F0923"/>
    <w:rsid w:val="009F0F03"/>
    <w:rsid w:val="009F120D"/>
    <w:rsid w:val="009F1B44"/>
    <w:rsid w:val="009F2396"/>
    <w:rsid w:val="009F2661"/>
    <w:rsid w:val="009F2D9E"/>
    <w:rsid w:val="009F31A5"/>
    <w:rsid w:val="009F31AF"/>
    <w:rsid w:val="009F3255"/>
    <w:rsid w:val="009F3313"/>
    <w:rsid w:val="009F35CD"/>
    <w:rsid w:val="009F3B6E"/>
    <w:rsid w:val="009F3CF4"/>
    <w:rsid w:val="009F43C5"/>
    <w:rsid w:val="009F46F8"/>
    <w:rsid w:val="009F4879"/>
    <w:rsid w:val="009F499A"/>
    <w:rsid w:val="009F4F14"/>
    <w:rsid w:val="009F54DA"/>
    <w:rsid w:val="009F574C"/>
    <w:rsid w:val="009F578D"/>
    <w:rsid w:val="009F59D8"/>
    <w:rsid w:val="009F60DD"/>
    <w:rsid w:val="009F65A3"/>
    <w:rsid w:val="009F66E9"/>
    <w:rsid w:val="009F6FC6"/>
    <w:rsid w:val="009F7146"/>
    <w:rsid w:val="009F717F"/>
    <w:rsid w:val="009F7764"/>
    <w:rsid w:val="009F7B24"/>
    <w:rsid w:val="009F7BE2"/>
    <w:rsid w:val="00A00680"/>
    <w:rsid w:val="00A007C2"/>
    <w:rsid w:val="00A0085E"/>
    <w:rsid w:val="00A01043"/>
    <w:rsid w:val="00A01B0D"/>
    <w:rsid w:val="00A01DE4"/>
    <w:rsid w:val="00A01DEF"/>
    <w:rsid w:val="00A0212E"/>
    <w:rsid w:val="00A022CA"/>
    <w:rsid w:val="00A024DC"/>
    <w:rsid w:val="00A028D4"/>
    <w:rsid w:val="00A03093"/>
    <w:rsid w:val="00A036C3"/>
    <w:rsid w:val="00A03A37"/>
    <w:rsid w:val="00A03A6B"/>
    <w:rsid w:val="00A03C31"/>
    <w:rsid w:val="00A03F2B"/>
    <w:rsid w:val="00A0419F"/>
    <w:rsid w:val="00A04A91"/>
    <w:rsid w:val="00A04B77"/>
    <w:rsid w:val="00A04C29"/>
    <w:rsid w:val="00A04FF3"/>
    <w:rsid w:val="00A05010"/>
    <w:rsid w:val="00A05287"/>
    <w:rsid w:val="00A0542D"/>
    <w:rsid w:val="00A05450"/>
    <w:rsid w:val="00A05875"/>
    <w:rsid w:val="00A05900"/>
    <w:rsid w:val="00A05B06"/>
    <w:rsid w:val="00A05BB9"/>
    <w:rsid w:val="00A05CB5"/>
    <w:rsid w:val="00A05DF6"/>
    <w:rsid w:val="00A05EE7"/>
    <w:rsid w:val="00A0679F"/>
    <w:rsid w:val="00A067ED"/>
    <w:rsid w:val="00A06C52"/>
    <w:rsid w:val="00A076F3"/>
    <w:rsid w:val="00A07A9B"/>
    <w:rsid w:val="00A07ABA"/>
    <w:rsid w:val="00A07EE9"/>
    <w:rsid w:val="00A10263"/>
    <w:rsid w:val="00A1029E"/>
    <w:rsid w:val="00A103BE"/>
    <w:rsid w:val="00A117DE"/>
    <w:rsid w:val="00A11B0F"/>
    <w:rsid w:val="00A11B21"/>
    <w:rsid w:val="00A12065"/>
    <w:rsid w:val="00A120D9"/>
    <w:rsid w:val="00A123CC"/>
    <w:rsid w:val="00A123E6"/>
    <w:rsid w:val="00A1282B"/>
    <w:rsid w:val="00A134F5"/>
    <w:rsid w:val="00A138B0"/>
    <w:rsid w:val="00A139C9"/>
    <w:rsid w:val="00A13E77"/>
    <w:rsid w:val="00A13E92"/>
    <w:rsid w:val="00A142F7"/>
    <w:rsid w:val="00A14616"/>
    <w:rsid w:val="00A14665"/>
    <w:rsid w:val="00A14D2F"/>
    <w:rsid w:val="00A14FC2"/>
    <w:rsid w:val="00A15ADF"/>
    <w:rsid w:val="00A162C7"/>
    <w:rsid w:val="00A1658B"/>
    <w:rsid w:val="00A168E4"/>
    <w:rsid w:val="00A169A7"/>
    <w:rsid w:val="00A16D19"/>
    <w:rsid w:val="00A16DAD"/>
    <w:rsid w:val="00A17135"/>
    <w:rsid w:val="00A17D78"/>
    <w:rsid w:val="00A2011E"/>
    <w:rsid w:val="00A201A8"/>
    <w:rsid w:val="00A2064F"/>
    <w:rsid w:val="00A2096D"/>
    <w:rsid w:val="00A20F2B"/>
    <w:rsid w:val="00A2125A"/>
    <w:rsid w:val="00A2127C"/>
    <w:rsid w:val="00A21299"/>
    <w:rsid w:val="00A212D2"/>
    <w:rsid w:val="00A216C2"/>
    <w:rsid w:val="00A21D2F"/>
    <w:rsid w:val="00A22607"/>
    <w:rsid w:val="00A22D71"/>
    <w:rsid w:val="00A23417"/>
    <w:rsid w:val="00A23A59"/>
    <w:rsid w:val="00A23A7F"/>
    <w:rsid w:val="00A23ED3"/>
    <w:rsid w:val="00A23FFC"/>
    <w:rsid w:val="00A242FC"/>
    <w:rsid w:val="00A244B3"/>
    <w:rsid w:val="00A24AE1"/>
    <w:rsid w:val="00A24CB7"/>
    <w:rsid w:val="00A24EC1"/>
    <w:rsid w:val="00A250B5"/>
    <w:rsid w:val="00A26598"/>
    <w:rsid w:val="00A26839"/>
    <w:rsid w:val="00A26F96"/>
    <w:rsid w:val="00A2761B"/>
    <w:rsid w:val="00A27896"/>
    <w:rsid w:val="00A30B02"/>
    <w:rsid w:val="00A30E06"/>
    <w:rsid w:val="00A31A61"/>
    <w:rsid w:val="00A31CED"/>
    <w:rsid w:val="00A31D0A"/>
    <w:rsid w:val="00A31DFD"/>
    <w:rsid w:val="00A31F53"/>
    <w:rsid w:val="00A31F8F"/>
    <w:rsid w:val="00A32106"/>
    <w:rsid w:val="00A321B1"/>
    <w:rsid w:val="00A32200"/>
    <w:rsid w:val="00A32344"/>
    <w:rsid w:val="00A32353"/>
    <w:rsid w:val="00A324D8"/>
    <w:rsid w:val="00A324F3"/>
    <w:rsid w:val="00A32553"/>
    <w:rsid w:val="00A32771"/>
    <w:rsid w:val="00A329F0"/>
    <w:rsid w:val="00A33037"/>
    <w:rsid w:val="00A334A6"/>
    <w:rsid w:val="00A334FF"/>
    <w:rsid w:val="00A3360C"/>
    <w:rsid w:val="00A337E8"/>
    <w:rsid w:val="00A33B0F"/>
    <w:rsid w:val="00A33C66"/>
    <w:rsid w:val="00A33C6F"/>
    <w:rsid w:val="00A33E91"/>
    <w:rsid w:val="00A345B2"/>
    <w:rsid w:val="00A3463D"/>
    <w:rsid w:val="00A35095"/>
    <w:rsid w:val="00A3599E"/>
    <w:rsid w:val="00A35A13"/>
    <w:rsid w:val="00A35AC8"/>
    <w:rsid w:val="00A36443"/>
    <w:rsid w:val="00A3648B"/>
    <w:rsid w:val="00A36B10"/>
    <w:rsid w:val="00A36C5D"/>
    <w:rsid w:val="00A36FF4"/>
    <w:rsid w:val="00A37283"/>
    <w:rsid w:val="00A37336"/>
    <w:rsid w:val="00A37844"/>
    <w:rsid w:val="00A37B72"/>
    <w:rsid w:val="00A4021C"/>
    <w:rsid w:val="00A40467"/>
    <w:rsid w:val="00A406A9"/>
    <w:rsid w:val="00A406EB"/>
    <w:rsid w:val="00A40A78"/>
    <w:rsid w:val="00A40C94"/>
    <w:rsid w:val="00A40D01"/>
    <w:rsid w:val="00A40E82"/>
    <w:rsid w:val="00A4134C"/>
    <w:rsid w:val="00A4195B"/>
    <w:rsid w:val="00A41F6A"/>
    <w:rsid w:val="00A42288"/>
    <w:rsid w:val="00A426C7"/>
    <w:rsid w:val="00A433F8"/>
    <w:rsid w:val="00A43588"/>
    <w:rsid w:val="00A43EA3"/>
    <w:rsid w:val="00A441D2"/>
    <w:rsid w:val="00A4437F"/>
    <w:rsid w:val="00A444F5"/>
    <w:rsid w:val="00A45290"/>
    <w:rsid w:val="00A45483"/>
    <w:rsid w:val="00A45CBB"/>
    <w:rsid w:val="00A45DA6"/>
    <w:rsid w:val="00A4611B"/>
    <w:rsid w:val="00A46201"/>
    <w:rsid w:val="00A46266"/>
    <w:rsid w:val="00A46591"/>
    <w:rsid w:val="00A47477"/>
    <w:rsid w:val="00A475DB"/>
    <w:rsid w:val="00A4771E"/>
    <w:rsid w:val="00A47B03"/>
    <w:rsid w:val="00A50441"/>
    <w:rsid w:val="00A5051C"/>
    <w:rsid w:val="00A506BD"/>
    <w:rsid w:val="00A506E5"/>
    <w:rsid w:val="00A5073F"/>
    <w:rsid w:val="00A5081D"/>
    <w:rsid w:val="00A508E0"/>
    <w:rsid w:val="00A50E7F"/>
    <w:rsid w:val="00A51DD2"/>
    <w:rsid w:val="00A52111"/>
    <w:rsid w:val="00A5214B"/>
    <w:rsid w:val="00A5259A"/>
    <w:rsid w:val="00A52B41"/>
    <w:rsid w:val="00A52D33"/>
    <w:rsid w:val="00A52FED"/>
    <w:rsid w:val="00A53687"/>
    <w:rsid w:val="00A53E25"/>
    <w:rsid w:val="00A53FE0"/>
    <w:rsid w:val="00A5416A"/>
    <w:rsid w:val="00A547C7"/>
    <w:rsid w:val="00A553E6"/>
    <w:rsid w:val="00A55492"/>
    <w:rsid w:val="00A55CBB"/>
    <w:rsid w:val="00A55D73"/>
    <w:rsid w:val="00A561E0"/>
    <w:rsid w:val="00A566B9"/>
    <w:rsid w:val="00A57328"/>
    <w:rsid w:val="00A57551"/>
    <w:rsid w:val="00A577C3"/>
    <w:rsid w:val="00A57A25"/>
    <w:rsid w:val="00A57D0D"/>
    <w:rsid w:val="00A60135"/>
    <w:rsid w:val="00A60B35"/>
    <w:rsid w:val="00A60B49"/>
    <w:rsid w:val="00A610DF"/>
    <w:rsid w:val="00A613AE"/>
    <w:rsid w:val="00A6147B"/>
    <w:rsid w:val="00A61526"/>
    <w:rsid w:val="00A622E9"/>
    <w:rsid w:val="00A62507"/>
    <w:rsid w:val="00A625B9"/>
    <w:rsid w:val="00A63633"/>
    <w:rsid w:val="00A64068"/>
    <w:rsid w:val="00A64F13"/>
    <w:rsid w:val="00A65234"/>
    <w:rsid w:val="00A65398"/>
    <w:rsid w:val="00A65564"/>
    <w:rsid w:val="00A65905"/>
    <w:rsid w:val="00A65B4C"/>
    <w:rsid w:val="00A66176"/>
    <w:rsid w:val="00A6624B"/>
    <w:rsid w:val="00A66584"/>
    <w:rsid w:val="00A66A88"/>
    <w:rsid w:val="00A66D0C"/>
    <w:rsid w:val="00A66F7C"/>
    <w:rsid w:val="00A67216"/>
    <w:rsid w:val="00A6743A"/>
    <w:rsid w:val="00A6781B"/>
    <w:rsid w:val="00A67957"/>
    <w:rsid w:val="00A67A60"/>
    <w:rsid w:val="00A67ADF"/>
    <w:rsid w:val="00A67EF5"/>
    <w:rsid w:val="00A67F5A"/>
    <w:rsid w:val="00A70104"/>
    <w:rsid w:val="00A70D6F"/>
    <w:rsid w:val="00A70DB2"/>
    <w:rsid w:val="00A71065"/>
    <w:rsid w:val="00A71438"/>
    <w:rsid w:val="00A71F95"/>
    <w:rsid w:val="00A72124"/>
    <w:rsid w:val="00A7295D"/>
    <w:rsid w:val="00A72994"/>
    <w:rsid w:val="00A73CAD"/>
    <w:rsid w:val="00A7458D"/>
    <w:rsid w:val="00A7485A"/>
    <w:rsid w:val="00A74D14"/>
    <w:rsid w:val="00A7502C"/>
    <w:rsid w:val="00A7550C"/>
    <w:rsid w:val="00A7577A"/>
    <w:rsid w:val="00A75E19"/>
    <w:rsid w:val="00A762DC"/>
    <w:rsid w:val="00A765F2"/>
    <w:rsid w:val="00A76984"/>
    <w:rsid w:val="00A76ACE"/>
    <w:rsid w:val="00A76CC4"/>
    <w:rsid w:val="00A7774C"/>
    <w:rsid w:val="00A77942"/>
    <w:rsid w:val="00A779D8"/>
    <w:rsid w:val="00A77B40"/>
    <w:rsid w:val="00A77BDF"/>
    <w:rsid w:val="00A77CC0"/>
    <w:rsid w:val="00A77EC3"/>
    <w:rsid w:val="00A8002A"/>
    <w:rsid w:val="00A80572"/>
    <w:rsid w:val="00A8096C"/>
    <w:rsid w:val="00A80D3B"/>
    <w:rsid w:val="00A80E43"/>
    <w:rsid w:val="00A80F68"/>
    <w:rsid w:val="00A80FCE"/>
    <w:rsid w:val="00A81658"/>
    <w:rsid w:val="00A81800"/>
    <w:rsid w:val="00A8243D"/>
    <w:rsid w:val="00A8271B"/>
    <w:rsid w:val="00A8282F"/>
    <w:rsid w:val="00A83087"/>
    <w:rsid w:val="00A83B28"/>
    <w:rsid w:val="00A83B4A"/>
    <w:rsid w:val="00A83C5B"/>
    <w:rsid w:val="00A8476F"/>
    <w:rsid w:val="00A847C2"/>
    <w:rsid w:val="00A84890"/>
    <w:rsid w:val="00A85D11"/>
    <w:rsid w:val="00A86053"/>
    <w:rsid w:val="00A86399"/>
    <w:rsid w:val="00A872BF"/>
    <w:rsid w:val="00A87473"/>
    <w:rsid w:val="00A87FD1"/>
    <w:rsid w:val="00A903E7"/>
    <w:rsid w:val="00A90920"/>
    <w:rsid w:val="00A90AE6"/>
    <w:rsid w:val="00A913ED"/>
    <w:rsid w:val="00A917CC"/>
    <w:rsid w:val="00A91CCD"/>
    <w:rsid w:val="00A921D8"/>
    <w:rsid w:val="00A9324C"/>
    <w:rsid w:val="00A932CD"/>
    <w:rsid w:val="00A93578"/>
    <w:rsid w:val="00A946BB"/>
    <w:rsid w:val="00A94B81"/>
    <w:rsid w:val="00A952C5"/>
    <w:rsid w:val="00A9652D"/>
    <w:rsid w:val="00A96C17"/>
    <w:rsid w:val="00A9721F"/>
    <w:rsid w:val="00A97648"/>
    <w:rsid w:val="00AA0071"/>
    <w:rsid w:val="00AA01D8"/>
    <w:rsid w:val="00AA0211"/>
    <w:rsid w:val="00AA041B"/>
    <w:rsid w:val="00AA051D"/>
    <w:rsid w:val="00AA0CD7"/>
    <w:rsid w:val="00AA10E9"/>
    <w:rsid w:val="00AA1E3E"/>
    <w:rsid w:val="00AA2146"/>
    <w:rsid w:val="00AA256E"/>
    <w:rsid w:val="00AA2858"/>
    <w:rsid w:val="00AA2B46"/>
    <w:rsid w:val="00AA2E43"/>
    <w:rsid w:val="00AA3AB8"/>
    <w:rsid w:val="00AA3E25"/>
    <w:rsid w:val="00AA4B65"/>
    <w:rsid w:val="00AA5858"/>
    <w:rsid w:val="00AA5A57"/>
    <w:rsid w:val="00AA5B02"/>
    <w:rsid w:val="00AA5C8A"/>
    <w:rsid w:val="00AA6A3A"/>
    <w:rsid w:val="00AA6E8E"/>
    <w:rsid w:val="00AA7E3A"/>
    <w:rsid w:val="00AB0663"/>
    <w:rsid w:val="00AB0A40"/>
    <w:rsid w:val="00AB0A76"/>
    <w:rsid w:val="00AB152D"/>
    <w:rsid w:val="00AB1594"/>
    <w:rsid w:val="00AB17B7"/>
    <w:rsid w:val="00AB26A1"/>
    <w:rsid w:val="00AB2B6C"/>
    <w:rsid w:val="00AB32F6"/>
    <w:rsid w:val="00AB3C97"/>
    <w:rsid w:val="00AB3F35"/>
    <w:rsid w:val="00AB44B9"/>
    <w:rsid w:val="00AB470D"/>
    <w:rsid w:val="00AB48DB"/>
    <w:rsid w:val="00AB493C"/>
    <w:rsid w:val="00AB4BD1"/>
    <w:rsid w:val="00AB50AD"/>
    <w:rsid w:val="00AB62A9"/>
    <w:rsid w:val="00AB6705"/>
    <w:rsid w:val="00AB6A25"/>
    <w:rsid w:val="00AB6AB7"/>
    <w:rsid w:val="00AB703C"/>
    <w:rsid w:val="00AB73C2"/>
    <w:rsid w:val="00AB7814"/>
    <w:rsid w:val="00AB7AA1"/>
    <w:rsid w:val="00AC0788"/>
    <w:rsid w:val="00AC0E4F"/>
    <w:rsid w:val="00AC0EC6"/>
    <w:rsid w:val="00AC1E89"/>
    <w:rsid w:val="00AC2B21"/>
    <w:rsid w:val="00AC2E5D"/>
    <w:rsid w:val="00AC34E3"/>
    <w:rsid w:val="00AC35A9"/>
    <w:rsid w:val="00AC366F"/>
    <w:rsid w:val="00AC3853"/>
    <w:rsid w:val="00AC4225"/>
    <w:rsid w:val="00AC4532"/>
    <w:rsid w:val="00AC4CEC"/>
    <w:rsid w:val="00AC4DF1"/>
    <w:rsid w:val="00AC5287"/>
    <w:rsid w:val="00AC55C8"/>
    <w:rsid w:val="00AC6115"/>
    <w:rsid w:val="00AC624F"/>
    <w:rsid w:val="00AC63B9"/>
    <w:rsid w:val="00AC6A04"/>
    <w:rsid w:val="00AC6B0A"/>
    <w:rsid w:val="00AC6C81"/>
    <w:rsid w:val="00AC7303"/>
    <w:rsid w:val="00AC7793"/>
    <w:rsid w:val="00AC7AEE"/>
    <w:rsid w:val="00AC7BF6"/>
    <w:rsid w:val="00AC7C9C"/>
    <w:rsid w:val="00AC7D3F"/>
    <w:rsid w:val="00AC7DB4"/>
    <w:rsid w:val="00AD030E"/>
    <w:rsid w:val="00AD082A"/>
    <w:rsid w:val="00AD0937"/>
    <w:rsid w:val="00AD0AF5"/>
    <w:rsid w:val="00AD0FD1"/>
    <w:rsid w:val="00AD1373"/>
    <w:rsid w:val="00AD1394"/>
    <w:rsid w:val="00AD13C2"/>
    <w:rsid w:val="00AD14E4"/>
    <w:rsid w:val="00AD1A01"/>
    <w:rsid w:val="00AD21B4"/>
    <w:rsid w:val="00AD29B5"/>
    <w:rsid w:val="00AD2BF4"/>
    <w:rsid w:val="00AD2C31"/>
    <w:rsid w:val="00AD2F74"/>
    <w:rsid w:val="00AD33BB"/>
    <w:rsid w:val="00AD3FDD"/>
    <w:rsid w:val="00AD4393"/>
    <w:rsid w:val="00AD524F"/>
    <w:rsid w:val="00AD5480"/>
    <w:rsid w:val="00AD55D3"/>
    <w:rsid w:val="00AD5E9B"/>
    <w:rsid w:val="00AD5EB6"/>
    <w:rsid w:val="00AD5EF7"/>
    <w:rsid w:val="00AD6043"/>
    <w:rsid w:val="00AD61EC"/>
    <w:rsid w:val="00AD6605"/>
    <w:rsid w:val="00AD6AD5"/>
    <w:rsid w:val="00AD6F01"/>
    <w:rsid w:val="00AD7159"/>
    <w:rsid w:val="00AD773A"/>
    <w:rsid w:val="00AD7AA5"/>
    <w:rsid w:val="00AD7B59"/>
    <w:rsid w:val="00AD7B94"/>
    <w:rsid w:val="00AD7C2F"/>
    <w:rsid w:val="00AE02C9"/>
    <w:rsid w:val="00AE02FB"/>
    <w:rsid w:val="00AE03A1"/>
    <w:rsid w:val="00AE0409"/>
    <w:rsid w:val="00AE06A1"/>
    <w:rsid w:val="00AE08E4"/>
    <w:rsid w:val="00AE0B65"/>
    <w:rsid w:val="00AE0D26"/>
    <w:rsid w:val="00AE0DEC"/>
    <w:rsid w:val="00AE0F33"/>
    <w:rsid w:val="00AE1312"/>
    <w:rsid w:val="00AE1423"/>
    <w:rsid w:val="00AE170C"/>
    <w:rsid w:val="00AE1E5B"/>
    <w:rsid w:val="00AE20E8"/>
    <w:rsid w:val="00AE2A1F"/>
    <w:rsid w:val="00AE2A4C"/>
    <w:rsid w:val="00AE2AF9"/>
    <w:rsid w:val="00AE2D6D"/>
    <w:rsid w:val="00AE2D99"/>
    <w:rsid w:val="00AE32DE"/>
    <w:rsid w:val="00AE3C52"/>
    <w:rsid w:val="00AE3D3F"/>
    <w:rsid w:val="00AE408C"/>
    <w:rsid w:val="00AE422F"/>
    <w:rsid w:val="00AE4371"/>
    <w:rsid w:val="00AE5008"/>
    <w:rsid w:val="00AE5562"/>
    <w:rsid w:val="00AE5E54"/>
    <w:rsid w:val="00AE6C9F"/>
    <w:rsid w:val="00AE6D30"/>
    <w:rsid w:val="00AE7236"/>
    <w:rsid w:val="00AE735C"/>
    <w:rsid w:val="00AF05C4"/>
    <w:rsid w:val="00AF0BAE"/>
    <w:rsid w:val="00AF0E2C"/>
    <w:rsid w:val="00AF0F76"/>
    <w:rsid w:val="00AF1449"/>
    <w:rsid w:val="00AF1471"/>
    <w:rsid w:val="00AF147D"/>
    <w:rsid w:val="00AF1E37"/>
    <w:rsid w:val="00AF2B2F"/>
    <w:rsid w:val="00AF2B77"/>
    <w:rsid w:val="00AF34FD"/>
    <w:rsid w:val="00AF364F"/>
    <w:rsid w:val="00AF48B4"/>
    <w:rsid w:val="00AF4F22"/>
    <w:rsid w:val="00AF5075"/>
    <w:rsid w:val="00AF5A39"/>
    <w:rsid w:val="00AF5EF7"/>
    <w:rsid w:val="00AF6649"/>
    <w:rsid w:val="00AF790C"/>
    <w:rsid w:val="00AF7B99"/>
    <w:rsid w:val="00AF7E2E"/>
    <w:rsid w:val="00B00402"/>
    <w:rsid w:val="00B007A9"/>
    <w:rsid w:val="00B00B18"/>
    <w:rsid w:val="00B00CA5"/>
    <w:rsid w:val="00B01685"/>
    <w:rsid w:val="00B01DA9"/>
    <w:rsid w:val="00B027E0"/>
    <w:rsid w:val="00B02911"/>
    <w:rsid w:val="00B02CC1"/>
    <w:rsid w:val="00B03233"/>
    <w:rsid w:val="00B03545"/>
    <w:rsid w:val="00B03A75"/>
    <w:rsid w:val="00B03C1D"/>
    <w:rsid w:val="00B03EBE"/>
    <w:rsid w:val="00B04060"/>
    <w:rsid w:val="00B042C8"/>
    <w:rsid w:val="00B05612"/>
    <w:rsid w:val="00B05AC6"/>
    <w:rsid w:val="00B05AF2"/>
    <w:rsid w:val="00B05B83"/>
    <w:rsid w:val="00B05EBE"/>
    <w:rsid w:val="00B05F52"/>
    <w:rsid w:val="00B063D0"/>
    <w:rsid w:val="00B06456"/>
    <w:rsid w:val="00B06E91"/>
    <w:rsid w:val="00B07392"/>
    <w:rsid w:val="00B075DA"/>
    <w:rsid w:val="00B07E9A"/>
    <w:rsid w:val="00B10213"/>
    <w:rsid w:val="00B11911"/>
    <w:rsid w:val="00B11D0A"/>
    <w:rsid w:val="00B11E86"/>
    <w:rsid w:val="00B11F61"/>
    <w:rsid w:val="00B12096"/>
    <w:rsid w:val="00B1245C"/>
    <w:rsid w:val="00B126E4"/>
    <w:rsid w:val="00B12B77"/>
    <w:rsid w:val="00B12B9C"/>
    <w:rsid w:val="00B1317D"/>
    <w:rsid w:val="00B134BE"/>
    <w:rsid w:val="00B13B2F"/>
    <w:rsid w:val="00B13F40"/>
    <w:rsid w:val="00B140E8"/>
    <w:rsid w:val="00B14653"/>
    <w:rsid w:val="00B1494F"/>
    <w:rsid w:val="00B14F4B"/>
    <w:rsid w:val="00B14F62"/>
    <w:rsid w:val="00B15BA5"/>
    <w:rsid w:val="00B1669C"/>
    <w:rsid w:val="00B16744"/>
    <w:rsid w:val="00B17626"/>
    <w:rsid w:val="00B17AF9"/>
    <w:rsid w:val="00B17D53"/>
    <w:rsid w:val="00B17E69"/>
    <w:rsid w:val="00B17FBD"/>
    <w:rsid w:val="00B20753"/>
    <w:rsid w:val="00B2096C"/>
    <w:rsid w:val="00B20B97"/>
    <w:rsid w:val="00B20DC5"/>
    <w:rsid w:val="00B20F22"/>
    <w:rsid w:val="00B21109"/>
    <w:rsid w:val="00B215C1"/>
    <w:rsid w:val="00B2177D"/>
    <w:rsid w:val="00B21781"/>
    <w:rsid w:val="00B21D33"/>
    <w:rsid w:val="00B22025"/>
    <w:rsid w:val="00B220BA"/>
    <w:rsid w:val="00B220EE"/>
    <w:rsid w:val="00B2226A"/>
    <w:rsid w:val="00B2231B"/>
    <w:rsid w:val="00B227F3"/>
    <w:rsid w:val="00B22842"/>
    <w:rsid w:val="00B2291E"/>
    <w:rsid w:val="00B22EF9"/>
    <w:rsid w:val="00B2302B"/>
    <w:rsid w:val="00B231A5"/>
    <w:rsid w:val="00B24414"/>
    <w:rsid w:val="00B2490C"/>
    <w:rsid w:val="00B249D6"/>
    <w:rsid w:val="00B2501A"/>
    <w:rsid w:val="00B252E2"/>
    <w:rsid w:val="00B25518"/>
    <w:rsid w:val="00B2589D"/>
    <w:rsid w:val="00B25991"/>
    <w:rsid w:val="00B25D9F"/>
    <w:rsid w:val="00B26222"/>
    <w:rsid w:val="00B26898"/>
    <w:rsid w:val="00B26AE1"/>
    <w:rsid w:val="00B26DDD"/>
    <w:rsid w:val="00B2733F"/>
    <w:rsid w:val="00B275B9"/>
    <w:rsid w:val="00B279A9"/>
    <w:rsid w:val="00B27D99"/>
    <w:rsid w:val="00B27E09"/>
    <w:rsid w:val="00B301DC"/>
    <w:rsid w:val="00B30876"/>
    <w:rsid w:val="00B310CF"/>
    <w:rsid w:val="00B31243"/>
    <w:rsid w:val="00B312BE"/>
    <w:rsid w:val="00B3164F"/>
    <w:rsid w:val="00B316AE"/>
    <w:rsid w:val="00B31866"/>
    <w:rsid w:val="00B3197F"/>
    <w:rsid w:val="00B319AE"/>
    <w:rsid w:val="00B31AB9"/>
    <w:rsid w:val="00B31C27"/>
    <w:rsid w:val="00B322B5"/>
    <w:rsid w:val="00B32511"/>
    <w:rsid w:val="00B32559"/>
    <w:rsid w:val="00B326F5"/>
    <w:rsid w:val="00B32EEB"/>
    <w:rsid w:val="00B3337F"/>
    <w:rsid w:val="00B33A4B"/>
    <w:rsid w:val="00B33D7E"/>
    <w:rsid w:val="00B33F4C"/>
    <w:rsid w:val="00B340A4"/>
    <w:rsid w:val="00B340D3"/>
    <w:rsid w:val="00B347CF"/>
    <w:rsid w:val="00B34B18"/>
    <w:rsid w:val="00B3517D"/>
    <w:rsid w:val="00B352DB"/>
    <w:rsid w:val="00B3552A"/>
    <w:rsid w:val="00B35756"/>
    <w:rsid w:val="00B359F4"/>
    <w:rsid w:val="00B35C14"/>
    <w:rsid w:val="00B364B2"/>
    <w:rsid w:val="00B36A0A"/>
    <w:rsid w:val="00B36E17"/>
    <w:rsid w:val="00B37D57"/>
    <w:rsid w:val="00B402F3"/>
    <w:rsid w:val="00B40C76"/>
    <w:rsid w:val="00B40D27"/>
    <w:rsid w:val="00B4150C"/>
    <w:rsid w:val="00B416B4"/>
    <w:rsid w:val="00B4222E"/>
    <w:rsid w:val="00B423CD"/>
    <w:rsid w:val="00B424D5"/>
    <w:rsid w:val="00B427F5"/>
    <w:rsid w:val="00B42FD9"/>
    <w:rsid w:val="00B4337B"/>
    <w:rsid w:val="00B4338A"/>
    <w:rsid w:val="00B4344F"/>
    <w:rsid w:val="00B43895"/>
    <w:rsid w:val="00B43CAE"/>
    <w:rsid w:val="00B43DF4"/>
    <w:rsid w:val="00B441A5"/>
    <w:rsid w:val="00B44217"/>
    <w:rsid w:val="00B44395"/>
    <w:rsid w:val="00B444D4"/>
    <w:rsid w:val="00B44829"/>
    <w:rsid w:val="00B44F82"/>
    <w:rsid w:val="00B45196"/>
    <w:rsid w:val="00B454AA"/>
    <w:rsid w:val="00B464B4"/>
    <w:rsid w:val="00B4694D"/>
    <w:rsid w:val="00B469A5"/>
    <w:rsid w:val="00B46A27"/>
    <w:rsid w:val="00B46D5B"/>
    <w:rsid w:val="00B46DCC"/>
    <w:rsid w:val="00B46FEA"/>
    <w:rsid w:val="00B470A8"/>
    <w:rsid w:val="00B47295"/>
    <w:rsid w:val="00B47606"/>
    <w:rsid w:val="00B476E8"/>
    <w:rsid w:val="00B47E45"/>
    <w:rsid w:val="00B47F0C"/>
    <w:rsid w:val="00B500AD"/>
    <w:rsid w:val="00B502CD"/>
    <w:rsid w:val="00B507B4"/>
    <w:rsid w:val="00B50C3C"/>
    <w:rsid w:val="00B50DA3"/>
    <w:rsid w:val="00B5100E"/>
    <w:rsid w:val="00B5140C"/>
    <w:rsid w:val="00B51654"/>
    <w:rsid w:val="00B51E2D"/>
    <w:rsid w:val="00B5236F"/>
    <w:rsid w:val="00B524A9"/>
    <w:rsid w:val="00B52523"/>
    <w:rsid w:val="00B5258F"/>
    <w:rsid w:val="00B52A38"/>
    <w:rsid w:val="00B52C0C"/>
    <w:rsid w:val="00B53062"/>
    <w:rsid w:val="00B53D5E"/>
    <w:rsid w:val="00B5413E"/>
    <w:rsid w:val="00B5422D"/>
    <w:rsid w:val="00B54715"/>
    <w:rsid w:val="00B547F4"/>
    <w:rsid w:val="00B54DA2"/>
    <w:rsid w:val="00B55380"/>
    <w:rsid w:val="00B55F8A"/>
    <w:rsid w:val="00B55FA1"/>
    <w:rsid w:val="00B56152"/>
    <w:rsid w:val="00B56F1E"/>
    <w:rsid w:val="00B57320"/>
    <w:rsid w:val="00B57D00"/>
    <w:rsid w:val="00B60570"/>
    <w:rsid w:val="00B60739"/>
    <w:rsid w:val="00B60743"/>
    <w:rsid w:val="00B60A42"/>
    <w:rsid w:val="00B60F38"/>
    <w:rsid w:val="00B61266"/>
    <w:rsid w:val="00B61625"/>
    <w:rsid w:val="00B61B17"/>
    <w:rsid w:val="00B61EAB"/>
    <w:rsid w:val="00B620ED"/>
    <w:rsid w:val="00B62E42"/>
    <w:rsid w:val="00B63373"/>
    <w:rsid w:val="00B6365F"/>
    <w:rsid w:val="00B63C9B"/>
    <w:rsid w:val="00B63CC1"/>
    <w:rsid w:val="00B649E1"/>
    <w:rsid w:val="00B64BA2"/>
    <w:rsid w:val="00B64ED0"/>
    <w:rsid w:val="00B650CC"/>
    <w:rsid w:val="00B65173"/>
    <w:rsid w:val="00B65532"/>
    <w:rsid w:val="00B65B41"/>
    <w:rsid w:val="00B6613B"/>
    <w:rsid w:val="00B66C8C"/>
    <w:rsid w:val="00B66CB7"/>
    <w:rsid w:val="00B66D05"/>
    <w:rsid w:val="00B67400"/>
    <w:rsid w:val="00B67747"/>
    <w:rsid w:val="00B7050E"/>
    <w:rsid w:val="00B707D1"/>
    <w:rsid w:val="00B70945"/>
    <w:rsid w:val="00B70CDB"/>
    <w:rsid w:val="00B70FBA"/>
    <w:rsid w:val="00B710A1"/>
    <w:rsid w:val="00B7162A"/>
    <w:rsid w:val="00B71E3C"/>
    <w:rsid w:val="00B7232A"/>
    <w:rsid w:val="00B7239B"/>
    <w:rsid w:val="00B72426"/>
    <w:rsid w:val="00B72824"/>
    <w:rsid w:val="00B7289C"/>
    <w:rsid w:val="00B72EB9"/>
    <w:rsid w:val="00B730F9"/>
    <w:rsid w:val="00B733AA"/>
    <w:rsid w:val="00B73410"/>
    <w:rsid w:val="00B73A20"/>
    <w:rsid w:val="00B73D25"/>
    <w:rsid w:val="00B7453F"/>
    <w:rsid w:val="00B745B1"/>
    <w:rsid w:val="00B74C7C"/>
    <w:rsid w:val="00B74E40"/>
    <w:rsid w:val="00B751C0"/>
    <w:rsid w:val="00B758F0"/>
    <w:rsid w:val="00B75DA8"/>
    <w:rsid w:val="00B762DD"/>
    <w:rsid w:val="00B762E6"/>
    <w:rsid w:val="00B765EE"/>
    <w:rsid w:val="00B76890"/>
    <w:rsid w:val="00B768F8"/>
    <w:rsid w:val="00B77240"/>
    <w:rsid w:val="00B7738B"/>
    <w:rsid w:val="00B7799E"/>
    <w:rsid w:val="00B80AAA"/>
    <w:rsid w:val="00B80C2A"/>
    <w:rsid w:val="00B80DE4"/>
    <w:rsid w:val="00B810FC"/>
    <w:rsid w:val="00B8120E"/>
    <w:rsid w:val="00B81836"/>
    <w:rsid w:val="00B820A7"/>
    <w:rsid w:val="00B82193"/>
    <w:rsid w:val="00B82348"/>
    <w:rsid w:val="00B82929"/>
    <w:rsid w:val="00B82A47"/>
    <w:rsid w:val="00B82D36"/>
    <w:rsid w:val="00B83273"/>
    <w:rsid w:val="00B832DD"/>
    <w:rsid w:val="00B834CD"/>
    <w:rsid w:val="00B8355D"/>
    <w:rsid w:val="00B83872"/>
    <w:rsid w:val="00B84809"/>
    <w:rsid w:val="00B84C65"/>
    <w:rsid w:val="00B84E75"/>
    <w:rsid w:val="00B85311"/>
    <w:rsid w:val="00B85A5C"/>
    <w:rsid w:val="00B867FD"/>
    <w:rsid w:val="00B86C13"/>
    <w:rsid w:val="00B87543"/>
    <w:rsid w:val="00B90FBC"/>
    <w:rsid w:val="00B91819"/>
    <w:rsid w:val="00B9289E"/>
    <w:rsid w:val="00B92908"/>
    <w:rsid w:val="00B930E6"/>
    <w:rsid w:val="00B93571"/>
    <w:rsid w:val="00B9389B"/>
    <w:rsid w:val="00B938B1"/>
    <w:rsid w:val="00B93B82"/>
    <w:rsid w:val="00B94191"/>
    <w:rsid w:val="00B9458B"/>
    <w:rsid w:val="00B94AAD"/>
    <w:rsid w:val="00B94B3C"/>
    <w:rsid w:val="00B94CBE"/>
    <w:rsid w:val="00B95427"/>
    <w:rsid w:val="00B9576E"/>
    <w:rsid w:val="00B95B58"/>
    <w:rsid w:val="00B95DB8"/>
    <w:rsid w:val="00B95E47"/>
    <w:rsid w:val="00B960E5"/>
    <w:rsid w:val="00B962B1"/>
    <w:rsid w:val="00B96760"/>
    <w:rsid w:val="00B96833"/>
    <w:rsid w:val="00B96B90"/>
    <w:rsid w:val="00B96F7F"/>
    <w:rsid w:val="00B9724E"/>
    <w:rsid w:val="00B97993"/>
    <w:rsid w:val="00B97DAD"/>
    <w:rsid w:val="00B97EDF"/>
    <w:rsid w:val="00BA01B6"/>
    <w:rsid w:val="00BA02AA"/>
    <w:rsid w:val="00BA0A8D"/>
    <w:rsid w:val="00BA127C"/>
    <w:rsid w:val="00BA14AB"/>
    <w:rsid w:val="00BA14EA"/>
    <w:rsid w:val="00BA1BF8"/>
    <w:rsid w:val="00BA2C93"/>
    <w:rsid w:val="00BA31BA"/>
    <w:rsid w:val="00BA3514"/>
    <w:rsid w:val="00BA4450"/>
    <w:rsid w:val="00BA4625"/>
    <w:rsid w:val="00BA462E"/>
    <w:rsid w:val="00BA47AA"/>
    <w:rsid w:val="00BA4BE5"/>
    <w:rsid w:val="00BA4E42"/>
    <w:rsid w:val="00BA51B6"/>
    <w:rsid w:val="00BA51C4"/>
    <w:rsid w:val="00BA5457"/>
    <w:rsid w:val="00BA5489"/>
    <w:rsid w:val="00BA5B52"/>
    <w:rsid w:val="00BA5E3E"/>
    <w:rsid w:val="00BA5EC3"/>
    <w:rsid w:val="00BA5F44"/>
    <w:rsid w:val="00BA69AA"/>
    <w:rsid w:val="00BA6C42"/>
    <w:rsid w:val="00BA6E6F"/>
    <w:rsid w:val="00BA705F"/>
    <w:rsid w:val="00BA750E"/>
    <w:rsid w:val="00BA7722"/>
    <w:rsid w:val="00BA77A2"/>
    <w:rsid w:val="00BA7902"/>
    <w:rsid w:val="00BA7A68"/>
    <w:rsid w:val="00BA7C99"/>
    <w:rsid w:val="00BA7D96"/>
    <w:rsid w:val="00BB072B"/>
    <w:rsid w:val="00BB0958"/>
    <w:rsid w:val="00BB0FB4"/>
    <w:rsid w:val="00BB1026"/>
    <w:rsid w:val="00BB1343"/>
    <w:rsid w:val="00BB1A99"/>
    <w:rsid w:val="00BB244B"/>
    <w:rsid w:val="00BB265F"/>
    <w:rsid w:val="00BB3493"/>
    <w:rsid w:val="00BB37AC"/>
    <w:rsid w:val="00BB3887"/>
    <w:rsid w:val="00BB4020"/>
    <w:rsid w:val="00BB406C"/>
    <w:rsid w:val="00BB48A6"/>
    <w:rsid w:val="00BB48CD"/>
    <w:rsid w:val="00BB4A43"/>
    <w:rsid w:val="00BB4FF8"/>
    <w:rsid w:val="00BB5D71"/>
    <w:rsid w:val="00BB6AEF"/>
    <w:rsid w:val="00BB6C52"/>
    <w:rsid w:val="00BB6EFE"/>
    <w:rsid w:val="00BB7100"/>
    <w:rsid w:val="00BB74D9"/>
    <w:rsid w:val="00BB7849"/>
    <w:rsid w:val="00BC0A97"/>
    <w:rsid w:val="00BC1804"/>
    <w:rsid w:val="00BC1851"/>
    <w:rsid w:val="00BC1C33"/>
    <w:rsid w:val="00BC1C69"/>
    <w:rsid w:val="00BC1E79"/>
    <w:rsid w:val="00BC2049"/>
    <w:rsid w:val="00BC2178"/>
    <w:rsid w:val="00BC2531"/>
    <w:rsid w:val="00BC2692"/>
    <w:rsid w:val="00BC2787"/>
    <w:rsid w:val="00BC2D93"/>
    <w:rsid w:val="00BC34C6"/>
    <w:rsid w:val="00BC3C73"/>
    <w:rsid w:val="00BC4734"/>
    <w:rsid w:val="00BC4AE4"/>
    <w:rsid w:val="00BC53F8"/>
    <w:rsid w:val="00BC744C"/>
    <w:rsid w:val="00BC74EC"/>
    <w:rsid w:val="00BD023E"/>
    <w:rsid w:val="00BD03E1"/>
    <w:rsid w:val="00BD0461"/>
    <w:rsid w:val="00BD117F"/>
    <w:rsid w:val="00BD1D0C"/>
    <w:rsid w:val="00BD1F4F"/>
    <w:rsid w:val="00BD2118"/>
    <w:rsid w:val="00BD239F"/>
    <w:rsid w:val="00BD39FF"/>
    <w:rsid w:val="00BD3A85"/>
    <w:rsid w:val="00BD3EEC"/>
    <w:rsid w:val="00BD3F42"/>
    <w:rsid w:val="00BD3FAE"/>
    <w:rsid w:val="00BD45A4"/>
    <w:rsid w:val="00BD487E"/>
    <w:rsid w:val="00BD5332"/>
    <w:rsid w:val="00BD553E"/>
    <w:rsid w:val="00BD57D0"/>
    <w:rsid w:val="00BD60BE"/>
    <w:rsid w:val="00BD618F"/>
    <w:rsid w:val="00BD6294"/>
    <w:rsid w:val="00BD6340"/>
    <w:rsid w:val="00BD78D2"/>
    <w:rsid w:val="00BD7C14"/>
    <w:rsid w:val="00BD7D0A"/>
    <w:rsid w:val="00BD7F02"/>
    <w:rsid w:val="00BD7F5E"/>
    <w:rsid w:val="00BDDC01"/>
    <w:rsid w:val="00BE0152"/>
    <w:rsid w:val="00BE0554"/>
    <w:rsid w:val="00BE0661"/>
    <w:rsid w:val="00BE068D"/>
    <w:rsid w:val="00BE078F"/>
    <w:rsid w:val="00BE13DA"/>
    <w:rsid w:val="00BE1885"/>
    <w:rsid w:val="00BE26C7"/>
    <w:rsid w:val="00BE2B3A"/>
    <w:rsid w:val="00BE2E4B"/>
    <w:rsid w:val="00BE36A1"/>
    <w:rsid w:val="00BE38C2"/>
    <w:rsid w:val="00BE3F97"/>
    <w:rsid w:val="00BE433E"/>
    <w:rsid w:val="00BE4A07"/>
    <w:rsid w:val="00BE4A7B"/>
    <w:rsid w:val="00BE4CE5"/>
    <w:rsid w:val="00BE4F4B"/>
    <w:rsid w:val="00BE50E8"/>
    <w:rsid w:val="00BE57C5"/>
    <w:rsid w:val="00BE5A6D"/>
    <w:rsid w:val="00BE5C74"/>
    <w:rsid w:val="00BE601D"/>
    <w:rsid w:val="00BE6030"/>
    <w:rsid w:val="00BE60D6"/>
    <w:rsid w:val="00BE66C6"/>
    <w:rsid w:val="00BE6A36"/>
    <w:rsid w:val="00BE6A76"/>
    <w:rsid w:val="00BE6B80"/>
    <w:rsid w:val="00BE6EFA"/>
    <w:rsid w:val="00BE71E2"/>
    <w:rsid w:val="00BE77CE"/>
    <w:rsid w:val="00BE7E00"/>
    <w:rsid w:val="00BF068C"/>
    <w:rsid w:val="00BF0EB1"/>
    <w:rsid w:val="00BF100F"/>
    <w:rsid w:val="00BF1736"/>
    <w:rsid w:val="00BF2752"/>
    <w:rsid w:val="00BF343B"/>
    <w:rsid w:val="00BF3703"/>
    <w:rsid w:val="00BF4621"/>
    <w:rsid w:val="00BF488C"/>
    <w:rsid w:val="00BF51A8"/>
    <w:rsid w:val="00BF56DF"/>
    <w:rsid w:val="00BF5985"/>
    <w:rsid w:val="00BF64E0"/>
    <w:rsid w:val="00BF6B51"/>
    <w:rsid w:val="00BF6EA2"/>
    <w:rsid w:val="00BF6EDD"/>
    <w:rsid w:val="00BF737B"/>
    <w:rsid w:val="00BF777F"/>
    <w:rsid w:val="00BF7C51"/>
    <w:rsid w:val="00C008FB"/>
    <w:rsid w:val="00C01745"/>
    <w:rsid w:val="00C019B4"/>
    <w:rsid w:val="00C01A74"/>
    <w:rsid w:val="00C027AE"/>
    <w:rsid w:val="00C029DD"/>
    <w:rsid w:val="00C02C8B"/>
    <w:rsid w:val="00C03251"/>
    <w:rsid w:val="00C03600"/>
    <w:rsid w:val="00C0362C"/>
    <w:rsid w:val="00C03A89"/>
    <w:rsid w:val="00C03D37"/>
    <w:rsid w:val="00C03E46"/>
    <w:rsid w:val="00C043E8"/>
    <w:rsid w:val="00C04A3E"/>
    <w:rsid w:val="00C04D29"/>
    <w:rsid w:val="00C0506D"/>
    <w:rsid w:val="00C0576B"/>
    <w:rsid w:val="00C057E9"/>
    <w:rsid w:val="00C05802"/>
    <w:rsid w:val="00C05C12"/>
    <w:rsid w:val="00C05FDE"/>
    <w:rsid w:val="00C06088"/>
    <w:rsid w:val="00C060CF"/>
    <w:rsid w:val="00C061C3"/>
    <w:rsid w:val="00C065B5"/>
    <w:rsid w:val="00C06672"/>
    <w:rsid w:val="00C06E90"/>
    <w:rsid w:val="00C07428"/>
    <w:rsid w:val="00C07C10"/>
    <w:rsid w:val="00C07DE3"/>
    <w:rsid w:val="00C07EA6"/>
    <w:rsid w:val="00C07FE5"/>
    <w:rsid w:val="00C1019E"/>
    <w:rsid w:val="00C10604"/>
    <w:rsid w:val="00C1099F"/>
    <w:rsid w:val="00C1144F"/>
    <w:rsid w:val="00C1158A"/>
    <w:rsid w:val="00C12B53"/>
    <w:rsid w:val="00C12C36"/>
    <w:rsid w:val="00C1305D"/>
    <w:rsid w:val="00C13401"/>
    <w:rsid w:val="00C134C3"/>
    <w:rsid w:val="00C14371"/>
    <w:rsid w:val="00C143F5"/>
    <w:rsid w:val="00C14502"/>
    <w:rsid w:val="00C14887"/>
    <w:rsid w:val="00C14D88"/>
    <w:rsid w:val="00C166DC"/>
    <w:rsid w:val="00C17762"/>
    <w:rsid w:val="00C1789F"/>
    <w:rsid w:val="00C17B8D"/>
    <w:rsid w:val="00C2025E"/>
    <w:rsid w:val="00C207ED"/>
    <w:rsid w:val="00C20F6F"/>
    <w:rsid w:val="00C21FAD"/>
    <w:rsid w:val="00C22139"/>
    <w:rsid w:val="00C22594"/>
    <w:rsid w:val="00C225AD"/>
    <w:rsid w:val="00C22AC8"/>
    <w:rsid w:val="00C22BF1"/>
    <w:rsid w:val="00C2300C"/>
    <w:rsid w:val="00C23383"/>
    <w:rsid w:val="00C23387"/>
    <w:rsid w:val="00C23389"/>
    <w:rsid w:val="00C237BA"/>
    <w:rsid w:val="00C23A31"/>
    <w:rsid w:val="00C23A50"/>
    <w:rsid w:val="00C23B3D"/>
    <w:rsid w:val="00C23C9C"/>
    <w:rsid w:val="00C243BD"/>
    <w:rsid w:val="00C247E1"/>
    <w:rsid w:val="00C2485D"/>
    <w:rsid w:val="00C24A29"/>
    <w:rsid w:val="00C24A61"/>
    <w:rsid w:val="00C24E7B"/>
    <w:rsid w:val="00C250F8"/>
    <w:rsid w:val="00C252D2"/>
    <w:rsid w:val="00C252EC"/>
    <w:rsid w:val="00C259FC"/>
    <w:rsid w:val="00C25BE1"/>
    <w:rsid w:val="00C25D9C"/>
    <w:rsid w:val="00C2681C"/>
    <w:rsid w:val="00C2682B"/>
    <w:rsid w:val="00C26D58"/>
    <w:rsid w:val="00C26FAC"/>
    <w:rsid w:val="00C2762D"/>
    <w:rsid w:val="00C27866"/>
    <w:rsid w:val="00C279AB"/>
    <w:rsid w:val="00C27C93"/>
    <w:rsid w:val="00C27D8E"/>
    <w:rsid w:val="00C3024E"/>
    <w:rsid w:val="00C303CC"/>
    <w:rsid w:val="00C30593"/>
    <w:rsid w:val="00C3122B"/>
    <w:rsid w:val="00C31735"/>
    <w:rsid w:val="00C320AC"/>
    <w:rsid w:val="00C325B6"/>
    <w:rsid w:val="00C32ACE"/>
    <w:rsid w:val="00C32AD1"/>
    <w:rsid w:val="00C32DFA"/>
    <w:rsid w:val="00C332B9"/>
    <w:rsid w:val="00C33355"/>
    <w:rsid w:val="00C334AA"/>
    <w:rsid w:val="00C33804"/>
    <w:rsid w:val="00C3395A"/>
    <w:rsid w:val="00C33A5F"/>
    <w:rsid w:val="00C33CC5"/>
    <w:rsid w:val="00C33CD6"/>
    <w:rsid w:val="00C340B2"/>
    <w:rsid w:val="00C34820"/>
    <w:rsid w:val="00C3482E"/>
    <w:rsid w:val="00C34DE4"/>
    <w:rsid w:val="00C34F00"/>
    <w:rsid w:val="00C35020"/>
    <w:rsid w:val="00C3533D"/>
    <w:rsid w:val="00C35F27"/>
    <w:rsid w:val="00C35F32"/>
    <w:rsid w:val="00C365A6"/>
    <w:rsid w:val="00C37401"/>
    <w:rsid w:val="00C37440"/>
    <w:rsid w:val="00C404BA"/>
    <w:rsid w:val="00C405F9"/>
    <w:rsid w:val="00C4062A"/>
    <w:rsid w:val="00C40933"/>
    <w:rsid w:val="00C40B3D"/>
    <w:rsid w:val="00C4158A"/>
    <w:rsid w:val="00C415D6"/>
    <w:rsid w:val="00C41604"/>
    <w:rsid w:val="00C41D38"/>
    <w:rsid w:val="00C41F1B"/>
    <w:rsid w:val="00C421E8"/>
    <w:rsid w:val="00C4221A"/>
    <w:rsid w:val="00C422AA"/>
    <w:rsid w:val="00C428D7"/>
    <w:rsid w:val="00C42F29"/>
    <w:rsid w:val="00C43531"/>
    <w:rsid w:val="00C4361C"/>
    <w:rsid w:val="00C4379D"/>
    <w:rsid w:val="00C43C88"/>
    <w:rsid w:val="00C43CA6"/>
    <w:rsid w:val="00C44044"/>
    <w:rsid w:val="00C443CC"/>
    <w:rsid w:val="00C44735"/>
    <w:rsid w:val="00C45089"/>
    <w:rsid w:val="00C4508C"/>
    <w:rsid w:val="00C45543"/>
    <w:rsid w:val="00C4559D"/>
    <w:rsid w:val="00C45888"/>
    <w:rsid w:val="00C45935"/>
    <w:rsid w:val="00C463F8"/>
    <w:rsid w:val="00C4682A"/>
    <w:rsid w:val="00C470BE"/>
    <w:rsid w:val="00C471E1"/>
    <w:rsid w:val="00C47481"/>
    <w:rsid w:val="00C4794E"/>
    <w:rsid w:val="00C5087D"/>
    <w:rsid w:val="00C50D18"/>
    <w:rsid w:val="00C50E1C"/>
    <w:rsid w:val="00C51021"/>
    <w:rsid w:val="00C5139F"/>
    <w:rsid w:val="00C51E3C"/>
    <w:rsid w:val="00C52813"/>
    <w:rsid w:val="00C52948"/>
    <w:rsid w:val="00C52E3D"/>
    <w:rsid w:val="00C52F3D"/>
    <w:rsid w:val="00C534CC"/>
    <w:rsid w:val="00C53DDA"/>
    <w:rsid w:val="00C5425D"/>
    <w:rsid w:val="00C54DAE"/>
    <w:rsid w:val="00C55087"/>
    <w:rsid w:val="00C551B2"/>
    <w:rsid w:val="00C553C6"/>
    <w:rsid w:val="00C5567B"/>
    <w:rsid w:val="00C5574E"/>
    <w:rsid w:val="00C55BEC"/>
    <w:rsid w:val="00C56433"/>
    <w:rsid w:val="00C56D02"/>
    <w:rsid w:val="00C56D72"/>
    <w:rsid w:val="00C57ADB"/>
    <w:rsid w:val="00C57E55"/>
    <w:rsid w:val="00C57EE2"/>
    <w:rsid w:val="00C60624"/>
    <w:rsid w:val="00C61413"/>
    <w:rsid w:val="00C6149C"/>
    <w:rsid w:val="00C61D64"/>
    <w:rsid w:val="00C62384"/>
    <w:rsid w:val="00C62388"/>
    <w:rsid w:val="00C62662"/>
    <w:rsid w:val="00C627AE"/>
    <w:rsid w:val="00C62993"/>
    <w:rsid w:val="00C629BC"/>
    <w:rsid w:val="00C629F3"/>
    <w:rsid w:val="00C62E4D"/>
    <w:rsid w:val="00C62F51"/>
    <w:rsid w:val="00C6319A"/>
    <w:rsid w:val="00C633F2"/>
    <w:rsid w:val="00C6352B"/>
    <w:rsid w:val="00C6353B"/>
    <w:rsid w:val="00C6390E"/>
    <w:rsid w:val="00C63F01"/>
    <w:rsid w:val="00C641BB"/>
    <w:rsid w:val="00C642CC"/>
    <w:rsid w:val="00C64AA7"/>
    <w:rsid w:val="00C64B73"/>
    <w:rsid w:val="00C64ECA"/>
    <w:rsid w:val="00C65092"/>
    <w:rsid w:val="00C65402"/>
    <w:rsid w:val="00C65749"/>
    <w:rsid w:val="00C657AB"/>
    <w:rsid w:val="00C659AE"/>
    <w:rsid w:val="00C65BAD"/>
    <w:rsid w:val="00C660C2"/>
    <w:rsid w:val="00C66F64"/>
    <w:rsid w:val="00C67884"/>
    <w:rsid w:val="00C700F9"/>
    <w:rsid w:val="00C70156"/>
    <w:rsid w:val="00C702C1"/>
    <w:rsid w:val="00C7034D"/>
    <w:rsid w:val="00C70776"/>
    <w:rsid w:val="00C70ED4"/>
    <w:rsid w:val="00C711E7"/>
    <w:rsid w:val="00C71BC6"/>
    <w:rsid w:val="00C720D1"/>
    <w:rsid w:val="00C72163"/>
    <w:rsid w:val="00C72563"/>
    <w:rsid w:val="00C7260F"/>
    <w:rsid w:val="00C73591"/>
    <w:rsid w:val="00C741F5"/>
    <w:rsid w:val="00C74BE8"/>
    <w:rsid w:val="00C74DA2"/>
    <w:rsid w:val="00C751FF"/>
    <w:rsid w:val="00C7523B"/>
    <w:rsid w:val="00C75643"/>
    <w:rsid w:val="00C75C0C"/>
    <w:rsid w:val="00C7C1F8"/>
    <w:rsid w:val="00C800FC"/>
    <w:rsid w:val="00C80467"/>
    <w:rsid w:val="00C80658"/>
    <w:rsid w:val="00C80957"/>
    <w:rsid w:val="00C80AF7"/>
    <w:rsid w:val="00C81B16"/>
    <w:rsid w:val="00C81C0E"/>
    <w:rsid w:val="00C81F9C"/>
    <w:rsid w:val="00C82140"/>
    <w:rsid w:val="00C82197"/>
    <w:rsid w:val="00C829A1"/>
    <w:rsid w:val="00C82E7C"/>
    <w:rsid w:val="00C835D2"/>
    <w:rsid w:val="00C83A69"/>
    <w:rsid w:val="00C83FF2"/>
    <w:rsid w:val="00C8400F"/>
    <w:rsid w:val="00C84387"/>
    <w:rsid w:val="00C84491"/>
    <w:rsid w:val="00C849EC"/>
    <w:rsid w:val="00C85064"/>
    <w:rsid w:val="00C85077"/>
    <w:rsid w:val="00C851F2"/>
    <w:rsid w:val="00C85307"/>
    <w:rsid w:val="00C856A4"/>
    <w:rsid w:val="00C85C7F"/>
    <w:rsid w:val="00C867EF"/>
    <w:rsid w:val="00C86F61"/>
    <w:rsid w:val="00C872CC"/>
    <w:rsid w:val="00C87329"/>
    <w:rsid w:val="00C87619"/>
    <w:rsid w:val="00C87742"/>
    <w:rsid w:val="00C87BF7"/>
    <w:rsid w:val="00C9004B"/>
    <w:rsid w:val="00C900AA"/>
    <w:rsid w:val="00C901FC"/>
    <w:rsid w:val="00C90365"/>
    <w:rsid w:val="00C90ADC"/>
    <w:rsid w:val="00C90EBC"/>
    <w:rsid w:val="00C91035"/>
    <w:rsid w:val="00C91580"/>
    <w:rsid w:val="00C9167F"/>
    <w:rsid w:val="00C918F1"/>
    <w:rsid w:val="00C923CC"/>
    <w:rsid w:val="00C9342D"/>
    <w:rsid w:val="00C9394D"/>
    <w:rsid w:val="00C93C09"/>
    <w:rsid w:val="00C93CB8"/>
    <w:rsid w:val="00C93EED"/>
    <w:rsid w:val="00C948E5"/>
    <w:rsid w:val="00C94A44"/>
    <w:rsid w:val="00C94DBE"/>
    <w:rsid w:val="00C950CF"/>
    <w:rsid w:val="00C95192"/>
    <w:rsid w:val="00C95F6B"/>
    <w:rsid w:val="00C9610B"/>
    <w:rsid w:val="00C96177"/>
    <w:rsid w:val="00C96311"/>
    <w:rsid w:val="00C96648"/>
    <w:rsid w:val="00C96E38"/>
    <w:rsid w:val="00C97F3D"/>
    <w:rsid w:val="00CA02DD"/>
    <w:rsid w:val="00CA09C5"/>
    <w:rsid w:val="00CA0D84"/>
    <w:rsid w:val="00CA1127"/>
    <w:rsid w:val="00CA15C5"/>
    <w:rsid w:val="00CA1739"/>
    <w:rsid w:val="00CA1B78"/>
    <w:rsid w:val="00CA2344"/>
    <w:rsid w:val="00CA33F4"/>
    <w:rsid w:val="00CA4338"/>
    <w:rsid w:val="00CA46F3"/>
    <w:rsid w:val="00CA48BD"/>
    <w:rsid w:val="00CA4B11"/>
    <w:rsid w:val="00CA4DD4"/>
    <w:rsid w:val="00CA557D"/>
    <w:rsid w:val="00CA5CAB"/>
    <w:rsid w:val="00CA5CCD"/>
    <w:rsid w:val="00CA5F2B"/>
    <w:rsid w:val="00CA65AB"/>
    <w:rsid w:val="00CA6CFF"/>
    <w:rsid w:val="00CA6F32"/>
    <w:rsid w:val="00CA7433"/>
    <w:rsid w:val="00CA76D2"/>
    <w:rsid w:val="00CA784E"/>
    <w:rsid w:val="00CA7E55"/>
    <w:rsid w:val="00CA7E5C"/>
    <w:rsid w:val="00CA7F11"/>
    <w:rsid w:val="00CB0912"/>
    <w:rsid w:val="00CB0D73"/>
    <w:rsid w:val="00CB0EFD"/>
    <w:rsid w:val="00CB118A"/>
    <w:rsid w:val="00CB12B5"/>
    <w:rsid w:val="00CB1726"/>
    <w:rsid w:val="00CB1F03"/>
    <w:rsid w:val="00CB2499"/>
    <w:rsid w:val="00CB27B4"/>
    <w:rsid w:val="00CB27D0"/>
    <w:rsid w:val="00CB2ACA"/>
    <w:rsid w:val="00CB2C78"/>
    <w:rsid w:val="00CB2F48"/>
    <w:rsid w:val="00CB38E4"/>
    <w:rsid w:val="00CB3CC4"/>
    <w:rsid w:val="00CB3E12"/>
    <w:rsid w:val="00CB4426"/>
    <w:rsid w:val="00CB4B08"/>
    <w:rsid w:val="00CB4CB5"/>
    <w:rsid w:val="00CB4EA3"/>
    <w:rsid w:val="00CB4F7B"/>
    <w:rsid w:val="00CB52D6"/>
    <w:rsid w:val="00CB5633"/>
    <w:rsid w:val="00CB5723"/>
    <w:rsid w:val="00CB59EB"/>
    <w:rsid w:val="00CB5C5B"/>
    <w:rsid w:val="00CB5CCA"/>
    <w:rsid w:val="00CB6139"/>
    <w:rsid w:val="00CB6BC2"/>
    <w:rsid w:val="00CB6CE1"/>
    <w:rsid w:val="00CB6D55"/>
    <w:rsid w:val="00CB7C83"/>
    <w:rsid w:val="00CC0594"/>
    <w:rsid w:val="00CC05C2"/>
    <w:rsid w:val="00CC12EB"/>
    <w:rsid w:val="00CC1441"/>
    <w:rsid w:val="00CC1A58"/>
    <w:rsid w:val="00CC1B63"/>
    <w:rsid w:val="00CC1EB0"/>
    <w:rsid w:val="00CC1FA8"/>
    <w:rsid w:val="00CC2278"/>
    <w:rsid w:val="00CC235A"/>
    <w:rsid w:val="00CC2A11"/>
    <w:rsid w:val="00CC2AC8"/>
    <w:rsid w:val="00CC2E17"/>
    <w:rsid w:val="00CC2EB7"/>
    <w:rsid w:val="00CC379D"/>
    <w:rsid w:val="00CC3938"/>
    <w:rsid w:val="00CC3DC6"/>
    <w:rsid w:val="00CC43EC"/>
    <w:rsid w:val="00CC4908"/>
    <w:rsid w:val="00CC4D0F"/>
    <w:rsid w:val="00CC6CA5"/>
    <w:rsid w:val="00CC6EAF"/>
    <w:rsid w:val="00CC7BD0"/>
    <w:rsid w:val="00CC7D41"/>
    <w:rsid w:val="00CC7E65"/>
    <w:rsid w:val="00CD0CA2"/>
    <w:rsid w:val="00CD135E"/>
    <w:rsid w:val="00CD1752"/>
    <w:rsid w:val="00CD1942"/>
    <w:rsid w:val="00CD260E"/>
    <w:rsid w:val="00CD2A4A"/>
    <w:rsid w:val="00CD30EE"/>
    <w:rsid w:val="00CD3477"/>
    <w:rsid w:val="00CD3760"/>
    <w:rsid w:val="00CD3ABD"/>
    <w:rsid w:val="00CD45D4"/>
    <w:rsid w:val="00CD462E"/>
    <w:rsid w:val="00CD469F"/>
    <w:rsid w:val="00CD4C74"/>
    <w:rsid w:val="00CD6171"/>
    <w:rsid w:val="00CD6354"/>
    <w:rsid w:val="00CD6849"/>
    <w:rsid w:val="00CD685E"/>
    <w:rsid w:val="00CD6F73"/>
    <w:rsid w:val="00CD707E"/>
    <w:rsid w:val="00CD771D"/>
    <w:rsid w:val="00CD7E27"/>
    <w:rsid w:val="00CD7E67"/>
    <w:rsid w:val="00CE03C5"/>
    <w:rsid w:val="00CE03E0"/>
    <w:rsid w:val="00CE0AD8"/>
    <w:rsid w:val="00CE0FB5"/>
    <w:rsid w:val="00CE17A7"/>
    <w:rsid w:val="00CE1808"/>
    <w:rsid w:val="00CE1BE3"/>
    <w:rsid w:val="00CE1C70"/>
    <w:rsid w:val="00CE2024"/>
    <w:rsid w:val="00CE22AD"/>
    <w:rsid w:val="00CE2CDA"/>
    <w:rsid w:val="00CE3402"/>
    <w:rsid w:val="00CE34E9"/>
    <w:rsid w:val="00CE36EB"/>
    <w:rsid w:val="00CE3866"/>
    <w:rsid w:val="00CE3A11"/>
    <w:rsid w:val="00CE3BBC"/>
    <w:rsid w:val="00CE3E01"/>
    <w:rsid w:val="00CE3FAC"/>
    <w:rsid w:val="00CE464A"/>
    <w:rsid w:val="00CE47AF"/>
    <w:rsid w:val="00CE4E1C"/>
    <w:rsid w:val="00CE4F86"/>
    <w:rsid w:val="00CE57A2"/>
    <w:rsid w:val="00CE59AA"/>
    <w:rsid w:val="00CE66A2"/>
    <w:rsid w:val="00CE6B0D"/>
    <w:rsid w:val="00CE709C"/>
    <w:rsid w:val="00CE7A60"/>
    <w:rsid w:val="00CEA724"/>
    <w:rsid w:val="00CF0058"/>
    <w:rsid w:val="00CF04F2"/>
    <w:rsid w:val="00CF09F3"/>
    <w:rsid w:val="00CF2472"/>
    <w:rsid w:val="00CF2E01"/>
    <w:rsid w:val="00CF36D8"/>
    <w:rsid w:val="00CF3953"/>
    <w:rsid w:val="00CF3A19"/>
    <w:rsid w:val="00CF3A5E"/>
    <w:rsid w:val="00CF3EDE"/>
    <w:rsid w:val="00CF41C8"/>
    <w:rsid w:val="00CF42B9"/>
    <w:rsid w:val="00CF4A21"/>
    <w:rsid w:val="00CF4D76"/>
    <w:rsid w:val="00CF54E9"/>
    <w:rsid w:val="00CF60C2"/>
    <w:rsid w:val="00CF746F"/>
    <w:rsid w:val="00CF74AF"/>
    <w:rsid w:val="00CF771B"/>
    <w:rsid w:val="00CF7729"/>
    <w:rsid w:val="00CF788F"/>
    <w:rsid w:val="00CF7E02"/>
    <w:rsid w:val="00D0027F"/>
    <w:rsid w:val="00D0053F"/>
    <w:rsid w:val="00D0098E"/>
    <w:rsid w:val="00D01337"/>
    <w:rsid w:val="00D01F95"/>
    <w:rsid w:val="00D025CE"/>
    <w:rsid w:val="00D02A60"/>
    <w:rsid w:val="00D02AB8"/>
    <w:rsid w:val="00D02C06"/>
    <w:rsid w:val="00D0354F"/>
    <w:rsid w:val="00D038AC"/>
    <w:rsid w:val="00D03A49"/>
    <w:rsid w:val="00D03EA1"/>
    <w:rsid w:val="00D043E4"/>
    <w:rsid w:val="00D04E4F"/>
    <w:rsid w:val="00D0540C"/>
    <w:rsid w:val="00D0543E"/>
    <w:rsid w:val="00D056E1"/>
    <w:rsid w:val="00D05945"/>
    <w:rsid w:val="00D05D74"/>
    <w:rsid w:val="00D05F60"/>
    <w:rsid w:val="00D06276"/>
    <w:rsid w:val="00D06591"/>
    <w:rsid w:val="00D075D0"/>
    <w:rsid w:val="00D075EA"/>
    <w:rsid w:val="00D078B1"/>
    <w:rsid w:val="00D07C5C"/>
    <w:rsid w:val="00D07DFA"/>
    <w:rsid w:val="00D10134"/>
    <w:rsid w:val="00D1018E"/>
    <w:rsid w:val="00D10552"/>
    <w:rsid w:val="00D10C69"/>
    <w:rsid w:val="00D11159"/>
    <w:rsid w:val="00D112DA"/>
    <w:rsid w:val="00D11755"/>
    <w:rsid w:val="00D11BA2"/>
    <w:rsid w:val="00D120B8"/>
    <w:rsid w:val="00D12100"/>
    <w:rsid w:val="00D12171"/>
    <w:rsid w:val="00D12225"/>
    <w:rsid w:val="00D12579"/>
    <w:rsid w:val="00D13766"/>
    <w:rsid w:val="00D139FB"/>
    <w:rsid w:val="00D13D6B"/>
    <w:rsid w:val="00D150F5"/>
    <w:rsid w:val="00D157DF"/>
    <w:rsid w:val="00D15967"/>
    <w:rsid w:val="00D15A55"/>
    <w:rsid w:val="00D15CC3"/>
    <w:rsid w:val="00D15CFF"/>
    <w:rsid w:val="00D15F46"/>
    <w:rsid w:val="00D164C7"/>
    <w:rsid w:val="00D1658F"/>
    <w:rsid w:val="00D16F74"/>
    <w:rsid w:val="00D1760C"/>
    <w:rsid w:val="00D201A3"/>
    <w:rsid w:val="00D20AD6"/>
    <w:rsid w:val="00D20F6A"/>
    <w:rsid w:val="00D21780"/>
    <w:rsid w:val="00D21CE0"/>
    <w:rsid w:val="00D22224"/>
    <w:rsid w:val="00D22391"/>
    <w:rsid w:val="00D22487"/>
    <w:rsid w:val="00D22819"/>
    <w:rsid w:val="00D22AA8"/>
    <w:rsid w:val="00D22BFA"/>
    <w:rsid w:val="00D22BFD"/>
    <w:rsid w:val="00D237C1"/>
    <w:rsid w:val="00D239C1"/>
    <w:rsid w:val="00D23CC4"/>
    <w:rsid w:val="00D24573"/>
    <w:rsid w:val="00D2474C"/>
    <w:rsid w:val="00D258EA"/>
    <w:rsid w:val="00D25B5F"/>
    <w:rsid w:val="00D25E72"/>
    <w:rsid w:val="00D261CB"/>
    <w:rsid w:val="00D2679E"/>
    <w:rsid w:val="00D26F93"/>
    <w:rsid w:val="00D277B8"/>
    <w:rsid w:val="00D301EE"/>
    <w:rsid w:val="00D301F1"/>
    <w:rsid w:val="00D309D4"/>
    <w:rsid w:val="00D30D3F"/>
    <w:rsid w:val="00D31715"/>
    <w:rsid w:val="00D3196C"/>
    <w:rsid w:val="00D31A60"/>
    <w:rsid w:val="00D32177"/>
    <w:rsid w:val="00D32258"/>
    <w:rsid w:val="00D32ABB"/>
    <w:rsid w:val="00D32DCE"/>
    <w:rsid w:val="00D332F5"/>
    <w:rsid w:val="00D332F6"/>
    <w:rsid w:val="00D337AB"/>
    <w:rsid w:val="00D33853"/>
    <w:rsid w:val="00D338BA"/>
    <w:rsid w:val="00D3393E"/>
    <w:rsid w:val="00D339BD"/>
    <w:rsid w:val="00D33EE0"/>
    <w:rsid w:val="00D33F02"/>
    <w:rsid w:val="00D33FF0"/>
    <w:rsid w:val="00D34040"/>
    <w:rsid w:val="00D34355"/>
    <w:rsid w:val="00D347F1"/>
    <w:rsid w:val="00D347F7"/>
    <w:rsid w:val="00D34A4F"/>
    <w:rsid w:val="00D34A8B"/>
    <w:rsid w:val="00D3539E"/>
    <w:rsid w:val="00D3550F"/>
    <w:rsid w:val="00D36434"/>
    <w:rsid w:val="00D36521"/>
    <w:rsid w:val="00D369AF"/>
    <w:rsid w:val="00D36F73"/>
    <w:rsid w:val="00D37168"/>
    <w:rsid w:val="00D37979"/>
    <w:rsid w:val="00D37C99"/>
    <w:rsid w:val="00D37CC0"/>
    <w:rsid w:val="00D37E5F"/>
    <w:rsid w:val="00D37F63"/>
    <w:rsid w:val="00D401EA"/>
    <w:rsid w:val="00D40235"/>
    <w:rsid w:val="00D40AFA"/>
    <w:rsid w:val="00D40D41"/>
    <w:rsid w:val="00D410AE"/>
    <w:rsid w:val="00D410E7"/>
    <w:rsid w:val="00D41360"/>
    <w:rsid w:val="00D41802"/>
    <w:rsid w:val="00D41B2B"/>
    <w:rsid w:val="00D41DC2"/>
    <w:rsid w:val="00D41E49"/>
    <w:rsid w:val="00D421B5"/>
    <w:rsid w:val="00D42259"/>
    <w:rsid w:val="00D43091"/>
    <w:rsid w:val="00D431F4"/>
    <w:rsid w:val="00D4389D"/>
    <w:rsid w:val="00D43E2A"/>
    <w:rsid w:val="00D443B2"/>
    <w:rsid w:val="00D44569"/>
    <w:rsid w:val="00D44830"/>
    <w:rsid w:val="00D44B59"/>
    <w:rsid w:val="00D44BCE"/>
    <w:rsid w:val="00D451BD"/>
    <w:rsid w:val="00D45743"/>
    <w:rsid w:val="00D45B09"/>
    <w:rsid w:val="00D46046"/>
    <w:rsid w:val="00D460D3"/>
    <w:rsid w:val="00D46118"/>
    <w:rsid w:val="00D46156"/>
    <w:rsid w:val="00D46D0E"/>
    <w:rsid w:val="00D46DA5"/>
    <w:rsid w:val="00D46FC4"/>
    <w:rsid w:val="00D47474"/>
    <w:rsid w:val="00D476DE"/>
    <w:rsid w:val="00D476E6"/>
    <w:rsid w:val="00D476F6"/>
    <w:rsid w:val="00D5073A"/>
    <w:rsid w:val="00D50787"/>
    <w:rsid w:val="00D519C1"/>
    <w:rsid w:val="00D51A54"/>
    <w:rsid w:val="00D51BAE"/>
    <w:rsid w:val="00D51CF2"/>
    <w:rsid w:val="00D51D72"/>
    <w:rsid w:val="00D51D9E"/>
    <w:rsid w:val="00D51E68"/>
    <w:rsid w:val="00D51FC9"/>
    <w:rsid w:val="00D51FF2"/>
    <w:rsid w:val="00D52133"/>
    <w:rsid w:val="00D52B0A"/>
    <w:rsid w:val="00D534E2"/>
    <w:rsid w:val="00D53810"/>
    <w:rsid w:val="00D53B7B"/>
    <w:rsid w:val="00D53B9F"/>
    <w:rsid w:val="00D54B05"/>
    <w:rsid w:val="00D54D37"/>
    <w:rsid w:val="00D54D66"/>
    <w:rsid w:val="00D54F9A"/>
    <w:rsid w:val="00D5503F"/>
    <w:rsid w:val="00D55250"/>
    <w:rsid w:val="00D555A8"/>
    <w:rsid w:val="00D55B5B"/>
    <w:rsid w:val="00D55BEE"/>
    <w:rsid w:val="00D56EC5"/>
    <w:rsid w:val="00D56FEC"/>
    <w:rsid w:val="00D573D7"/>
    <w:rsid w:val="00D575F2"/>
    <w:rsid w:val="00D57941"/>
    <w:rsid w:val="00D579D5"/>
    <w:rsid w:val="00D57D0C"/>
    <w:rsid w:val="00D60095"/>
    <w:rsid w:val="00D6022B"/>
    <w:rsid w:val="00D60E3B"/>
    <w:rsid w:val="00D613EB"/>
    <w:rsid w:val="00D614FA"/>
    <w:rsid w:val="00D6150F"/>
    <w:rsid w:val="00D6280B"/>
    <w:rsid w:val="00D62BC9"/>
    <w:rsid w:val="00D62BCF"/>
    <w:rsid w:val="00D62F5B"/>
    <w:rsid w:val="00D630AE"/>
    <w:rsid w:val="00D633D7"/>
    <w:rsid w:val="00D63957"/>
    <w:rsid w:val="00D639FD"/>
    <w:rsid w:val="00D63E4B"/>
    <w:rsid w:val="00D64060"/>
    <w:rsid w:val="00D64126"/>
    <w:rsid w:val="00D64F3E"/>
    <w:rsid w:val="00D6503E"/>
    <w:rsid w:val="00D651F4"/>
    <w:rsid w:val="00D652AB"/>
    <w:rsid w:val="00D654FD"/>
    <w:rsid w:val="00D65E29"/>
    <w:rsid w:val="00D65E71"/>
    <w:rsid w:val="00D6630D"/>
    <w:rsid w:val="00D668FA"/>
    <w:rsid w:val="00D66ABE"/>
    <w:rsid w:val="00D66D54"/>
    <w:rsid w:val="00D7020E"/>
    <w:rsid w:val="00D702C6"/>
    <w:rsid w:val="00D70415"/>
    <w:rsid w:val="00D706F9"/>
    <w:rsid w:val="00D70764"/>
    <w:rsid w:val="00D70A55"/>
    <w:rsid w:val="00D70F5B"/>
    <w:rsid w:val="00D713BD"/>
    <w:rsid w:val="00D715AD"/>
    <w:rsid w:val="00D719A7"/>
    <w:rsid w:val="00D71CBF"/>
    <w:rsid w:val="00D726DB"/>
    <w:rsid w:val="00D727D6"/>
    <w:rsid w:val="00D72D4F"/>
    <w:rsid w:val="00D72D9B"/>
    <w:rsid w:val="00D72DE9"/>
    <w:rsid w:val="00D735C1"/>
    <w:rsid w:val="00D73862"/>
    <w:rsid w:val="00D73A2A"/>
    <w:rsid w:val="00D73F00"/>
    <w:rsid w:val="00D7433C"/>
    <w:rsid w:val="00D74C93"/>
    <w:rsid w:val="00D75050"/>
    <w:rsid w:val="00D75141"/>
    <w:rsid w:val="00D7531B"/>
    <w:rsid w:val="00D75455"/>
    <w:rsid w:val="00D7566F"/>
    <w:rsid w:val="00D75B93"/>
    <w:rsid w:val="00D75BA1"/>
    <w:rsid w:val="00D768DE"/>
    <w:rsid w:val="00D76CE3"/>
    <w:rsid w:val="00D772E3"/>
    <w:rsid w:val="00D77D67"/>
    <w:rsid w:val="00D80041"/>
    <w:rsid w:val="00D808D4"/>
    <w:rsid w:val="00D80A89"/>
    <w:rsid w:val="00D80C4E"/>
    <w:rsid w:val="00D80FBD"/>
    <w:rsid w:val="00D8118B"/>
    <w:rsid w:val="00D81313"/>
    <w:rsid w:val="00D8132E"/>
    <w:rsid w:val="00D81561"/>
    <w:rsid w:val="00D82D41"/>
    <w:rsid w:val="00D82DD4"/>
    <w:rsid w:val="00D82E0D"/>
    <w:rsid w:val="00D82FC4"/>
    <w:rsid w:val="00D83204"/>
    <w:rsid w:val="00D83454"/>
    <w:rsid w:val="00D83581"/>
    <w:rsid w:val="00D8381B"/>
    <w:rsid w:val="00D83863"/>
    <w:rsid w:val="00D83AFC"/>
    <w:rsid w:val="00D841F5"/>
    <w:rsid w:val="00D8442C"/>
    <w:rsid w:val="00D847F1"/>
    <w:rsid w:val="00D849F0"/>
    <w:rsid w:val="00D84A76"/>
    <w:rsid w:val="00D85493"/>
    <w:rsid w:val="00D86267"/>
    <w:rsid w:val="00D86839"/>
    <w:rsid w:val="00D8701A"/>
    <w:rsid w:val="00D87039"/>
    <w:rsid w:val="00D87277"/>
    <w:rsid w:val="00D879D7"/>
    <w:rsid w:val="00D87B8E"/>
    <w:rsid w:val="00D87BD1"/>
    <w:rsid w:val="00D87F80"/>
    <w:rsid w:val="00D90019"/>
    <w:rsid w:val="00D90280"/>
    <w:rsid w:val="00D90686"/>
    <w:rsid w:val="00D9094C"/>
    <w:rsid w:val="00D90F03"/>
    <w:rsid w:val="00D913DB"/>
    <w:rsid w:val="00D915E5"/>
    <w:rsid w:val="00D916B4"/>
    <w:rsid w:val="00D91AD9"/>
    <w:rsid w:val="00D91C8F"/>
    <w:rsid w:val="00D9213A"/>
    <w:rsid w:val="00D923A4"/>
    <w:rsid w:val="00D92520"/>
    <w:rsid w:val="00D92D7F"/>
    <w:rsid w:val="00D9319C"/>
    <w:rsid w:val="00D937BE"/>
    <w:rsid w:val="00D93954"/>
    <w:rsid w:val="00D93AF9"/>
    <w:rsid w:val="00D93B7C"/>
    <w:rsid w:val="00D94216"/>
    <w:rsid w:val="00D9438C"/>
    <w:rsid w:val="00D94433"/>
    <w:rsid w:val="00D94703"/>
    <w:rsid w:val="00D949E1"/>
    <w:rsid w:val="00D953E1"/>
    <w:rsid w:val="00D958BB"/>
    <w:rsid w:val="00D95B5A"/>
    <w:rsid w:val="00D95CFE"/>
    <w:rsid w:val="00D95F8F"/>
    <w:rsid w:val="00D96314"/>
    <w:rsid w:val="00D96523"/>
    <w:rsid w:val="00D969BA"/>
    <w:rsid w:val="00D97C2C"/>
    <w:rsid w:val="00D97CBE"/>
    <w:rsid w:val="00D97DA5"/>
    <w:rsid w:val="00D97E92"/>
    <w:rsid w:val="00DA02D8"/>
    <w:rsid w:val="00DA040C"/>
    <w:rsid w:val="00DA1150"/>
    <w:rsid w:val="00DA1B8D"/>
    <w:rsid w:val="00DA1BBB"/>
    <w:rsid w:val="00DA2974"/>
    <w:rsid w:val="00DA2FA4"/>
    <w:rsid w:val="00DA3035"/>
    <w:rsid w:val="00DA3095"/>
    <w:rsid w:val="00DA31EF"/>
    <w:rsid w:val="00DA3C44"/>
    <w:rsid w:val="00DA3EFA"/>
    <w:rsid w:val="00DA3F33"/>
    <w:rsid w:val="00DA4027"/>
    <w:rsid w:val="00DA41F7"/>
    <w:rsid w:val="00DA42B8"/>
    <w:rsid w:val="00DA4431"/>
    <w:rsid w:val="00DA4583"/>
    <w:rsid w:val="00DA4785"/>
    <w:rsid w:val="00DA4796"/>
    <w:rsid w:val="00DA4A10"/>
    <w:rsid w:val="00DA4B6B"/>
    <w:rsid w:val="00DA4CC3"/>
    <w:rsid w:val="00DA5067"/>
    <w:rsid w:val="00DA52C8"/>
    <w:rsid w:val="00DA5354"/>
    <w:rsid w:val="00DA5C7C"/>
    <w:rsid w:val="00DA6126"/>
    <w:rsid w:val="00DA6AD9"/>
    <w:rsid w:val="00DA6B88"/>
    <w:rsid w:val="00DA7150"/>
    <w:rsid w:val="00DA7257"/>
    <w:rsid w:val="00DA72EA"/>
    <w:rsid w:val="00DA7D4C"/>
    <w:rsid w:val="00DA7D80"/>
    <w:rsid w:val="00DB0031"/>
    <w:rsid w:val="00DB053A"/>
    <w:rsid w:val="00DB0607"/>
    <w:rsid w:val="00DB0791"/>
    <w:rsid w:val="00DB0B33"/>
    <w:rsid w:val="00DB105B"/>
    <w:rsid w:val="00DB12E4"/>
    <w:rsid w:val="00DB1542"/>
    <w:rsid w:val="00DB1B63"/>
    <w:rsid w:val="00DB1E93"/>
    <w:rsid w:val="00DB1FEB"/>
    <w:rsid w:val="00DB2525"/>
    <w:rsid w:val="00DB28E9"/>
    <w:rsid w:val="00DB3060"/>
    <w:rsid w:val="00DB314B"/>
    <w:rsid w:val="00DB37B2"/>
    <w:rsid w:val="00DB3CAC"/>
    <w:rsid w:val="00DB3CCB"/>
    <w:rsid w:val="00DB4308"/>
    <w:rsid w:val="00DB43AC"/>
    <w:rsid w:val="00DB4B28"/>
    <w:rsid w:val="00DB4BC3"/>
    <w:rsid w:val="00DB508A"/>
    <w:rsid w:val="00DB5343"/>
    <w:rsid w:val="00DB58F7"/>
    <w:rsid w:val="00DB5949"/>
    <w:rsid w:val="00DB69AC"/>
    <w:rsid w:val="00DB75CF"/>
    <w:rsid w:val="00DB7BF5"/>
    <w:rsid w:val="00DC083F"/>
    <w:rsid w:val="00DC0C4D"/>
    <w:rsid w:val="00DC0C94"/>
    <w:rsid w:val="00DC0D0A"/>
    <w:rsid w:val="00DC0ED1"/>
    <w:rsid w:val="00DC2099"/>
    <w:rsid w:val="00DC30DD"/>
    <w:rsid w:val="00DC3192"/>
    <w:rsid w:val="00DC3281"/>
    <w:rsid w:val="00DC367C"/>
    <w:rsid w:val="00DC37C1"/>
    <w:rsid w:val="00DC37C2"/>
    <w:rsid w:val="00DC3D7A"/>
    <w:rsid w:val="00DC3F93"/>
    <w:rsid w:val="00DC445D"/>
    <w:rsid w:val="00DC49ED"/>
    <w:rsid w:val="00DC4A70"/>
    <w:rsid w:val="00DC4BD6"/>
    <w:rsid w:val="00DC4DFF"/>
    <w:rsid w:val="00DC4EE1"/>
    <w:rsid w:val="00DC5032"/>
    <w:rsid w:val="00DC5161"/>
    <w:rsid w:val="00DC5BE1"/>
    <w:rsid w:val="00DC5CE7"/>
    <w:rsid w:val="00DC5F82"/>
    <w:rsid w:val="00DC5FFE"/>
    <w:rsid w:val="00DC716F"/>
    <w:rsid w:val="00DC71DE"/>
    <w:rsid w:val="00DC76B3"/>
    <w:rsid w:val="00DC7A73"/>
    <w:rsid w:val="00DC7A9D"/>
    <w:rsid w:val="00DC7D27"/>
    <w:rsid w:val="00DD007F"/>
    <w:rsid w:val="00DD04A3"/>
    <w:rsid w:val="00DD050E"/>
    <w:rsid w:val="00DD0567"/>
    <w:rsid w:val="00DD064B"/>
    <w:rsid w:val="00DD0781"/>
    <w:rsid w:val="00DD09D3"/>
    <w:rsid w:val="00DD0A84"/>
    <w:rsid w:val="00DD0ABB"/>
    <w:rsid w:val="00DD0FD0"/>
    <w:rsid w:val="00DD1107"/>
    <w:rsid w:val="00DD13AE"/>
    <w:rsid w:val="00DD1790"/>
    <w:rsid w:val="00DD198A"/>
    <w:rsid w:val="00DD2801"/>
    <w:rsid w:val="00DD2F2D"/>
    <w:rsid w:val="00DD34DC"/>
    <w:rsid w:val="00DD4566"/>
    <w:rsid w:val="00DD47DF"/>
    <w:rsid w:val="00DD4AF3"/>
    <w:rsid w:val="00DD4DCD"/>
    <w:rsid w:val="00DD50AF"/>
    <w:rsid w:val="00DD54A7"/>
    <w:rsid w:val="00DD5AB6"/>
    <w:rsid w:val="00DD5B82"/>
    <w:rsid w:val="00DD6278"/>
    <w:rsid w:val="00DD6431"/>
    <w:rsid w:val="00DD6859"/>
    <w:rsid w:val="00DD6867"/>
    <w:rsid w:val="00DD6FED"/>
    <w:rsid w:val="00DD72A4"/>
    <w:rsid w:val="00DD7AA2"/>
    <w:rsid w:val="00DD7E6B"/>
    <w:rsid w:val="00DE00C1"/>
    <w:rsid w:val="00DE07CE"/>
    <w:rsid w:val="00DE0BE8"/>
    <w:rsid w:val="00DE0CC7"/>
    <w:rsid w:val="00DE0DBC"/>
    <w:rsid w:val="00DE0E2B"/>
    <w:rsid w:val="00DE147D"/>
    <w:rsid w:val="00DE152D"/>
    <w:rsid w:val="00DE2052"/>
    <w:rsid w:val="00DE2371"/>
    <w:rsid w:val="00DE2571"/>
    <w:rsid w:val="00DE27EE"/>
    <w:rsid w:val="00DE2A20"/>
    <w:rsid w:val="00DE2B80"/>
    <w:rsid w:val="00DE2BF5"/>
    <w:rsid w:val="00DE2C59"/>
    <w:rsid w:val="00DE39E3"/>
    <w:rsid w:val="00DE3EDB"/>
    <w:rsid w:val="00DE4054"/>
    <w:rsid w:val="00DE40DB"/>
    <w:rsid w:val="00DE4482"/>
    <w:rsid w:val="00DE4F98"/>
    <w:rsid w:val="00DE50C7"/>
    <w:rsid w:val="00DE5282"/>
    <w:rsid w:val="00DE5C1E"/>
    <w:rsid w:val="00DE6C9E"/>
    <w:rsid w:val="00DE6E18"/>
    <w:rsid w:val="00DE6E75"/>
    <w:rsid w:val="00DE74E2"/>
    <w:rsid w:val="00DE750A"/>
    <w:rsid w:val="00DE7ACC"/>
    <w:rsid w:val="00DE7D37"/>
    <w:rsid w:val="00DE7D8B"/>
    <w:rsid w:val="00DE7E33"/>
    <w:rsid w:val="00DF037F"/>
    <w:rsid w:val="00DF0810"/>
    <w:rsid w:val="00DF0D6F"/>
    <w:rsid w:val="00DF14CE"/>
    <w:rsid w:val="00DF19B1"/>
    <w:rsid w:val="00DF1A51"/>
    <w:rsid w:val="00DF1DD4"/>
    <w:rsid w:val="00DF20B1"/>
    <w:rsid w:val="00DF219F"/>
    <w:rsid w:val="00DF2802"/>
    <w:rsid w:val="00DF2AD8"/>
    <w:rsid w:val="00DF2AE0"/>
    <w:rsid w:val="00DF2E2D"/>
    <w:rsid w:val="00DF35C0"/>
    <w:rsid w:val="00DF35CC"/>
    <w:rsid w:val="00DF4713"/>
    <w:rsid w:val="00DF48D8"/>
    <w:rsid w:val="00DF4C9D"/>
    <w:rsid w:val="00DF4D80"/>
    <w:rsid w:val="00DF52AC"/>
    <w:rsid w:val="00DF56DB"/>
    <w:rsid w:val="00DF58CC"/>
    <w:rsid w:val="00DF5E44"/>
    <w:rsid w:val="00DF65B0"/>
    <w:rsid w:val="00DF7FF2"/>
    <w:rsid w:val="00E00708"/>
    <w:rsid w:val="00E00907"/>
    <w:rsid w:val="00E00925"/>
    <w:rsid w:val="00E00B42"/>
    <w:rsid w:val="00E00C82"/>
    <w:rsid w:val="00E00DF4"/>
    <w:rsid w:val="00E00F32"/>
    <w:rsid w:val="00E0136E"/>
    <w:rsid w:val="00E014D2"/>
    <w:rsid w:val="00E0165E"/>
    <w:rsid w:val="00E01C66"/>
    <w:rsid w:val="00E02150"/>
    <w:rsid w:val="00E0231E"/>
    <w:rsid w:val="00E0297D"/>
    <w:rsid w:val="00E02C16"/>
    <w:rsid w:val="00E03528"/>
    <w:rsid w:val="00E036E0"/>
    <w:rsid w:val="00E038A0"/>
    <w:rsid w:val="00E0404C"/>
    <w:rsid w:val="00E04D9B"/>
    <w:rsid w:val="00E0536A"/>
    <w:rsid w:val="00E054C0"/>
    <w:rsid w:val="00E05B9C"/>
    <w:rsid w:val="00E06300"/>
    <w:rsid w:val="00E065D8"/>
    <w:rsid w:val="00E07261"/>
    <w:rsid w:val="00E07274"/>
    <w:rsid w:val="00E073CC"/>
    <w:rsid w:val="00E077D4"/>
    <w:rsid w:val="00E0788D"/>
    <w:rsid w:val="00E078A6"/>
    <w:rsid w:val="00E07C88"/>
    <w:rsid w:val="00E1030C"/>
    <w:rsid w:val="00E10BC4"/>
    <w:rsid w:val="00E10EDE"/>
    <w:rsid w:val="00E116D0"/>
    <w:rsid w:val="00E11826"/>
    <w:rsid w:val="00E11940"/>
    <w:rsid w:val="00E119E1"/>
    <w:rsid w:val="00E11DC9"/>
    <w:rsid w:val="00E11E79"/>
    <w:rsid w:val="00E11F50"/>
    <w:rsid w:val="00E123AE"/>
    <w:rsid w:val="00E1305C"/>
    <w:rsid w:val="00E13477"/>
    <w:rsid w:val="00E138A2"/>
    <w:rsid w:val="00E139D1"/>
    <w:rsid w:val="00E1411F"/>
    <w:rsid w:val="00E14459"/>
    <w:rsid w:val="00E14D51"/>
    <w:rsid w:val="00E151D3"/>
    <w:rsid w:val="00E154D0"/>
    <w:rsid w:val="00E15731"/>
    <w:rsid w:val="00E15758"/>
    <w:rsid w:val="00E15AF5"/>
    <w:rsid w:val="00E15E2B"/>
    <w:rsid w:val="00E15EE0"/>
    <w:rsid w:val="00E164D6"/>
    <w:rsid w:val="00E16529"/>
    <w:rsid w:val="00E16741"/>
    <w:rsid w:val="00E1675F"/>
    <w:rsid w:val="00E16CA3"/>
    <w:rsid w:val="00E16E67"/>
    <w:rsid w:val="00E17753"/>
    <w:rsid w:val="00E17A9A"/>
    <w:rsid w:val="00E17F55"/>
    <w:rsid w:val="00E202BF"/>
    <w:rsid w:val="00E206D3"/>
    <w:rsid w:val="00E20B75"/>
    <w:rsid w:val="00E21195"/>
    <w:rsid w:val="00E21590"/>
    <w:rsid w:val="00E21602"/>
    <w:rsid w:val="00E21A0D"/>
    <w:rsid w:val="00E21A9D"/>
    <w:rsid w:val="00E22210"/>
    <w:rsid w:val="00E224BA"/>
    <w:rsid w:val="00E225B9"/>
    <w:rsid w:val="00E2282D"/>
    <w:rsid w:val="00E22859"/>
    <w:rsid w:val="00E230BE"/>
    <w:rsid w:val="00E231E2"/>
    <w:rsid w:val="00E231FC"/>
    <w:rsid w:val="00E232A0"/>
    <w:rsid w:val="00E2330F"/>
    <w:rsid w:val="00E23B11"/>
    <w:rsid w:val="00E24683"/>
    <w:rsid w:val="00E248C6"/>
    <w:rsid w:val="00E24A90"/>
    <w:rsid w:val="00E26C46"/>
    <w:rsid w:val="00E26CCD"/>
    <w:rsid w:val="00E26F5D"/>
    <w:rsid w:val="00E27775"/>
    <w:rsid w:val="00E3006E"/>
    <w:rsid w:val="00E30652"/>
    <w:rsid w:val="00E30755"/>
    <w:rsid w:val="00E30756"/>
    <w:rsid w:val="00E30B4C"/>
    <w:rsid w:val="00E30CDD"/>
    <w:rsid w:val="00E30E68"/>
    <w:rsid w:val="00E31288"/>
    <w:rsid w:val="00E31A8D"/>
    <w:rsid w:val="00E31EBE"/>
    <w:rsid w:val="00E31FF6"/>
    <w:rsid w:val="00E32275"/>
    <w:rsid w:val="00E32F95"/>
    <w:rsid w:val="00E33D84"/>
    <w:rsid w:val="00E33EEA"/>
    <w:rsid w:val="00E3421F"/>
    <w:rsid w:val="00E343F7"/>
    <w:rsid w:val="00E34888"/>
    <w:rsid w:val="00E34E8E"/>
    <w:rsid w:val="00E35A85"/>
    <w:rsid w:val="00E37688"/>
    <w:rsid w:val="00E378BC"/>
    <w:rsid w:val="00E4020D"/>
    <w:rsid w:val="00E4040F"/>
    <w:rsid w:val="00E41536"/>
    <w:rsid w:val="00E41581"/>
    <w:rsid w:val="00E415B4"/>
    <w:rsid w:val="00E41772"/>
    <w:rsid w:val="00E417F2"/>
    <w:rsid w:val="00E419A3"/>
    <w:rsid w:val="00E41A0C"/>
    <w:rsid w:val="00E41BE9"/>
    <w:rsid w:val="00E420A3"/>
    <w:rsid w:val="00E42A6B"/>
    <w:rsid w:val="00E42B0A"/>
    <w:rsid w:val="00E42B84"/>
    <w:rsid w:val="00E43248"/>
    <w:rsid w:val="00E43492"/>
    <w:rsid w:val="00E4391D"/>
    <w:rsid w:val="00E43F39"/>
    <w:rsid w:val="00E45234"/>
    <w:rsid w:val="00E45663"/>
    <w:rsid w:val="00E45904"/>
    <w:rsid w:val="00E45EBF"/>
    <w:rsid w:val="00E4602F"/>
    <w:rsid w:val="00E4656B"/>
    <w:rsid w:val="00E465F7"/>
    <w:rsid w:val="00E46A38"/>
    <w:rsid w:val="00E46A9A"/>
    <w:rsid w:val="00E46D2B"/>
    <w:rsid w:val="00E46E9F"/>
    <w:rsid w:val="00E4707B"/>
    <w:rsid w:val="00E4709D"/>
    <w:rsid w:val="00E470D4"/>
    <w:rsid w:val="00E476C6"/>
    <w:rsid w:val="00E476F3"/>
    <w:rsid w:val="00E47E4C"/>
    <w:rsid w:val="00E5054D"/>
    <w:rsid w:val="00E507F4"/>
    <w:rsid w:val="00E50E68"/>
    <w:rsid w:val="00E5128E"/>
    <w:rsid w:val="00E517E8"/>
    <w:rsid w:val="00E51C42"/>
    <w:rsid w:val="00E5201E"/>
    <w:rsid w:val="00E523C0"/>
    <w:rsid w:val="00E5276E"/>
    <w:rsid w:val="00E5279C"/>
    <w:rsid w:val="00E528A9"/>
    <w:rsid w:val="00E52D14"/>
    <w:rsid w:val="00E52F32"/>
    <w:rsid w:val="00E5334A"/>
    <w:rsid w:val="00E53558"/>
    <w:rsid w:val="00E538D2"/>
    <w:rsid w:val="00E53AFF"/>
    <w:rsid w:val="00E53C33"/>
    <w:rsid w:val="00E53D7D"/>
    <w:rsid w:val="00E540B8"/>
    <w:rsid w:val="00E546C0"/>
    <w:rsid w:val="00E54760"/>
    <w:rsid w:val="00E5491F"/>
    <w:rsid w:val="00E549D2"/>
    <w:rsid w:val="00E55070"/>
    <w:rsid w:val="00E5545A"/>
    <w:rsid w:val="00E55722"/>
    <w:rsid w:val="00E55737"/>
    <w:rsid w:val="00E5584E"/>
    <w:rsid w:val="00E55A9C"/>
    <w:rsid w:val="00E55CAB"/>
    <w:rsid w:val="00E55F0C"/>
    <w:rsid w:val="00E55F28"/>
    <w:rsid w:val="00E56455"/>
    <w:rsid w:val="00E56742"/>
    <w:rsid w:val="00E56B12"/>
    <w:rsid w:val="00E56BEA"/>
    <w:rsid w:val="00E5703A"/>
    <w:rsid w:val="00E5792B"/>
    <w:rsid w:val="00E57E41"/>
    <w:rsid w:val="00E57EC4"/>
    <w:rsid w:val="00E60B4E"/>
    <w:rsid w:val="00E60FA5"/>
    <w:rsid w:val="00E61144"/>
    <w:rsid w:val="00E619BD"/>
    <w:rsid w:val="00E61AF6"/>
    <w:rsid w:val="00E61B11"/>
    <w:rsid w:val="00E61CCD"/>
    <w:rsid w:val="00E620C1"/>
    <w:rsid w:val="00E6351E"/>
    <w:rsid w:val="00E635AB"/>
    <w:rsid w:val="00E635F6"/>
    <w:rsid w:val="00E63C23"/>
    <w:rsid w:val="00E640F0"/>
    <w:rsid w:val="00E64C3B"/>
    <w:rsid w:val="00E64F29"/>
    <w:rsid w:val="00E650E2"/>
    <w:rsid w:val="00E6513D"/>
    <w:rsid w:val="00E651BB"/>
    <w:rsid w:val="00E653F4"/>
    <w:rsid w:val="00E65B0D"/>
    <w:rsid w:val="00E6639A"/>
    <w:rsid w:val="00E66C12"/>
    <w:rsid w:val="00E66E6B"/>
    <w:rsid w:val="00E66EA1"/>
    <w:rsid w:val="00E670B7"/>
    <w:rsid w:val="00E67E23"/>
    <w:rsid w:val="00E7090A"/>
    <w:rsid w:val="00E70DEE"/>
    <w:rsid w:val="00E71175"/>
    <w:rsid w:val="00E7126D"/>
    <w:rsid w:val="00E7158A"/>
    <w:rsid w:val="00E715CD"/>
    <w:rsid w:val="00E716B5"/>
    <w:rsid w:val="00E717EC"/>
    <w:rsid w:val="00E71D1D"/>
    <w:rsid w:val="00E72008"/>
    <w:rsid w:val="00E724BD"/>
    <w:rsid w:val="00E72636"/>
    <w:rsid w:val="00E72957"/>
    <w:rsid w:val="00E73529"/>
    <w:rsid w:val="00E7378C"/>
    <w:rsid w:val="00E73C56"/>
    <w:rsid w:val="00E73E7C"/>
    <w:rsid w:val="00E74136"/>
    <w:rsid w:val="00E747CE"/>
    <w:rsid w:val="00E74C28"/>
    <w:rsid w:val="00E74D80"/>
    <w:rsid w:val="00E750A9"/>
    <w:rsid w:val="00E7534B"/>
    <w:rsid w:val="00E754E3"/>
    <w:rsid w:val="00E756F8"/>
    <w:rsid w:val="00E7608F"/>
    <w:rsid w:val="00E76EB6"/>
    <w:rsid w:val="00E77ABA"/>
    <w:rsid w:val="00E77F14"/>
    <w:rsid w:val="00E77FB1"/>
    <w:rsid w:val="00E77FF1"/>
    <w:rsid w:val="00E801CC"/>
    <w:rsid w:val="00E809B6"/>
    <w:rsid w:val="00E81122"/>
    <w:rsid w:val="00E81358"/>
    <w:rsid w:val="00E817A7"/>
    <w:rsid w:val="00E82CF1"/>
    <w:rsid w:val="00E83201"/>
    <w:rsid w:val="00E836F9"/>
    <w:rsid w:val="00E83CE2"/>
    <w:rsid w:val="00E83CEB"/>
    <w:rsid w:val="00E83E6E"/>
    <w:rsid w:val="00E83EB1"/>
    <w:rsid w:val="00E83F95"/>
    <w:rsid w:val="00E8453A"/>
    <w:rsid w:val="00E8495A"/>
    <w:rsid w:val="00E84A3D"/>
    <w:rsid w:val="00E84BC8"/>
    <w:rsid w:val="00E84D96"/>
    <w:rsid w:val="00E84EEC"/>
    <w:rsid w:val="00E85499"/>
    <w:rsid w:val="00E854F8"/>
    <w:rsid w:val="00E8558D"/>
    <w:rsid w:val="00E859D7"/>
    <w:rsid w:val="00E85F8D"/>
    <w:rsid w:val="00E86729"/>
    <w:rsid w:val="00E86B52"/>
    <w:rsid w:val="00E87095"/>
    <w:rsid w:val="00E87649"/>
    <w:rsid w:val="00E87808"/>
    <w:rsid w:val="00E9006A"/>
    <w:rsid w:val="00E902DB"/>
    <w:rsid w:val="00E90681"/>
    <w:rsid w:val="00E90B28"/>
    <w:rsid w:val="00E90C32"/>
    <w:rsid w:val="00E90D00"/>
    <w:rsid w:val="00E9114A"/>
    <w:rsid w:val="00E91A31"/>
    <w:rsid w:val="00E91F88"/>
    <w:rsid w:val="00E920C2"/>
    <w:rsid w:val="00E9318B"/>
    <w:rsid w:val="00E932D1"/>
    <w:rsid w:val="00E93350"/>
    <w:rsid w:val="00E93BCB"/>
    <w:rsid w:val="00E93C00"/>
    <w:rsid w:val="00E94B0D"/>
    <w:rsid w:val="00E952DF"/>
    <w:rsid w:val="00E95431"/>
    <w:rsid w:val="00E9597A"/>
    <w:rsid w:val="00E95BD0"/>
    <w:rsid w:val="00E966AA"/>
    <w:rsid w:val="00E96A36"/>
    <w:rsid w:val="00E975B7"/>
    <w:rsid w:val="00E97AA4"/>
    <w:rsid w:val="00E97D90"/>
    <w:rsid w:val="00E97DD8"/>
    <w:rsid w:val="00E97FCE"/>
    <w:rsid w:val="00EA0673"/>
    <w:rsid w:val="00EA0B5A"/>
    <w:rsid w:val="00EA0C10"/>
    <w:rsid w:val="00EA1685"/>
    <w:rsid w:val="00EA18C3"/>
    <w:rsid w:val="00EA1A49"/>
    <w:rsid w:val="00EA2351"/>
    <w:rsid w:val="00EA294F"/>
    <w:rsid w:val="00EA29D7"/>
    <w:rsid w:val="00EA2E7D"/>
    <w:rsid w:val="00EA3008"/>
    <w:rsid w:val="00EA34DA"/>
    <w:rsid w:val="00EA354E"/>
    <w:rsid w:val="00EA3720"/>
    <w:rsid w:val="00EA3E01"/>
    <w:rsid w:val="00EA4102"/>
    <w:rsid w:val="00EA4771"/>
    <w:rsid w:val="00EA4A23"/>
    <w:rsid w:val="00EA4C6B"/>
    <w:rsid w:val="00EA4D3E"/>
    <w:rsid w:val="00EA4DFF"/>
    <w:rsid w:val="00EA4EEB"/>
    <w:rsid w:val="00EA54D4"/>
    <w:rsid w:val="00EA5526"/>
    <w:rsid w:val="00EA581E"/>
    <w:rsid w:val="00EA5828"/>
    <w:rsid w:val="00EA5899"/>
    <w:rsid w:val="00EA5A58"/>
    <w:rsid w:val="00EA5D00"/>
    <w:rsid w:val="00EA69B5"/>
    <w:rsid w:val="00EA6D5D"/>
    <w:rsid w:val="00EA71E0"/>
    <w:rsid w:val="00EA73B3"/>
    <w:rsid w:val="00EA74D9"/>
    <w:rsid w:val="00EA75CD"/>
    <w:rsid w:val="00EA7EB3"/>
    <w:rsid w:val="00EB000B"/>
    <w:rsid w:val="00EB0208"/>
    <w:rsid w:val="00EB0631"/>
    <w:rsid w:val="00EB0CE2"/>
    <w:rsid w:val="00EB0FD1"/>
    <w:rsid w:val="00EB1604"/>
    <w:rsid w:val="00EB1BFF"/>
    <w:rsid w:val="00EB21D9"/>
    <w:rsid w:val="00EB23D1"/>
    <w:rsid w:val="00EB2590"/>
    <w:rsid w:val="00EB2691"/>
    <w:rsid w:val="00EB26DC"/>
    <w:rsid w:val="00EB2E9B"/>
    <w:rsid w:val="00EB31C8"/>
    <w:rsid w:val="00EB346E"/>
    <w:rsid w:val="00EB35A1"/>
    <w:rsid w:val="00EB363A"/>
    <w:rsid w:val="00EB38A7"/>
    <w:rsid w:val="00EB402E"/>
    <w:rsid w:val="00EB4380"/>
    <w:rsid w:val="00EB53BE"/>
    <w:rsid w:val="00EB5892"/>
    <w:rsid w:val="00EB648E"/>
    <w:rsid w:val="00EB65D7"/>
    <w:rsid w:val="00EB6C16"/>
    <w:rsid w:val="00EB6EB4"/>
    <w:rsid w:val="00EB76EB"/>
    <w:rsid w:val="00EB7EAE"/>
    <w:rsid w:val="00EC0F72"/>
    <w:rsid w:val="00EC107F"/>
    <w:rsid w:val="00EC1DB5"/>
    <w:rsid w:val="00EC2796"/>
    <w:rsid w:val="00EC2984"/>
    <w:rsid w:val="00EC2B06"/>
    <w:rsid w:val="00EC2C6F"/>
    <w:rsid w:val="00EC2CB3"/>
    <w:rsid w:val="00EC2FBD"/>
    <w:rsid w:val="00EC37A2"/>
    <w:rsid w:val="00EC3AD9"/>
    <w:rsid w:val="00EC4698"/>
    <w:rsid w:val="00EC4F8F"/>
    <w:rsid w:val="00EC508B"/>
    <w:rsid w:val="00EC5803"/>
    <w:rsid w:val="00EC592D"/>
    <w:rsid w:val="00EC5D46"/>
    <w:rsid w:val="00EC5F07"/>
    <w:rsid w:val="00EC5F88"/>
    <w:rsid w:val="00EC625D"/>
    <w:rsid w:val="00EC6A0B"/>
    <w:rsid w:val="00EC6C54"/>
    <w:rsid w:val="00EC6EA2"/>
    <w:rsid w:val="00EC7230"/>
    <w:rsid w:val="00EC72CA"/>
    <w:rsid w:val="00EC7D45"/>
    <w:rsid w:val="00ED0050"/>
    <w:rsid w:val="00ED008D"/>
    <w:rsid w:val="00ED044D"/>
    <w:rsid w:val="00ED0D4C"/>
    <w:rsid w:val="00ED0E99"/>
    <w:rsid w:val="00ED0FC6"/>
    <w:rsid w:val="00ED1183"/>
    <w:rsid w:val="00ED1617"/>
    <w:rsid w:val="00ED1D7F"/>
    <w:rsid w:val="00ED1E64"/>
    <w:rsid w:val="00ED26E7"/>
    <w:rsid w:val="00ED283E"/>
    <w:rsid w:val="00ED2A94"/>
    <w:rsid w:val="00ED2D4E"/>
    <w:rsid w:val="00ED2F1B"/>
    <w:rsid w:val="00ED31DA"/>
    <w:rsid w:val="00ED3213"/>
    <w:rsid w:val="00ED3281"/>
    <w:rsid w:val="00ED337C"/>
    <w:rsid w:val="00ED3449"/>
    <w:rsid w:val="00ED36A6"/>
    <w:rsid w:val="00ED3810"/>
    <w:rsid w:val="00ED3A1D"/>
    <w:rsid w:val="00ED3CE9"/>
    <w:rsid w:val="00ED4231"/>
    <w:rsid w:val="00ED4664"/>
    <w:rsid w:val="00ED4724"/>
    <w:rsid w:val="00ED4EB4"/>
    <w:rsid w:val="00ED5CA3"/>
    <w:rsid w:val="00ED5EF0"/>
    <w:rsid w:val="00ED5F1C"/>
    <w:rsid w:val="00ED6BA6"/>
    <w:rsid w:val="00ED6C0F"/>
    <w:rsid w:val="00ED6E8D"/>
    <w:rsid w:val="00ED78E9"/>
    <w:rsid w:val="00ED78F2"/>
    <w:rsid w:val="00EE07EF"/>
    <w:rsid w:val="00EE0C85"/>
    <w:rsid w:val="00EE0F54"/>
    <w:rsid w:val="00EE0F6D"/>
    <w:rsid w:val="00EE114F"/>
    <w:rsid w:val="00EE19DD"/>
    <w:rsid w:val="00EE1A97"/>
    <w:rsid w:val="00EE2036"/>
    <w:rsid w:val="00EE2A0A"/>
    <w:rsid w:val="00EE2D2C"/>
    <w:rsid w:val="00EE2E04"/>
    <w:rsid w:val="00EE32E1"/>
    <w:rsid w:val="00EE3E61"/>
    <w:rsid w:val="00EE42A7"/>
    <w:rsid w:val="00EE42F3"/>
    <w:rsid w:val="00EE431E"/>
    <w:rsid w:val="00EE4350"/>
    <w:rsid w:val="00EE452D"/>
    <w:rsid w:val="00EE48DB"/>
    <w:rsid w:val="00EE5422"/>
    <w:rsid w:val="00EE58CC"/>
    <w:rsid w:val="00EE5BFA"/>
    <w:rsid w:val="00EE627B"/>
    <w:rsid w:val="00EE74EF"/>
    <w:rsid w:val="00EE7593"/>
    <w:rsid w:val="00EE75AD"/>
    <w:rsid w:val="00EE75F2"/>
    <w:rsid w:val="00EE7F35"/>
    <w:rsid w:val="00EF08E6"/>
    <w:rsid w:val="00EF0DA9"/>
    <w:rsid w:val="00EF12AA"/>
    <w:rsid w:val="00EF13F9"/>
    <w:rsid w:val="00EF14CC"/>
    <w:rsid w:val="00EF19FA"/>
    <w:rsid w:val="00EF1FF8"/>
    <w:rsid w:val="00EF2352"/>
    <w:rsid w:val="00EF292A"/>
    <w:rsid w:val="00EF2FF1"/>
    <w:rsid w:val="00EF3044"/>
    <w:rsid w:val="00EF33EB"/>
    <w:rsid w:val="00EF3552"/>
    <w:rsid w:val="00EF38ED"/>
    <w:rsid w:val="00EF39AA"/>
    <w:rsid w:val="00EF3CAE"/>
    <w:rsid w:val="00EF44FF"/>
    <w:rsid w:val="00EF4833"/>
    <w:rsid w:val="00EF4D2B"/>
    <w:rsid w:val="00EF4EF7"/>
    <w:rsid w:val="00EF5183"/>
    <w:rsid w:val="00EF51B1"/>
    <w:rsid w:val="00EF5445"/>
    <w:rsid w:val="00EF57B4"/>
    <w:rsid w:val="00EF57E1"/>
    <w:rsid w:val="00EF5E23"/>
    <w:rsid w:val="00EF6C83"/>
    <w:rsid w:val="00EF6DDD"/>
    <w:rsid w:val="00EF6E1D"/>
    <w:rsid w:val="00EF7411"/>
    <w:rsid w:val="00EF7426"/>
    <w:rsid w:val="00EF769D"/>
    <w:rsid w:val="00EF79A1"/>
    <w:rsid w:val="00EF7CD1"/>
    <w:rsid w:val="00F00067"/>
    <w:rsid w:val="00F0050A"/>
    <w:rsid w:val="00F00B41"/>
    <w:rsid w:val="00F00E70"/>
    <w:rsid w:val="00F01DA3"/>
    <w:rsid w:val="00F01E7F"/>
    <w:rsid w:val="00F01FFE"/>
    <w:rsid w:val="00F02975"/>
    <w:rsid w:val="00F02C71"/>
    <w:rsid w:val="00F02D0C"/>
    <w:rsid w:val="00F03425"/>
    <w:rsid w:val="00F0381F"/>
    <w:rsid w:val="00F04253"/>
    <w:rsid w:val="00F045D0"/>
    <w:rsid w:val="00F04918"/>
    <w:rsid w:val="00F0494C"/>
    <w:rsid w:val="00F04CF0"/>
    <w:rsid w:val="00F04E74"/>
    <w:rsid w:val="00F057DA"/>
    <w:rsid w:val="00F059D3"/>
    <w:rsid w:val="00F060E0"/>
    <w:rsid w:val="00F064A9"/>
    <w:rsid w:val="00F06734"/>
    <w:rsid w:val="00F0758B"/>
    <w:rsid w:val="00F07913"/>
    <w:rsid w:val="00F10278"/>
    <w:rsid w:val="00F10681"/>
    <w:rsid w:val="00F10AD0"/>
    <w:rsid w:val="00F10B1C"/>
    <w:rsid w:val="00F11325"/>
    <w:rsid w:val="00F12C60"/>
    <w:rsid w:val="00F13357"/>
    <w:rsid w:val="00F13C6D"/>
    <w:rsid w:val="00F13F16"/>
    <w:rsid w:val="00F13F6B"/>
    <w:rsid w:val="00F14879"/>
    <w:rsid w:val="00F14955"/>
    <w:rsid w:val="00F14994"/>
    <w:rsid w:val="00F15063"/>
    <w:rsid w:val="00F15595"/>
    <w:rsid w:val="00F155CF"/>
    <w:rsid w:val="00F15B14"/>
    <w:rsid w:val="00F160FF"/>
    <w:rsid w:val="00F16183"/>
    <w:rsid w:val="00F164C0"/>
    <w:rsid w:val="00F20328"/>
    <w:rsid w:val="00F208C3"/>
    <w:rsid w:val="00F208E4"/>
    <w:rsid w:val="00F20926"/>
    <w:rsid w:val="00F21663"/>
    <w:rsid w:val="00F21C4A"/>
    <w:rsid w:val="00F21D4B"/>
    <w:rsid w:val="00F21EB2"/>
    <w:rsid w:val="00F22C6C"/>
    <w:rsid w:val="00F231EF"/>
    <w:rsid w:val="00F2329C"/>
    <w:rsid w:val="00F2392E"/>
    <w:rsid w:val="00F23AB3"/>
    <w:rsid w:val="00F23D67"/>
    <w:rsid w:val="00F24270"/>
    <w:rsid w:val="00F24435"/>
    <w:rsid w:val="00F244C1"/>
    <w:rsid w:val="00F245C0"/>
    <w:rsid w:val="00F247C8"/>
    <w:rsid w:val="00F25BA7"/>
    <w:rsid w:val="00F25F69"/>
    <w:rsid w:val="00F262CA"/>
    <w:rsid w:val="00F263AD"/>
    <w:rsid w:val="00F26D2D"/>
    <w:rsid w:val="00F26DFF"/>
    <w:rsid w:val="00F2730D"/>
    <w:rsid w:val="00F27F85"/>
    <w:rsid w:val="00F30ACD"/>
    <w:rsid w:val="00F30EA3"/>
    <w:rsid w:val="00F317D3"/>
    <w:rsid w:val="00F319F7"/>
    <w:rsid w:val="00F32003"/>
    <w:rsid w:val="00F3217A"/>
    <w:rsid w:val="00F322D3"/>
    <w:rsid w:val="00F3271B"/>
    <w:rsid w:val="00F32A90"/>
    <w:rsid w:val="00F330E6"/>
    <w:rsid w:val="00F334BD"/>
    <w:rsid w:val="00F34100"/>
    <w:rsid w:val="00F3421E"/>
    <w:rsid w:val="00F34CCC"/>
    <w:rsid w:val="00F35714"/>
    <w:rsid w:val="00F358B3"/>
    <w:rsid w:val="00F36356"/>
    <w:rsid w:val="00F364F8"/>
    <w:rsid w:val="00F3655F"/>
    <w:rsid w:val="00F36735"/>
    <w:rsid w:val="00F369D3"/>
    <w:rsid w:val="00F37CAA"/>
    <w:rsid w:val="00F37D2B"/>
    <w:rsid w:val="00F37DAB"/>
    <w:rsid w:val="00F37FCF"/>
    <w:rsid w:val="00F40B9A"/>
    <w:rsid w:val="00F40CB4"/>
    <w:rsid w:val="00F40E3B"/>
    <w:rsid w:val="00F4104B"/>
    <w:rsid w:val="00F414C2"/>
    <w:rsid w:val="00F4154F"/>
    <w:rsid w:val="00F422CC"/>
    <w:rsid w:val="00F42B97"/>
    <w:rsid w:val="00F433C1"/>
    <w:rsid w:val="00F43CAB"/>
    <w:rsid w:val="00F43CFF"/>
    <w:rsid w:val="00F43D60"/>
    <w:rsid w:val="00F43E32"/>
    <w:rsid w:val="00F43EBE"/>
    <w:rsid w:val="00F43EF6"/>
    <w:rsid w:val="00F444EB"/>
    <w:rsid w:val="00F444F7"/>
    <w:rsid w:val="00F44CB5"/>
    <w:rsid w:val="00F45D4F"/>
    <w:rsid w:val="00F46342"/>
    <w:rsid w:val="00F464B4"/>
    <w:rsid w:val="00F46673"/>
    <w:rsid w:val="00F467ED"/>
    <w:rsid w:val="00F46E81"/>
    <w:rsid w:val="00F46F91"/>
    <w:rsid w:val="00F470E7"/>
    <w:rsid w:val="00F47151"/>
    <w:rsid w:val="00F472F6"/>
    <w:rsid w:val="00F473C9"/>
    <w:rsid w:val="00F47EFD"/>
    <w:rsid w:val="00F507AF"/>
    <w:rsid w:val="00F507FF"/>
    <w:rsid w:val="00F50971"/>
    <w:rsid w:val="00F50B22"/>
    <w:rsid w:val="00F516F1"/>
    <w:rsid w:val="00F51DE3"/>
    <w:rsid w:val="00F5259C"/>
    <w:rsid w:val="00F52637"/>
    <w:rsid w:val="00F52A36"/>
    <w:rsid w:val="00F52A7B"/>
    <w:rsid w:val="00F52B44"/>
    <w:rsid w:val="00F53501"/>
    <w:rsid w:val="00F5356A"/>
    <w:rsid w:val="00F538D6"/>
    <w:rsid w:val="00F53A12"/>
    <w:rsid w:val="00F53C8A"/>
    <w:rsid w:val="00F53EE4"/>
    <w:rsid w:val="00F54038"/>
    <w:rsid w:val="00F546D5"/>
    <w:rsid w:val="00F5470B"/>
    <w:rsid w:val="00F548A5"/>
    <w:rsid w:val="00F557E0"/>
    <w:rsid w:val="00F55E18"/>
    <w:rsid w:val="00F565EB"/>
    <w:rsid w:val="00F56A4F"/>
    <w:rsid w:val="00F56DD2"/>
    <w:rsid w:val="00F56E3E"/>
    <w:rsid w:val="00F6033D"/>
    <w:rsid w:val="00F60641"/>
    <w:rsid w:val="00F607D4"/>
    <w:rsid w:val="00F60885"/>
    <w:rsid w:val="00F60897"/>
    <w:rsid w:val="00F609D0"/>
    <w:rsid w:val="00F60DAC"/>
    <w:rsid w:val="00F6105A"/>
    <w:rsid w:val="00F610A1"/>
    <w:rsid w:val="00F611CB"/>
    <w:rsid w:val="00F61333"/>
    <w:rsid w:val="00F6133C"/>
    <w:rsid w:val="00F61A4C"/>
    <w:rsid w:val="00F6274E"/>
    <w:rsid w:val="00F62D61"/>
    <w:rsid w:val="00F62EF2"/>
    <w:rsid w:val="00F63166"/>
    <w:rsid w:val="00F640DC"/>
    <w:rsid w:val="00F64165"/>
    <w:rsid w:val="00F647D8"/>
    <w:rsid w:val="00F64AB0"/>
    <w:rsid w:val="00F64DF4"/>
    <w:rsid w:val="00F64E98"/>
    <w:rsid w:val="00F6524D"/>
    <w:rsid w:val="00F65832"/>
    <w:rsid w:val="00F6594D"/>
    <w:rsid w:val="00F65B4A"/>
    <w:rsid w:val="00F65DAE"/>
    <w:rsid w:val="00F662A5"/>
    <w:rsid w:val="00F669E0"/>
    <w:rsid w:val="00F66E22"/>
    <w:rsid w:val="00F671FB"/>
    <w:rsid w:val="00F67232"/>
    <w:rsid w:val="00F6794A"/>
    <w:rsid w:val="00F704A6"/>
    <w:rsid w:val="00F704E7"/>
    <w:rsid w:val="00F706F5"/>
    <w:rsid w:val="00F70DAB"/>
    <w:rsid w:val="00F71274"/>
    <w:rsid w:val="00F71508"/>
    <w:rsid w:val="00F71538"/>
    <w:rsid w:val="00F71602"/>
    <w:rsid w:val="00F71824"/>
    <w:rsid w:val="00F71DAB"/>
    <w:rsid w:val="00F72109"/>
    <w:rsid w:val="00F7277A"/>
    <w:rsid w:val="00F727B3"/>
    <w:rsid w:val="00F728A2"/>
    <w:rsid w:val="00F72980"/>
    <w:rsid w:val="00F7326B"/>
    <w:rsid w:val="00F73610"/>
    <w:rsid w:val="00F74370"/>
    <w:rsid w:val="00F74A3C"/>
    <w:rsid w:val="00F74D63"/>
    <w:rsid w:val="00F7601D"/>
    <w:rsid w:val="00F767C2"/>
    <w:rsid w:val="00F76BDC"/>
    <w:rsid w:val="00F76C51"/>
    <w:rsid w:val="00F77017"/>
    <w:rsid w:val="00F77045"/>
    <w:rsid w:val="00F77195"/>
    <w:rsid w:val="00F77435"/>
    <w:rsid w:val="00F77489"/>
    <w:rsid w:val="00F776EA"/>
    <w:rsid w:val="00F77B20"/>
    <w:rsid w:val="00F77B36"/>
    <w:rsid w:val="00F77C12"/>
    <w:rsid w:val="00F8037A"/>
    <w:rsid w:val="00F80911"/>
    <w:rsid w:val="00F80998"/>
    <w:rsid w:val="00F80AE6"/>
    <w:rsid w:val="00F80F4D"/>
    <w:rsid w:val="00F81152"/>
    <w:rsid w:val="00F8171A"/>
    <w:rsid w:val="00F81F25"/>
    <w:rsid w:val="00F8217A"/>
    <w:rsid w:val="00F82243"/>
    <w:rsid w:val="00F829E4"/>
    <w:rsid w:val="00F82A75"/>
    <w:rsid w:val="00F82B8C"/>
    <w:rsid w:val="00F8311C"/>
    <w:rsid w:val="00F83A6F"/>
    <w:rsid w:val="00F83B8B"/>
    <w:rsid w:val="00F83C52"/>
    <w:rsid w:val="00F83E1F"/>
    <w:rsid w:val="00F83E25"/>
    <w:rsid w:val="00F841D8"/>
    <w:rsid w:val="00F842E3"/>
    <w:rsid w:val="00F8444A"/>
    <w:rsid w:val="00F84682"/>
    <w:rsid w:val="00F8529A"/>
    <w:rsid w:val="00F857DD"/>
    <w:rsid w:val="00F85A60"/>
    <w:rsid w:val="00F85B35"/>
    <w:rsid w:val="00F85ED4"/>
    <w:rsid w:val="00F86878"/>
    <w:rsid w:val="00F868F5"/>
    <w:rsid w:val="00F8699A"/>
    <w:rsid w:val="00F86CF1"/>
    <w:rsid w:val="00F871B1"/>
    <w:rsid w:val="00F87230"/>
    <w:rsid w:val="00F874B2"/>
    <w:rsid w:val="00F876B8"/>
    <w:rsid w:val="00F87A4E"/>
    <w:rsid w:val="00F87DF9"/>
    <w:rsid w:val="00F903B4"/>
    <w:rsid w:val="00F90427"/>
    <w:rsid w:val="00F90E3F"/>
    <w:rsid w:val="00F9101D"/>
    <w:rsid w:val="00F9132A"/>
    <w:rsid w:val="00F9138B"/>
    <w:rsid w:val="00F9186B"/>
    <w:rsid w:val="00F91E2A"/>
    <w:rsid w:val="00F91F55"/>
    <w:rsid w:val="00F922AF"/>
    <w:rsid w:val="00F92F46"/>
    <w:rsid w:val="00F92F84"/>
    <w:rsid w:val="00F93EDB"/>
    <w:rsid w:val="00F941C8"/>
    <w:rsid w:val="00F94994"/>
    <w:rsid w:val="00F94A87"/>
    <w:rsid w:val="00F9546F"/>
    <w:rsid w:val="00F95B1B"/>
    <w:rsid w:val="00F95C0C"/>
    <w:rsid w:val="00F9681D"/>
    <w:rsid w:val="00F96BEE"/>
    <w:rsid w:val="00F96C73"/>
    <w:rsid w:val="00F9741F"/>
    <w:rsid w:val="00F974FC"/>
    <w:rsid w:val="00F97B27"/>
    <w:rsid w:val="00FA1215"/>
    <w:rsid w:val="00FA121B"/>
    <w:rsid w:val="00FA1DFA"/>
    <w:rsid w:val="00FA2118"/>
    <w:rsid w:val="00FA2216"/>
    <w:rsid w:val="00FA22E3"/>
    <w:rsid w:val="00FA2AAF"/>
    <w:rsid w:val="00FA2AFA"/>
    <w:rsid w:val="00FA2CDC"/>
    <w:rsid w:val="00FA36EC"/>
    <w:rsid w:val="00FA3A06"/>
    <w:rsid w:val="00FA4238"/>
    <w:rsid w:val="00FA4757"/>
    <w:rsid w:val="00FA4C7F"/>
    <w:rsid w:val="00FA5177"/>
    <w:rsid w:val="00FA52CE"/>
    <w:rsid w:val="00FA5E21"/>
    <w:rsid w:val="00FA6805"/>
    <w:rsid w:val="00FA69B7"/>
    <w:rsid w:val="00FA6AC7"/>
    <w:rsid w:val="00FA6ACA"/>
    <w:rsid w:val="00FA754B"/>
    <w:rsid w:val="00FA7715"/>
    <w:rsid w:val="00FA7BBC"/>
    <w:rsid w:val="00FB0281"/>
    <w:rsid w:val="00FB0B7D"/>
    <w:rsid w:val="00FB10DE"/>
    <w:rsid w:val="00FB1501"/>
    <w:rsid w:val="00FB15AD"/>
    <w:rsid w:val="00FB15DE"/>
    <w:rsid w:val="00FB17FB"/>
    <w:rsid w:val="00FB2948"/>
    <w:rsid w:val="00FB3A23"/>
    <w:rsid w:val="00FB43EA"/>
    <w:rsid w:val="00FB4EB7"/>
    <w:rsid w:val="00FB562F"/>
    <w:rsid w:val="00FB57E8"/>
    <w:rsid w:val="00FB58BE"/>
    <w:rsid w:val="00FB699D"/>
    <w:rsid w:val="00FB6F17"/>
    <w:rsid w:val="00FB71A3"/>
    <w:rsid w:val="00FB7252"/>
    <w:rsid w:val="00FB7547"/>
    <w:rsid w:val="00FB774C"/>
    <w:rsid w:val="00FB7879"/>
    <w:rsid w:val="00FB78B1"/>
    <w:rsid w:val="00FC10AC"/>
    <w:rsid w:val="00FC18ED"/>
    <w:rsid w:val="00FC233F"/>
    <w:rsid w:val="00FC3C69"/>
    <w:rsid w:val="00FC3C81"/>
    <w:rsid w:val="00FC3F33"/>
    <w:rsid w:val="00FC44DF"/>
    <w:rsid w:val="00FC4665"/>
    <w:rsid w:val="00FC4A34"/>
    <w:rsid w:val="00FC4E53"/>
    <w:rsid w:val="00FC505D"/>
    <w:rsid w:val="00FC5111"/>
    <w:rsid w:val="00FC57E5"/>
    <w:rsid w:val="00FC587B"/>
    <w:rsid w:val="00FC696C"/>
    <w:rsid w:val="00FC6A78"/>
    <w:rsid w:val="00FC6C5E"/>
    <w:rsid w:val="00FC7757"/>
    <w:rsid w:val="00FC7965"/>
    <w:rsid w:val="00FC79FE"/>
    <w:rsid w:val="00FC7C3C"/>
    <w:rsid w:val="00FC7CE5"/>
    <w:rsid w:val="00FC7F93"/>
    <w:rsid w:val="00FD06EF"/>
    <w:rsid w:val="00FD0EE6"/>
    <w:rsid w:val="00FD0EF2"/>
    <w:rsid w:val="00FD1450"/>
    <w:rsid w:val="00FD184B"/>
    <w:rsid w:val="00FD227E"/>
    <w:rsid w:val="00FD2580"/>
    <w:rsid w:val="00FD2861"/>
    <w:rsid w:val="00FD296C"/>
    <w:rsid w:val="00FD2B39"/>
    <w:rsid w:val="00FD3DFB"/>
    <w:rsid w:val="00FD46BD"/>
    <w:rsid w:val="00FD470B"/>
    <w:rsid w:val="00FD47E5"/>
    <w:rsid w:val="00FD554B"/>
    <w:rsid w:val="00FD55AB"/>
    <w:rsid w:val="00FD57FA"/>
    <w:rsid w:val="00FD5B3F"/>
    <w:rsid w:val="00FD767B"/>
    <w:rsid w:val="00FD7D33"/>
    <w:rsid w:val="00FE058F"/>
    <w:rsid w:val="00FE05DD"/>
    <w:rsid w:val="00FE07DE"/>
    <w:rsid w:val="00FE0804"/>
    <w:rsid w:val="00FE085E"/>
    <w:rsid w:val="00FE099A"/>
    <w:rsid w:val="00FE0B67"/>
    <w:rsid w:val="00FE0CF4"/>
    <w:rsid w:val="00FE0F46"/>
    <w:rsid w:val="00FE12C6"/>
    <w:rsid w:val="00FE15D8"/>
    <w:rsid w:val="00FE1F4C"/>
    <w:rsid w:val="00FE24E9"/>
    <w:rsid w:val="00FE286F"/>
    <w:rsid w:val="00FE3608"/>
    <w:rsid w:val="00FE37A4"/>
    <w:rsid w:val="00FE399E"/>
    <w:rsid w:val="00FE3D9C"/>
    <w:rsid w:val="00FE3F48"/>
    <w:rsid w:val="00FE46C2"/>
    <w:rsid w:val="00FE5DE4"/>
    <w:rsid w:val="00FE60AE"/>
    <w:rsid w:val="00FE63D7"/>
    <w:rsid w:val="00FE6528"/>
    <w:rsid w:val="00FE6EBC"/>
    <w:rsid w:val="00FE75E7"/>
    <w:rsid w:val="00FE77DE"/>
    <w:rsid w:val="00FE7A62"/>
    <w:rsid w:val="00FE7F2C"/>
    <w:rsid w:val="00FF029C"/>
    <w:rsid w:val="00FF09F5"/>
    <w:rsid w:val="00FF0B1A"/>
    <w:rsid w:val="00FF1120"/>
    <w:rsid w:val="00FF1523"/>
    <w:rsid w:val="00FF1957"/>
    <w:rsid w:val="00FF2BE7"/>
    <w:rsid w:val="00FF2E4F"/>
    <w:rsid w:val="00FF3129"/>
    <w:rsid w:val="00FF33DB"/>
    <w:rsid w:val="00FF3773"/>
    <w:rsid w:val="00FF3BC7"/>
    <w:rsid w:val="00FF45B9"/>
    <w:rsid w:val="00FF477E"/>
    <w:rsid w:val="00FF4B07"/>
    <w:rsid w:val="00FF4F42"/>
    <w:rsid w:val="00FF5112"/>
    <w:rsid w:val="00FF5851"/>
    <w:rsid w:val="00FF5DBD"/>
    <w:rsid w:val="00FF624E"/>
    <w:rsid w:val="00FF66D5"/>
    <w:rsid w:val="00FF6816"/>
    <w:rsid w:val="00FF69FF"/>
    <w:rsid w:val="00FF6F07"/>
    <w:rsid w:val="00FF71AF"/>
    <w:rsid w:val="00FF7709"/>
    <w:rsid w:val="00FF7DA2"/>
    <w:rsid w:val="01000742"/>
    <w:rsid w:val="01052435"/>
    <w:rsid w:val="011D301C"/>
    <w:rsid w:val="011ED8BF"/>
    <w:rsid w:val="0121B4F2"/>
    <w:rsid w:val="01297CB9"/>
    <w:rsid w:val="01697B72"/>
    <w:rsid w:val="017A147D"/>
    <w:rsid w:val="018F461F"/>
    <w:rsid w:val="01981391"/>
    <w:rsid w:val="01B08D63"/>
    <w:rsid w:val="01B9848D"/>
    <w:rsid w:val="01BB0411"/>
    <w:rsid w:val="01C189A7"/>
    <w:rsid w:val="01D0A62C"/>
    <w:rsid w:val="01D21365"/>
    <w:rsid w:val="01D44C97"/>
    <w:rsid w:val="01D83963"/>
    <w:rsid w:val="01EB5AAA"/>
    <w:rsid w:val="01EC6ADF"/>
    <w:rsid w:val="0206E283"/>
    <w:rsid w:val="020F8270"/>
    <w:rsid w:val="021F3368"/>
    <w:rsid w:val="0220BE6F"/>
    <w:rsid w:val="022BC790"/>
    <w:rsid w:val="022F7862"/>
    <w:rsid w:val="0232B566"/>
    <w:rsid w:val="02399F47"/>
    <w:rsid w:val="024A5552"/>
    <w:rsid w:val="02742316"/>
    <w:rsid w:val="027D5D4C"/>
    <w:rsid w:val="027F007D"/>
    <w:rsid w:val="0282C6C1"/>
    <w:rsid w:val="028B3EAD"/>
    <w:rsid w:val="02A19053"/>
    <w:rsid w:val="02ACA89B"/>
    <w:rsid w:val="02B780BF"/>
    <w:rsid w:val="02E538FA"/>
    <w:rsid w:val="02F3BC49"/>
    <w:rsid w:val="03068003"/>
    <w:rsid w:val="03091BB6"/>
    <w:rsid w:val="03097D3F"/>
    <w:rsid w:val="030E4BEB"/>
    <w:rsid w:val="032DABB4"/>
    <w:rsid w:val="034D7AA6"/>
    <w:rsid w:val="03571949"/>
    <w:rsid w:val="036B608A"/>
    <w:rsid w:val="0372E995"/>
    <w:rsid w:val="037DD214"/>
    <w:rsid w:val="0392EA52"/>
    <w:rsid w:val="03993B09"/>
    <w:rsid w:val="039A21B2"/>
    <w:rsid w:val="03A8D190"/>
    <w:rsid w:val="03D607BE"/>
    <w:rsid w:val="03E1D41B"/>
    <w:rsid w:val="03EFFA1D"/>
    <w:rsid w:val="040F3831"/>
    <w:rsid w:val="042F1D14"/>
    <w:rsid w:val="0432F71F"/>
    <w:rsid w:val="0446C2A7"/>
    <w:rsid w:val="04471BCB"/>
    <w:rsid w:val="0455DBC9"/>
    <w:rsid w:val="0476F1EF"/>
    <w:rsid w:val="047F2359"/>
    <w:rsid w:val="048315DD"/>
    <w:rsid w:val="04854BE0"/>
    <w:rsid w:val="04867AD0"/>
    <w:rsid w:val="04966A40"/>
    <w:rsid w:val="04ADA264"/>
    <w:rsid w:val="04B0A8CF"/>
    <w:rsid w:val="04C33359"/>
    <w:rsid w:val="04C4487E"/>
    <w:rsid w:val="04C4C2CE"/>
    <w:rsid w:val="04D5782A"/>
    <w:rsid w:val="04E991EE"/>
    <w:rsid w:val="05046A18"/>
    <w:rsid w:val="050556F4"/>
    <w:rsid w:val="0510161B"/>
    <w:rsid w:val="053013DE"/>
    <w:rsid w:val="053656BA"/>
    <w:rsid w:val="054426C5"/>
    <w:rsid w:val="0556288F"/>
    <w:rsid w:val="05601551"/>
    <w:rsid w:val="05623B64"/>
    <w:rsid w:val="0581E406"/>
    <w:rsid w:val="05892E6C"/>
    <w:rsid w:val="059522AE"/>
    <w:rsid w:val="059C752B"/>
    <w:rsid w:val="05B37B34"/>
    <w:rsid w:val="05BDD2F1"/>
    <w:rsid w:val="05CB4C27"/>
    <w:rsid w:val="05D4438D"/>
    <w:rsid w:val="05D57F2B"/>
    <w:rsid w:val="05DAE36F"/>
    <w:rsid w:val="05E9F9D3"/>
    <w:rsid w:val="05ECD3E8"/>
    <w:rsid w:val="0605775E"/>
    <w:rsid w:val="06070C87"/>
    <w:rsid w:val="060CECB1"/>
    <w:rsid w:val="06102802"/>
    <w:rsid w:val="06388CF2"/>
    <w:rsid w:val="065433E5"/>
    <w:rsid w:val="0658949B"/>
    <w:rsid w:val="065EE8D2"/>
    <w:rsid w:val="067263C3"/>
    <w:rsid w:val="067F271B"/>
    <w:rsid w:val="0690A45D"/>
    <w:rsid w:val="06A8A448"/>
    <w:rsid w:val="06B77AC1"/>
    <w:rsid w:val="06BB4C41"/>
    <w:rsid w:val="06CCB1A7"/>
    <w:rsid w:val="06FEF0D9"/>
    <w:rsid w:val="07022D50"/>
    <w:rsid w:val="07182DF3"/>
    <w:rsid w:val="0718FFED"/>
    <w:rsid w:val="071F219E"/>
    <w:rsid w:val="0722AC82"/>
    <w:rsid w:val="074E288E"/>
    <w:rsid w:val="075B6121"/>
    <w:rsid w:val="07601798"/>
    <w:rsid w:val="0764F76E"/>
    <w:rsid w:val="0792CA4B"/>
    <w:rsid w:val="079F5992"/>
    <w:rsid w:val="07A9548A"/>
    <w:rsid w:val="07B28EAD"/>
    <w:rsid w:val="07B35D10"/>
    <w:rsid w:val="07BCFAE7"/>
    <w:rsid w:val="07DA6850"/>
    <w:rsid w:val="07EAE643"/>
    <w:rsid w:val="07F07723"/>
    <w:rsid w:val="07F515F0"/>
    <w:rsid w:val="0808302E"/>
    <w:rsid w:val="082191B5"/>
    <w:rsid w:val="0837CCB7"/>
    <w:rsid w:val="08428501"/>
    <w:rsid w:val="0843BBB9"/>
    <w:rsid w:val="084B1C2C"/>
    <w:rsid w:val="084F427C"/>
    <w:rsid w:val="086CDCA2"/>
    <w:rsid w:val="0880A604"/>
    <w:rsid w:val="088DA759"/>
    <w:rsid w:val="089264EB"/>
    <w:rsid w:val="08A32A72"/>
    <w:rsid w:val="08A3ABD2"/>
    <w:rsid w:val="08B2F8F0"/>
    <w:rsid w:val="08BC1A37"/>
    <w:rsid w:val="08DFF76D"/>
    <w:rsid w:val="08E100E6"/>
    <w:rsid w:val="08E548C2"/>
    <w:rsid w:val="08E6874C"/>
    <w:rsid w:val="08ED42C8"/>
    <w:rsid w:val="08F6631B"/>
    <w:rsid w:val="0912C1FE"/>
    <w:rsid w:val="0917DDC8"/>
    <w:rsid w:val="092ED338"/>
    <w:rsid w:val="0940EFDC"/>
    <w:rsid w:val="0943A577"/>
    <w:rsid w:val="0944AE34"/>
    <w:rsid w:val="0953C7CF"/>
    <w:rsid w:val="0953C8BB"/>
    <w:rsid w:val="096123C9"/>
    <w:rsid w:val="0962401F"/>
    <w:rsid w:val="0993BFB9"/>
    <w:rsid w:val="09943AB1"/>
    <w:rsid w:val="099534E1"/>
    <w:rsid w:val="099D9462"/>
    <w:rsid w:val="09AE1672"/>
    <w:rsid w:val="09AE616A"/>
    <w:rsid w:val="09B0C7F3"/>
    <w:rsid w:val="09B18120"/>
    <w:rsid w:val="09BFEB61"/>
    <w:rsid w:val="09C034D7"/>
    <w:rsid w:val="09D075EA"/>
    <w:rsid w:val="09F8440A"/>
    <w:rsid w:val="0A01E471"/>
    <w:rsid w:val="0A281EA7"/>
    <w:rsid w:val="0A2AC261"/>
    <w:rsid w:val="0A30A375"/>
    <w:rsid w:val="0A4D9B5C"/>
    <w:rsid w:val="0A5011C3"/>
    <w:rsid w:val="0A510F7D"/>
    <w:rsid w:val="0A53BDC3"/>
    <w:rsid w:val="0A5B4976"/>
    <w:rsid w:val="0A64F22F"/>
    <w:rsid w:val="0A7BB3BE"/>
    <w:rsid w:val="0AAA30AE"/>
    <w:rsid w:val="0AAE2DF3"/>
    <w:rsid w:val="0AB76071"/>
    <w:rsid w:val="0B047EEE"/>
    <w:rsid w:val="0B0D7C68"/>
    <w:rsid w:val="0B0E4B4C"/>
    <w:rsid w:val="0B12B135"/>
    <w:rsid w:val="0B67FF85"/>
    <w:rsid w:val="0B9F92D2"/>
    <w:rsid w:val="0BBD7123"/>
    <w:rsid w:val="0BBE179C"/>
    <w:rsid w:val="0BEE5879"/>
    <w:rsid w:val="0C0951C8"/>
    <w:rsid w:val="0C0B3F26"/>
    <w:rsid w:val="0C0D1AF3"/>
    <w:rsid w:val="0C12A001"/>
    <w:rsid w:val="0C2B29C0"/>
    <w:rsid w:val="0C51165F"/>
    <w:rsid w:val="0C51C024"/>
    <w:rsid w:val="0C540F35"/>
    <w:rsid w:val="0C5ED7F3"/>
    <w:rsid w:val="0C6B6A34"/>
    <w:rsid w:val="0CA24F6E"/>
    <w:rsid w:val="0CB365F4"/>
    <w:rsid w:val="0CC17284"/>
    <w:rsid w:val="0CC5FF52"/>
    <w:rsid w:val="0CCFA6FF"/>
    <w:rsid w:val="0CE9EAFD"/>
    <w:rsid w:val="0CF891F1"/>
    <w:rsid w:val="0D21B47D"/>
    <w:rsid w:val="0D2C47D1"/>
    <w:rsid w:val="0D3CF422"/>
    <w:rsid w:val="0D4F2734"/>
    <w:rsid w:val="0D524967"/>
    <w:rsid w:val="0D6F0662"/>
    <w:rsid w:val="0D716611"/>
    <w:rsid w:val="0D78567D"/>
    <w:rsid w:val="0D87B7C4"/>
    <w:rsid w:val="0D89188A"/>
    <w:rsid w:val="0DBDC1AD"/>
    <w:rsid w:val="0DECBBE9"/>
    <w:rsid w:val="0E0C8EC6"/>
    <w:rsid w:val="0E3C384E"/>
    <w:rsid w:val="0E472727"/>
    <w:rsid w:val="0E54A0CA"/>
    <w:rsid w:val="0E554454"/>
    <w:rsid w:val="0E8E3297"/>
    <w:rsid w:val="0E9043BE"/>
    <w:rsid w:val="0E95FB44"/>
    <w:rsid w:val="0E9A1C89"/>
    <w:rsid w:val="0EBAE8EA"/>
    <w:rsid w:val="0EC0B79F"/>
    <w:rsid w:val="0EE195E2"/>
    <w:rsid w:val="0EF1E3EE"/>
    <w:rsid w:val="0EF3DC2C"/>
    <w:rsid w:val="0F251124"/>
    <w:rsid w:val="0F397DC1"/>
    <w:rsid w:val="0F43B4FE"/>
    <w:rsid w:val="0F4B8D79"/>
    <w:rsid w:val="0F56FBFE"/>
    <w:rsid w:val="0F5FC10F"/>
    <w:rsid w:val="0F62B205"/>
    <w:rsid w:val="0F8688F6"/>
    <w:rsid w:val="0F8C5848"/>
    <w:rsid w:val="0F9E6338"/>
    <w:rsid w:val="0FB90E06"/>
    <w:rsid w:val="0FBA27EB"/>
    <w:rsid w:val="0FDEF5E5"/>
    <w:rsid w:val="0FE55E9C"/>
    <w:rsid w:val="0FFA4CF4"/>
    <w:rsid w:val="102F6245"/>
    <w:rsid w:val="1037F856"/>
    <w:rsid w:val="1041C076"/>
    <w:rsid w:val="10434C7B"/>
    <w:rsid w:val="104692AA"/>
    <w:rsid w:val="1059D9DB"/>
    <w:rsid w:val="109A9908"/>
    <w:rsid w:val="10A11A35"/>
    <w:rsid w:val="10A95005"/>
    <w:rsid w:val="10D55B15"/>
    <w:rsid w:val="10EE3225"/>
    <w:rsid w:val="11012211"/>
    <w:rsid w:val="1122C0D7"/>
    <w:rsid w:val="112D326A"/>
    <w:rsid w:val="112F2A78"/>
    <w:rsid w:val="115478C5"/>
    <w:rsid w:val="115C1CDC"/>
    <w:rsid w:val="117A36BD"/>
    <w:rsid w:val="117E202B"/>
    <w:rsid w:val="118C99D5"/>
    <w:rsid w:val="11930B40"/>
    <w:rsid w:val="119FF0F4"/>
    <w:rsid w:val="11BA72E7"/>
    <w:rsid w:val="11C03EC9"/>
    <w:rsid w:val="11C607EA"/>
    <w:rsid w:val="11C6E903"/>
    <w:rsid w:val="11CA0F36"/>
    <w:rsid w:val="11EC7A5F"/>
    <w:rsid w:val="11FA2394"/>
    <w:rsid w:val="11FAD029"/>
    <w:rsid w:val="11FE22FE"/>
    <w:rsid w:val="1209DC21"/>
    <w:rsid w:val="120BDCF5"/>
    <w:rsid w:val="120F1EA2"/>
    <w:rsid w:val="12133B15"/>
    <w:rsid w:val="121FCA70"/>
    <w:rsid w:val="122426E0"/>
    <w:rsid w:val="12286639"/>
    <w:rsid w:val="12379C73"/>
    <w:rsid w:val="1251565E"/>
    <w:rsid w:val="12680709"/>
    <w:rsid w:val="12697DD5"/>
    <w:rsid w:val="1271ADE8"/>
    <w:rsid w:val="128514DA"/>
    <w:rsid w:val="12A9D524"/>
    <w:rsid w:val="12BB3FD2"/>
    <w:rsid w:val="12D7FC53"/>
    <w:rsid w:val="12E00F83"/>
    <w:rsid w:val="130060A0"/>
    <w:rsid w:val="1304AB3E"/>
    <w:rsid w:val="1318F0E3"/>
    <w:rsid w:val="1349ACC5"/>
    <w:rsid w:val="13504CA0"/>
    <w:rsid w:val="135A292C"/>
    <w:rsid w:val="135DC6E2"/>
    <w:rsid w:val="13804338"/>
    <w:rsid w:val="1380E4B9"/>
    <w:rsid w:val="1387296B"/>
    <w:rsid w:val="13A8657A"/>
    <w:rsid w:val="13AAFDC4"/>
    <w:rsid w:val="13AB309F"/>
    <w:rsid w:val="13C8F1B6"/>
    <w:rsid w:val="13CD9233"/>
    <w:rsid w:val="13DF45D4"/>
    <w:rsid w:val="13E05609"/>
    <w:rsid w:val="13E5C701"/>
    <w:rsid w:val="13F4AB55"/>
    <w:rsid w:val="13F661D0"/>
    <w:rsid w:val="141315BD"/>
    <w:rsid w:val="141A66EA"/>
    <w:rsid w:val="141C44AA"/>
    <w:rsid w:val="14255790"/>
    <w:rsid w:val="1425BF42"/>
    <w:rsid w:val="1446A9E1"/>
    <w:rsid w:val="1452C286"/>
    <w:rsid w:val="146071C4"/>
    <w:rsid w:val="146DA10A"/>
    <w:rsid w:val="14745CDC"/>
    <w:rsid w:val="148AB88B"/>
    <w:rsid w:val="1493E562"/>
    <w:rsid w:val="149F64F8"/>
    <w:rsid w:val="14BBF014"/>
    <w:rsid w:val="14D628AC"/>
    <w:rsid w:val="14EBAFEB"/>
    <w:rsid w:val="14FB1825"/>
    <w:rsid w:val="1505739A"/>
    <w:rsid w:val="151062FA"/>
    <w:rsid w:val="15128314"/>
    <w:rsid w:val="151BD474"/>
    <w:rsid w:val="151EBE39"/>
    <w:rsid w:val="1534A6EE"/>
    <w:rsid w:val="153D6131"/>
    <w:rsid w:val="154041E5"/>
    <w:rsid w:val="1576AD56"/>
    <w:rsid w:val="158386E3"/>
    <w:rsid w:val="15878D9F"/>
    <w:rsid w:val="15895AE0"/>
    <w:rsid w:val="158D3CBF"/>
    <w:rsid w:val="15E0A6AC"/>
    <w:rsid w:val="15F645CA"/>
    <w:rsid w:val="1601456D"/>
    <w:rsid w:val="1608CD51"/>
    <w:rsid w:val="1609E84E"/>
    <w:rsid w:val="16137D5E"/>
    <w:rsid w:val="1614DA47"/>
    <w:rsid w:val="162878E3"/>
    <w:rsid w:val="162A985F"/>
    <w:rsid w:val="16611959"/>
    <w:rsid w:val="1671AFC5"/>
    <w:rsid w:val="16831FC6"/>
    <w:rsid w:val="168FC6BF"/>
    <w:rsid w:val="16AED7E9"/>
    <w:rsid w:val="16BD3B09"/>
    <w:rsid w:val="16EB8C45"/>
    <w:rsid w:val="16F56DEF"/>
    <w:rsid w:val="1708AD46"/>
    <w:rsid w:val="17361F39"/>
    <w:rsid w:val="173A82A4"/>
    <w:rsid w:val="17426B9F"/>
    <w:rsid w:val="1743049F"/>
    <w:rsid w:val="1745267F"/>
    <w:rsid w:val="1745BA1A"/>
    <w:rsid w:val="17481E25"/>
    <w:rsid w:val="174EA79C"/>
    <w:rsid w:val="17514A93"/>
    <w:rsid w:val="177474A7"/>
    <w:rsid w:val="178EEB74"/>
    <w:rsid w:val="179C199C"/>
    <w:rsid w:val="17A9A160"/>
    <w:rsid w:val="17ACA0AE"/>
    <w:rsid w:val="17AF2586"/>
    <w:rsid w:val="17F32043"/>
    <w:rsid w:val="17F8EE78"/>
    <w:rsid w:val="17FDC4D0"/>
    <w:rsid w:val="17FEB03B"/>
    <w:rsid w:val="1800F6B7"/>
    <w:rsid w:val="182A5420"/>
    <w:rsid w:val="182EF11F"/>
    <w:rsid w:val="18485173"/>
    <w:rsid w:val="184F4656"/>
    <w:rsid w:val="185CA3DF"/>
    <w:rsid w:val="186EA8FF"/>
    <w:rsid w:val="187904BB"/>
    <w:rsid w:val="187B97F7"/>
    <w:rsid w:val="189AA7D4"/>
    <w:rsid w:val="189DC6F8"/>
    <w:rsid w:val="18BA9F34"/>
    <w:rsid w:val="18D52DD0"/>
    <w:rsid w:val="18F67FDE"/>
    <w:rsid w:val="18FB1DFD"/>
    <w:rsid w:val="1920820A"/>
    <w:rsid w:val="1924D3D1"/>
    <w:rsid w:val="1959F449"/>
    <w:rsid w:val="195EFEC5"/>
    <w:rsid w:val="1976446A"/>
    <w:rsid w:val="19873C7D"/>
    <w:rsid w:val="1996824E"/>
    <w:rsid w:val="19ABF56D"/>
    <w:rsid w:val="19BDFA8D"/>
    <w:rsid w:val="19C1EC04"/>
    <w:rsid w:val="19C77219"/>
    <w:rsid w:val="19CE2A31"/>
    <w:rsid w:val="19D0FB2D"/>
    <w:rsid w:val="19D67FDF"/>
    <w:rsid w:val="19D86502"/>
    <w:rsid w:val="19E03C5D"/>
    <w:rsid w:val="1A27245A"/>
    <w:rsid w:val="1A29CA3B"/>
    <w:rsid w:val="1A2EC999"/>
    <w:rsid w:val="1A2FAD60"/>
    <w:rsid w:val="1A3BC268"/>
    <w:rsid w:val="1A408994"/>
    <w:rsid w:val="1A45DF14"/>
    <w:rsid w:val="1A56B234"/>
    <w:rsid w:val="1AA28377"/>
    <w:rsid w:val="1AD088AB"/>
    <w:rsid w:val="1AE8A477"/>
    <w:rsid w:val="1AFD2105"/>
    <w:rsid w:val="1B07064F"/>
    <w:rsid w:val="1B399A87"/>
    <w:rsid w:val="1B4FC584"/>
    <w:rsid w:val="1B5FF20C"/>
    <w:rsid w:val="1B73160D"/>
    <w:rsid w:val="1B820780"/>
    <w:rsid w:val="1B946AD2"/>
    <w:rsid w:val="1BA9729E"/>
    <w:rsid w:val="1BC89E4C"/>
    <w:rsid w:val="1BD2DF02"/>
    <w:rsid w:val="1BE5B1D0"/>
    <w:rsid w:val="1BF51760"/>
    <w:rsid w:val="1BF8BCE1"/>
    <w:rsid w:val="1C069B4B"/>
    <w:rsid w:val="1C06B570"/>
    <w:rsid w:val="1C10A8B3"/>
    <w:rsid w:val="1C215EF6"/>
    <w:rsid w:val="1C2BBA43"/>
    <w:rsid w:val="1C30FB22"/>
    <w:rsid w:val="1C508036"/>
    <w:rsid w:val="1C66504D"/>
    <w:rsid w:val="1C7736DF"/>
    <w:rsid w:val="1C78858A"/>
    <w:rsid w:val="1C7D982E"/>
    <w:rsid w:val="1C87DE4E"/>
    <w:rsid w:val="1C972417"/>
    <w:rsid w:val="1CB16316"/>
    <w:rsid w:val="1CB92ABE"/>
    <w:rsid w:val="1CCF1401"/>
    <w:rsid w:val="1CD01107"/>
    <w:rsid w:val="1CD73DD1"/>
    <w:rsid w:val="1CF8AE67"/>
    <w:rsid w:val="1CFA26CD"/>
    <w:rsid w:val="1D03384D"/>
    <w:rsid w:val="1D0BCE27"/>
    <w:rsid w:val="1D181EC3"/>
    <w:rsid w:val="1D20070A"/>
    <w:rsid w:val="1D2DF37E"/>
    <w:rsid w:val="1D31F5DD"/>
    <w:rsid w:val="1D43A523"/>
    <w:rsid w:val="1D4C130E"/>
    <w:rsid w:val="1D57D5AB"/>
    <w:rsid w:val="1D691443"/>
    <w:rsid w:val="1D7E6613"/>
    <w:rsid w:val="1D8E98F5"/>
    <w:rsid w:val="1DA116DF"/>
    <w:rsid w:val="1DC77271"/>
    <w:rsid w:val="1DDA56BB"/>
    <w:rsid w:val="1E0A91E5"/>
    <w:rsid w:val="1E0C7600"/>
    <w:rsid w:val="1E345792"/>
    <w:rsid w:val="1E353187"/>
    <w:rsid w:val="1E578BD0"/>
    <w:rsid w:val="1E750025"/>
    <w:rsid w:val="1EA3CCF6"/>
    <w:rsid w:val="1EB4CFA9"/>
    <w:rsid w:val="1EB7F190"/>
    <w:rsid w:val="1EBF3189"/>
    <w:rsid w:val="1EC8A905"/>
    <w:rsid w:val="1EED8F45"/>
    <w:rsid w:val="1EF758D9"/>
    <w:rsid w:val="1EF98189"/>
    <w:rsid w:val="1EFA764F"/>
    <w:rsid w:val="1F01F12C"/>
    <w:rsid w:val="1F3C6C8E"/>
    <w:rsid w:val="1F4B1BF2"/>
    <w:rsid w:val="1F4F5161"/>
    <w:rsid w:val="1F61CCE7"/>
    <w:rsid w:val="1F6D1675"/>
    <w:rsid w:val="1FA79F50"/>
    <w:rsid w:val="1FABF758"/>
    <w:rsid w:val="1FB5D86A"/>
    <w:rsid w:val="1FC696B3"/>
    <w:rsid w:val="1FD3410D"/>
    <w:rsid w:val="1FDD2E8E"/>
    <w:rsid w:val="1FDF6508"/>
    <w:rsid w:val="1FEF03B8"/>
    <w:rsid w:val="1FFB6CC1"/>
    <w:rsid w:val="2017B3AC"/>
    <w:rsid w:val="201963E9"/>
    <w:rsid w:val="2028EB8D"/>
    <w:rsid w:val="20299C6C"/>
    <w:rsid w:val="20383CAF"/>
    <w:rsid w:val="2046646E"/>
    <w:rsid w:val="204D4947"/>
    <w:rsid w:val="204DB779"/>
    <w:rsid w:val="2052B40A"/>
    <w:rsid w:val="20685D5B"/>
    <w:rsid w:val="208B5CBD"/>
    <w:rsid w:val="20971381"/>
    <w:rsid w:val="209E85E6"/>
    <w:rsid w:val="20ADA6E3"/>
    <w:rsid w:val="20BCB995"/>
    <w:rsid w:val="20BFD1AF"/>
    <w:rsid w:val="20C2F1C6"/>
    <w:rsid w:val="20CDDE75"/>
    <w:rsid w:val="20D263C5"/>
    <w:rsid w:val="20E55661"/>
    <w:rsid w:val="20F0EE7E"/>
    <w:rsid w:val="20FFA21B"/>
    <w:rsid w:val="2100806C"/>
    <w:rsid w:val="2101CBC0"/>
    <w:rsid w:val="21149923"/>
    <w:rsid w:val="2129980B"/>
    <w:rsid w:val="21347697"/>
    <w:rsid w:val="213F11EB"/>
    <w:rsid w:val="2155846A"/>
    <w:rsid w:val="2157A83A"/>
    <w:rsid w:val="215DE9BF"/>
    <w:rsid w:val="21D0FF4C"/>
    <w:rsid w:val="21DF34DF"/>
    <w:rsid w:val="22185F68"/>
    <w:rsid w:val="2219480D"/>
    <w:rsid w:val="222B305D"/>
    <w:rsid w:val="2230E2FD"/>
    <w:rsid w:val="223A6C3D"/>
    <w:rsid w:val="224DC4B9"/>
    <w:rsid w:val="2258BC96"/>
    <w:rsid w:val="22698506"/>
    <w:rsid w:val="22743676"/>
    <w:rsid w:val="2276FF55"/>
    <w:rsid w:val="2283ADE2"/>
    <w:rsid w:val="22872C2F"/>
    <w:rsid w:val="22953ADF"/>
    <w:rsid w:val="229E2B30"/>
    <w:rsid w:val="22A62E28"/>
    <w:rsid w:val="22B0E926"/>
    <w:rsid w:val="22B473D2"/>
    <w:rsid w:val="22B89E7D"/>
    <w:rsid w:val="22C472F7"/>
    <w:rsid w:val="22E242FB"/>
    <w:rsid w:val="22E3BF53"/>
    <w:rsid w:val="22E8D0FE"/>
    <w:rsid w:val="22F61A28"/>
    <w:rsid w:val="22FB8D54"/>
    <w:rsid w:val="230B7BA2"/>
    <w:rsid w:val="231C9302"/>
    <w:rsid w:val="232234B0"/>
    <w:rsid w:val="2339ABD0"/>
    <w:rsid w:val="235D4174"/>
    <w:rsid w:val="238B08A4"/>
    <w:rsid w:val="23B4BDF0"/>
    <w:rsid w:val="23BB5422"/>
    <w:rsid w:val="23D466C4"/>
    <w:rsid w:val="23D6E485"/>
    <w:rsid w:val="23E3A088"/>
    <w:rsid w:val="23E8CD2C"/>
    <w:rsid w:val="23F4C78E"/>
    <w:rsid w:val="23FB27A1"/>
    <w:rsid w:val="23FBD704"/>
    <w:rsid w:val="23FDE181"/>
    <w:rsid w:val="244772B8"/>
    <w:rsid w:val="2454D5E9"/>
    <w:rsid w:val="246B3DBE"/>
    <w:rsid w:val="246D4823"/>
    <w:rsid w:val="247585CE"/>
    <w:rsid w:val="247883B6"/>
    <w:rsid w:val="24AA4695"/>
    <w:rsid w:val="24F1843A"/>
    <w:rsid w:val="24F94A30"/>
    <w:rsid w:val="2521B784"/>
    <w:rsid w:val="256EB9E9"/>
    <w:rsid w:val="25938478"/>
    <w:rsid w:val="25A93EFF"/>
    <w:rsid w:val="25AB96C6"/>
    <w:rsid w:val="25AC328C"/>
    <w:rsid w:val="25B0DC59"/>
    <w:rsid w:val="25B26BF5"/>
    <w:rsid w:val="25DC20DA"/>
    <w:rsid w:val="25DE15FF"/>
    <w:rsid w:val="25DE1E74"/>
    <w:rsid w:val="2600C723"/>
    <w:rsid w:val="26083D0F"/>
    <w:rsid w:val="26293C0F"/>
    <w:rsid w:val="26417E03"/>
    <w:rsid w:val="264BD03E"/>
    <w:rsid w:val="2652815F"/>
    <w:rsid w:val="2654FF80"/>
    <w:rsid w:val="2655256A"/>
    <w:rsid w:val="265F43B6"/>
    <w:rsid w:val="26637CB7"/>
    <w:rsid w:val="26661E85"/>
    <w:rsid w:val="267C8F60"/>
    <w:rsid w:val="267F5A24"/>
    <w:rsid w:val="268A3276"/>
    <w:rsid w:val="268D1075"/>
    <w:rsid w:val="26A84B8D"/>
    <w:rsid w:val="26ABEFFC"/>
    <w:rsid w:val="26CB0EAE"/>
    <w:rsid w:val="26CB54A7"/>
    <w:rsid w:val="26E2E0DD"/>
    <w:rsid w:val="26E437CE"/>
    <w:rsid w:val="26EBDDAA"/>
    <w:rsid w:val="26FB24EE"/>
    <w:rsid w:val="26FFEE23"/>
    <w:rsid w:val="2704B273"/>
    <w:rsid w:val="2743CB71"/>
    <w:rsid w:val="27441197"/>
    <w:rsid w:val="27441748"/>
    <w:rsid w:val="274F0798"/>
    <w:rsid w:val="275387B0"/>
    <w:rsid w:val="27544DF2"/>
    <w:rsid w:val="27569382"/>
    <w:rsid w:val="27571F05"/>
    <w:rsid w:val="276B758A"/>
    <w:rsid w:val="276EF330"/>
    <w:rsid w:val="27779EDD"/>
    <w:rsid w:val="277A20F7"/>
    <w:rsid w:val="27862604"/>
    <w:rsid w:val="2789668F"/>
    <w:rsid w:val="27A06B17"/>
    <w:rsid w:val="27A23A15"/>
    <w:rsid w:val="27A5A944"/>
    <w:rsid w:val="27D9302A"/>
    <w:rsid w:val="27E538C6"/>
    <w:rsid w:val="27EB4BCE"/>
    <w:rsid w:val="27EF7AF8"/>
    <w:rsid w:val="27F53179"/>
    <w:rsid w:val="2814A65D"/>
    <w:rsid w:val="281E1F3E"/>
    <w:rsid w:val="28227000"/>
    <w:rsid w:val="283A3319"/>
    <w:rsid w:val="28489717"/>
    <w:rsid w:val="28717B06"/>
    <w:rsid w:val="2894BA02"/>
    <w:rsid w:val="289839AD"/>
    <w:rsid w:val="28B1B71D"/>
    <w:rsid w:val="28BFD55E"/>
    <w:rsid w:val="28C9D7DB"/>
    <w:rsid w:val="28CAC18A"/>
    <w:rsid w:val="28CD8CF6"/>
    <w:rsid w:val="28CED009"/>
    <w:rsid w:val="28D3BCA4"/>
    <w:rsid w:val="28DE4465"/>
    <w:rsid w:val="28E22427"/>
    <w:rsid w:val="28EC1AB8"/>
    <w:rsid w:val="28FCC11A"/>
    <w:rsid w:val="290D2FA0"/>
    <w:rsid w:val="29296285"/>
    <w:rsid w:val="292A6929"/>
    <w:rsid w:val="293E723B"/>
    <w:rsid w:val="2954BF04"/>
    <w:rsid w:val="295A5C03"/>
    <w:rsid w:val="295DF8FE"/>
    <w:rsid w:val="2985ED3F"/>
    <w:rsid w:val="29A68755"/>
    <w:rsid w:val="29B31F4B"/>
    <w:rsid w:val="29B76A25"/>
    <w:rsid w:val="29CDECA1"/>
    <w:rsid w:val="29CFF4A9"/>
    <w:rsid w:val="2A0871E7"/>
    <w:rsid w:val="2A0A56F7"/>
    <w:rsid w:val="2A19313A"/>
    <w:rsid w:val="2A19A032"/>
    <w:rsid w:val="2A1ED46B"/>
    <w:rsid w:val="2A3D2504"/>
    <w:rsid w:val="2A3F89C5"/>
    <w:rsid w:val="2A574B97"/>
    <w:rsid w:val="2A5E2DB8"/>
    <w:rsid w:val="2A9D3DFA"/>
    <w:rsid w:val="2AA45B54"/>
    <w:rsid w:val="2AB0A693"/>
    <w:rsid w:val="2AC93AD1"/>
    <w:rsid w:val="2ACD78FA"/>
    <w:rsid w:val="2B0E2E67"/>
    <w:rsid w:val="2B0EC7E1"/>
    <w:rsid w:val="2B285FD6"/>
    <w:rsid w:val="2B38FC5E"/>
    <w:rsid w:val="2B3DF700"/>
    <w:rsid w:val="2B45EF29"/>
    <w:rsid w:val="2B6DE984"/>
    <w:rsid w:val="2B7BC47D"/>
    <w:rsid w:val="2B7F00DB"/>
    <w:rsid w:val="2B88FF3D"/>
    <w:rsid w:val="2B89AFED"/>
    <w:rsid w:val="2B8D0A7F"/>
    <w:rsid w:val="2B974F9E"/>
    <w:rsid w:val="2BA224A8"/>
    <w:rsid w:val="2BAFBD03"/>
    <w:rsid w:val="2BB8E1B6"/>
    <w:rsid w:val="2BBE7E85"/>
    <w:rsid w:val="2BD586D4"/>
    <w:rsid w:val="2BDC88AF"/>
    <w:rsid w:val="2C14473B"/>
    <w:rsid w:val="2C214E86"/>
    <w:rsid w:val="2C2CF39B"/>
    <w:rsid w:val="2C45C1E9"/>
    <w:rsid w:val="2C53303A"/>
    <w:rsid w:val="2C5BE22A"/>
    <w:rsid w:val="2C5C6BA0"/>
    <w:rsid w:val="2C89A013"/>
    <w:rsid w:val="2C9C9CC9"/>
    <w:rsid w:val="2C9F3A37"/>
    <w:rsid w:val="2CB8A56D"/>
    <w:rsid w:val="2CC6FD56"/>
    <w:rsid w:val="2CCE12A5"/>
    <w:rsid w:val="2CD3DDFE"/>
    <w:rsid w:val="2CF882D5"/>
    <w:rsid w:val="2CF90CF0"/>
    <w:rsid w:val="2D085245"/>
    <w:rsid w:val="2D14ADD8"/>
    <w:rsid w:val="2D18E4DD"/>
    <w:rsid w:val="2D1EBE50"/>
    <w:rsid w:val="2D1FE218"/>
    <w:rsid w:val="2D200DF6"/>
    <w:rsid w:val="2D2DBF53"/>
    <w:rsid w:val="2D53788F"/>
    <w:rsid w:val="2D5BA4AA"/>
    <w:rsid w:val="2D5D224A"/>
    <w:rsid w:val="2D6600FE"/>
    <w:rsid w:val="2D6E5DC3"/>
    <w:rsid w:val="2D73018E"/>
    <w:rsid w:val="2D8CA58C"/>
    <w:rsid w:val="2DA598C2"/>
    <w:rsid w:val="2DAA0666"/>
    <w:rsid w:val="2DBBCCEB"/>
    <w:rsid w:val="2DD0DCDD"/>
    <w:rsid w:val="2DDF2570"/>
    <w:rsid w:val="2DE0F0C2"/>
    <w:rsid w:val="2DE97645"/>
    <w:rsid w:val="2DECF984"/>
    <w:rsid w:val="2DF26A9C"/>
    <w:rsid w:val="2E1BDC2F"/>
    <w:rsid w:val="2E1FFA0B"/>
    <w:rsid w:val="2E267FAE"/>
    <w:rsid w:val="2E2A547F"/>
    <w:rsid w:val="2E33051E"/>
    <w:rsid w:val="2E4913B4"/>
    <w:rsid w:val="2E93B894"/>
    <w:rsid w:val="2E9F5CF0"/>
    <w:rsid w:val="2EB4A704"/>
    <w:rsid w:val="2EBC86EF"/>
    <w:rsid w:val="2EC5211D"/>
    <w:rsid w:val="2ED0D7E1"/>
    <w:rsid w:val="2EE18725"/>
    <w:rsid w:val="2EE42BA6"/>
    <w:rsid w:val="2EE7B1F8"/>
    <w:rsid w:val="2EF6A682"/>
    <w:rsid w:val="2EF795F8"/>
    <w:rsid w:val="2F225967"/>
    <w:rsid w:val="2F62FFDF"/>
    <w:rsid w:val="2F76601E"/>
    <w:rsid w:val="2F84BC21"/>
    <w:rsid w:val="2FA711F0"/>
    <w:rsid w:val="2FA7F366"/>
    <w:rsid w:val="2FAE2336"/>
    <w:rsid w:val="2FC8EC3D"/>
    <w:rsid w:val="2FE7399B"/>
    <w:rsid w:val="2FECFD9F"/>
    <w:rsid w:val="2FF65DBF"/>
    <w:rsid w:val="30126442"/>
    <w:rsid w:val="303413FD"/>
    <w:rsid w:val="3041EC2F"/>
    <w:rsid w:val="3042BFCD"/>
    <w:rsid w:val="304AEA1A"/>
    <w:rsid w:val="3054D3B3"/>
    <w:rsid w:val="30843F5E"/>
    <w:rsid w:val="3097F574"/>
    <w:rsid w:val="30A189BF"/>
    <w:rsid w:val="30A1B358"/>
    <w:rsid w:val="30A284CE"/>
    <w:rsid w:val="30A871EE"/>
    <w:rsid w:val="30A9764A"/>
    <w:rsid w:val="30AF2371"/>
    <w:rsid w:val="30D1C27F"/>
    <w:rsid w:val="30DC369D"/>
    <w:rsid w:val="30FA3C27"/>
    <w:rsid w:val="310C5AF3"/>
    <w:rsid w:val="3112A363"/>
    <w:rsid w:val="311316A5"/>
    <w:rsid w:val="31195C52"/>
    <w:rsid w:val="3121180A"/>
    <w:rsid w:val="313C1565"/>
    <w:rsid w:val="31455FF7"/>
    <w:rsid w:val="3155A9E3"/>
    <w:rsid w:val="317C114E"/>
    <w:rsid w:val="31866EC0"/>
    <w:rsid w:val="318DE376"/>
    <w:rsid w:val="31A72791"/>
    <w:rsid w:val="31A7EAAA"/>
    <w:rsid w:val="31AEF4B2"/>
    <w:rsid w:val="31AEFADA"/>
    <w:rsid w:val="31C1D7F2"/>
    <w:rsid w:val="31D590A6"/>
    <w:rsid w:val="31DB2112"/>
    <w:rsid w:val="31E22F5B"/>
    <w:rsid w:val="31E24452"/>
    <w:rsid w:val="32075FCB"/>
    <w:rsid w:val="320EBB16"/>
    <w:rsid w:val="3233EE3D"/>
    <w:rsid w:val="324E6481"/>
    <w:rsid w:val="3254F97E"/>
    <w:rsid w:val="3263FEAE"/>
    <w:rsid w:val="3265D82B"/>
    <w:rsid w:val="3266C5B8"/>
    <w:rsid w:val="3268778E"/>
    <w:rsid w:val="326F13F2"/>
    <w:rsid w:val="3271C0C5"/>
    <w:rsid w:val="328FFE5A"/>
    <w:rsid w:val="32905B80"/>
    <w:rsid w:val="329DE979"/>
    <w:rsid w:val="32A27268"/>
    <w:rsid w:val="32AB0103"/>
    <w:rsid w:val="32CBDEF2"/>
    <w:rsid w:val="32E1CDF9"/>
    <w:rsid w:val="32F0355B"/>
    <w:rsid w:val="330F2725"/>
    <w:rsid w:val="333113DB"/>
    <w:rsid w:val="33369890"/>
    <w:rsid w:val="333B853E"/>
    <w:rsid w:val="334E0771"/>
    <w:rsid w:val="335D8618"/>
    <w:rsid w:val="33601ADD"/>
    <w:rsid w:val="3367033F"/>
    <w:rsid w:val="33753C1E"/>
    <w:rsid w:val="33757838"/>
    <w:rsid w:val="337C42B5"/>
    <w:rsid w:val="337D90AF"/>
    <w:rsid w:val="33904AFB"/>
    <w:rsid w:val="339257FA"/>
    <w:rsid w:val="3392BA43"/>
    <w:rsid w:val="3395A3EC"/>
    <w:rsid w:val="33AF73C9"/>
    <w:rsid w:val="33BF2F9E"/>
    <w:rsid w:val="33C19070"/>
    <w:rsid w:val="33CC2707"/>
    <w:rsid w:val="33DE2406"/>
    <w:rsid w:val="33E49641"/>
    <w:rsid w:val="33EC7DDA"/>
    <w:rsid w:val="341B4660"/>
    <w:rsid w:val="3427B5A2"/>
    <w:rsid w:val="342FC8F8"/>
    <w:rsid w:val="343C6636"/>
    <w:rsid w:val="343D2022"/>
    <w:rsid w:val="34598CAA"/>
    <w:rsid w:val="345AD8D2"/>
    <w:rsid w:val="345BAF23"/>
    <w:rsid w:val="3461B780"/>
    <w:rsid w:val="34645A77"/>
    <w:rsid w:val="346BA4F2"/>
    <w:rsid w:val="348D8EBB"/>
    <w:rsid w:val="34AF9D03"/>
    <w:rsid w:val="34B0EFBB"/>
    <w:rsid w:val="34B32562"/>
    <w:rsid w:val="34CD9789"/>
    <w:rsid w:val="34DE6E44"/>
    <w:rsid w:val="34E097A4"/>
    <w:rsid w:val="34EC612A"/>
    <w:rsid w:val="34F48575"/>
    <w:rsid w:val="3500B21C"/>
    <w:rsid w:val="35092A10"/>
    <w:rsid w:val="350DDCC1"/>
    <w:rsid w:val="350F86DC"/>
    <w:rsid w:val="3511CD23"/>
    <w:rsid w:val="3524718F"/>
    <w:rsid w:val="352E01CF"/>
    <w:rsid w:val="352FF2C7"/>
    <w:rsid w:val="35456217"/>
    <w:rsid w:val="35694679"/>
    <w:rsid w:val="356FB135"/>
    <w:rsid w:val="35790B01"/>
    <w:rsid w:val="3592BEBD"/>
    <w:rsid w:val="35A54FDF"/>
    <w:rsid w:val="35AAF51E"/>
    <w:rsid w:val="35BCC780"/>
    <w:rsid w:val="35D8BEC8"/>
    <w:rsid w:val="35DC974D"/>
    <w:rsid w:val="35E08D27"/>
    <w:rsid w:val="35ED400A"/>
    <w:rsid w:val="35FD2AE8"/>
    <w:rsid w:val="36018C86"/>
    <w:rsid w:val="3601F140"/>
    <w:rsid w:val="3605F82D"/>
    <w:rsid w:val="36083FCC"/>
    <w:rsid w:val="361AD0A1"/>
    <w:rsid w:val="361E8817"/>
    <w:rsid w:val="362779F9"/>
    <w:rsid w:val="362A269A"/>
    <w:rsid w:val="36312FE9"/>
    <w:rsid w:val="36319B1E"/>
    <w:rsid w:val="36418A8F"/>
    <w:rsid w:val="36433361"/>
    <w:rsid w:val="3656FF07"/>
    <w:rsid w:val="365A4D1A"/>
    <w:rsid w:val="36853022"/>
    <w:rsid w:val="3697EEF6"/>
    <w:rsid w:val="36A2E4B5"/>
    <w:rsid w:val="36C3A128"/>
    <w:rsid w:val="36C7F700"/>
    <w:rsid w:val="36D94BEE"/>
    <w:rsid w:val="36F42089"/>
    <w:rsid w:val="3704B5B3"/>
    <w:rsid w:val="37129A3B"/>
    <w:rsid w:val="3715E219"/>
    <w:rsid w:val="371A4DC0"/>
    <w:rsid w:val="371E680B"/>
    <w:rsid w:val="374699D0"/>
    <w:rsid w:val="37523305"/>
    <w:rsid w:val="37591EB3"/>
    <w:rsid w:val="375C37CC"/>
    <w:rsid w:val="3763005B"/>
    <w:rsid w:val="3763A9BB"/>
    <w:rsid w:val="3763F483"/>
    <w:rsid w:val="3789C443"/>
    <w:rsid w:val="37915F9E"/>
    <w:rsid w:val="37984ED3"/>
    <w:rsid w:val="379A4419"/>
    <w:rsid w:val="379AC1E1"/>
    <w:rsid w:val="37A024AD"/>
    <w:rsid w:val="37B4FB66"/>
    <w:rsid w:val="37C2E7B5"/>
    <w:rsid w:val="37D25A22"/>
    <w:rsid w:val="37D8C550"/>
    <w:rsid w:val="37D9288B"/>
    <w:rsid w:val="37DD3382"/>
    <w:rsid w:val="37E88D83"/>
    <w:rsid w:val="37F5F62A"/>
    <w:rsid w:val="3816925B"/>
    <w:rsid w:val="38359044"/>
    <w:rsid w:val="383D254C"/>
    <w:rsid w:val="384322F9"/>
    <w:rsid w:val="3854B799"/>
    <w:rsid w:val="3854BDBE"/>
    <w:rsid w:val="385CF844"/>
    <w:rsid w:val="386AF321"/>
    <w:rsid w:val="388F9639"/>
    <w:rsid w:val="38936E1E"/>
    <w:rsid w:val="3895A6E6"/>
    <w:rsid w:val="38AE23A8"/>
    <w:rsid w:val="38B158C4"/>
    <w:rsid w:val="38C03158"/>
    <w:rsid w:val="38C33BFF"/>
    <w:rsid w:val="38C4DAF7"/>
    <w:rsid w:val="38CBA47E"/>
    <w:rsid w:val="38D0D420"/>
    <w:rsid w:val="38DBFD2B"/>
    <w:rsid w:val="390F6AB0"/>
    <w:rsid w:val="39136429"/>
    <w:rsid w:val="392A6026"/>
    <w:rsid w:val="392A6284"/>
    <w:rsid w:val="39354F5B"/>
    <w:rsid w:val="39558683"/>
    <w:rsid w:val="395DF75E"/>
    <w:rsid w:val="39660DFE"/>
    <w:rsid w:val="3986D193"/>
    <w:rsid w:val="3994B26B"/>
    <w:rsid w:val="3996B1E9"/>
    <w:rsid w:val="399D90D3"/>
    <w:rsid w:val="39ADF76E"/>
    <w:rsid w:val="39AEFE81"/>
    <w:rsid w:val="39B70A53"/>
    <w:rsid w:val="39C4492E"/>
    <w:rsid w:val="39C9A89F"/>
    <w:rsid w:val="39D181C1"/>
    <w:rsid w:val="39E00BC6"/>
    <w:rsid w:val="39E0F630"/>
    <w:rsid w:val="39F2D87B"/>
    <w:rsid w:val="3A0C167D"/>
    <w:rsid w:val="3A309140"/>
    <w:rsid w:val="3A48BE5E"/>
    <w:rsid w:val="3A519B90"/>
    <w:rsid w:val="3A544A07"/>
    <w:rsid w:val="3A554871"/>
    <w:rsid w:val="3A5F630A"/>
    <w:rsid w:val="3A95FB1A"/>
    <w:rsid w:val="3A9C1828"/>
    <w:rsid w:val="3AA44099"/>
    <w:rsid w:val="3AA57A67"/>
    <w:rsid w:val="3AABB555"/>
    <w:rsid w:val="3AB85A9D"/>
    <w:rsid w:val="3AC8545A"/>
    <w:rsid w:val="3AC8BA18"/>
    <w:rsid w:val="3AD79C8C"/>
    <w:rsid w:val="3ADEF43D"/>
    <w:rsid w:val="3AFCC304"/>
    <w:rsid w:val="3B01E71B"/>
    <w:rsid w:val="3B290378"/>
    <w:rsid w:val="3B2CACEE"/>
    <w:rsid w:val="3B395B74"/>
    <w:rsid w:val="3B4A171D"/>
    <w:rsid w:val="3B5669DD"/>
    <w:rsid w:val="3B5F92BE"/>
    <w:rsid w:val="3B619C28"/>
    <w:rsid w:val="3B7D7A56"/>
    <w:rsid w:val="3B82FF77"/>
    <w:rsid w:val="3B861888"/>
    <w:rsid w:val="3B86BE1D"/>
    <w:rsid w:val="3BC37F85"/>
    <w:rsid w:val="3BE498D0"/>
    <w:rsid w:val="3C025768"/>
    <w:rsid w:val="3C06B00C"/>
    <w:rsid w:val="3C1FBBC3"/>
    <w:rsid w:val="3C234389"/>
    <w:rsid w:val="3C37FD1E"/>
    <w:rsid w:val="3C48515F"/>
    <w:rsid w:val="3C497D80"/>
    <w:rsid w:val="3C5BA5D6"/>
    <w:rsid w:val="3C7BC51D"/>
    <w:rsid w:val="3C814CD5"/>
    <w:rsid w:val="3C9637BA"/>
    <w:rsid w:val="3C9AA522"/>
    <w:rsid w:val="3CB2DD53"/>
    <w:rsid w:val="3CBB1B5E"/>
    <w:rsid w:val="3D31B45E"/>
    <w:rsid w:val="3D34F115"/>
    <w:rsid w:val="3D37E66D"/>
    <w:rsid w:val="3D3BE181"/>
    <w:rsid w:val="3D4FBADB"/>
    <w:rsid w:val="3D56B1ED"/>
    <w:rsid w:val="3D599B0A"/>
    <w:rsid w:val="3D73F3B7"/>
    <w:rsid w:val="3D8726CC"/>
    <w:rsid w:val="3D99F3F9"/>
    <w:rsid w:val="3D9BAA0B"/>
    <w:rsid w:val="3DAE283D"/>
    <w:rsid w:val="3DB0CEE6"/>
    <w:rsid w:val="3DB253F0"/>
    <w:rsid w:val="3DB6D15F"/>
    <w:rsid w:val="3DCAE1AC"/>
    <w:rsid w:val="3DD34E72"/>
    <w:rsid w:val="3DE3C420"/>
    <w:rsid w:val="3DE67D45"/>
    <w:rsid w:val="3DF155F0"/>
    <w:rsid w:val="3DF4F565"/>
    <w:rsid w:val="3DF51D07"/>
    <w:rsid w:val="3DF5C86E"/>
    <w:rsid w:val="3DF68724"/>
    <w:rsid w:val="3DF9411B"/>
    <w:rsid w:val="3E0001B3"/>
    <w:rsid w:val="3E044C51"/>
    <w:rsid w:val="3E08C024"/>
    <w:rsid w:val="3E176306"/>
    <w:rsid w:val="3E3492F1"/>
    <w:rsid w:val="3E3668B9"/>
    <w:rsid w:val="3E5A5AE0"/>
    <w:rsid w:val="3E683DD6"/>
    <w:rsid w:val="3E72E6B0"/>
    <w:rsid w:val="3E8A4028"/>
    <w:rsid w:val="3E90D1ED"/>
    <w:rsid w:val="3EADB704"/>
    <w:rsid w:val="3EBC0FCD"/>
    <w:rsid w:val="3EC8962B"/>
    <w:rsid w:val="3ED63013"/>
    <w:rsid w:val="3EE251A3"/>
    <w:rsid w:val="3EFDC658"/>
    <w:rsid w:val="3F08E235"/>
    <w:rsid w:val="3F4FBF6C"/>
    <w:rsid w:val="3F6A32B0"/>
    <w:rsid w:val="3F6B8DC1"/>
    <w:rsid w:val="3F9CB81B"/>
    <w:rsid w:val="3FB498B0"/>
    <w:rsid w:val="3FD0A47E"/>
    <w:rsid w:val="3FD2B5D0"/>
    <w:rsid w:val="3FDD12F3"/>
    <w:rsid w:val="3FEBAEC1"/>
    <w:rsid w:val="3FF514F0"/>
    <w:rsid w:val="400B8A72"/>
    <w:rsid w:val="4011AB81"/>
    <w:rsid w:val="402FB7BC"/>
    <w:rsid w:val="403AB8F2"/>
    <w:rsid w:val="404407C6"/>
    <w:rsid w:val="405EAEA4"/>
    <w:rsid w:val="406365D1"/>
    <w:rsid w:val="408E0075"/>
    <w:rsid w:val="409A2E75"/>
    <w:rsid w:val="40AB22D7"/>
    <w:rsid w:val="40B32D5A"/>
    <w:rsid w:val="40B4D156"/>
    <w:rsid w:val="40CA7EAC"/>
    <w:rsid w:val="40DBE109"/>
    <w:rsid w:val="40E05E65"/>
    <w:rsid w:val="40E74EE4"/>
    <w:rsid w:val="40EA1D22"/>
    <w:rsid w:val="40ED2730"/>
    <w:rsid w:val="40FA1139"/>
    <w:rsid w:val="40FFF086"/>
    <w:rsid w:val="4112F67E"/>
    <w:rsid w:val="41415AE2"/>
    <w:rsid w:val="4143C373"/>
    <w:rsid w:val="414AD58A"/>
    <w:rsid w:val="4181D376"/>
    <w:rsid w:val="41BEFE8C"/>
    <w:rsid w:val="41F1231E"/>
    <w:rsid w:val="422E02FB"/>
    <w:rsid w:val="423C4BC3"/>
    <w:rsid w:val="424F5A83"/>
    <w:rsid w:val="425926C2"/>
    <w:rsid w:val="425B9C1E"/>
    <w:rsid w:val="425FAB3C"/>
    <w:rsid w:val="42627A84"/>
    <w:rsid w:val="4288059F"/>
    <w:rsid w:val="429229FE"/>
    <w:rsid w:val="4298562B"/>
    <w:rsid w:val="429C0309"/>
    <w:rsid w:val="42BC046F"/>
    <w:rsid w:val="42C9CD04"/>
    <w:rsid w:val="42DB5F67"/>
    <w:rsid w:val="42DD2CE1"/>
    <w:rsid w:val="42E6EBBD"/>
    <w:rsid w:val="42E71328"/>
    <w:rsid w:val="42FEB286"/>
    <w:rsid w:val="430CBB97"/>
    <w:rsid w:val="4324B088"/>
    <w:rsid w:val="432B6184"/>
    <w:rsid w:val="433A605E"/>
    <w:rsid w:val="433F056C"/>
    <w:rsid w:val="4343B7CA"/>
    <w:rsid w:val="4346140C"/>
    <w:rsid w:val="4347DFD0"/>
    <w:rsid w:val="434FA61F"/>
    <w:rsid w:val="4383F9AF"/>
    <w:rsid w:val="438BD22A"/>
    <w:rsid w:val="439067B3"/>
    <w:rsid w:val="43A3ACD6"/>
    <w:rsid w:val="43A650B5"/>
    <w:rsid w:val="43A91ABB"/>
    <w:rsid w:val="43BB7927"/>
    <w:rsid w:val="43BE7DFA"/>
    <w:rsid w:val="43EDF645"/>
    <w:rsid w:val="43F1DDD4"/>
    <w:rsid w:val="43FE2305"/>
    <w:rsid w:val="44290B38"/>
    <w:rsid w:val="443E4DC0"/>
    <w:rsid w:val="4461E625"/>
    <w:rsid w:val="446584C4"/>
    <w:rsid w:val="4496CFD4"/>
    <w:rsid w:val="44988D84"/>
    <w:rsid w:val="449B2282"/>
    <w:rsid w:val="44BB958B"/>
    <w:rsid w:val="44D21C4D"/>
    <w:rsid w:val="44D8436B"/>
    <w:rsid w:val="44E9F365"/>
    <w:rsid w:val="44EAF58C"/>
    <w:rsid w:val="44FDC82E"/>
    <w:rsid w:val="4503D8A3"/>
    <w:rsid w:val="450577D8"/>
    <w:rsid w:val="4515C505"/>
    <w:rsid w:val="451A8D5C"/>
    <w:rsid w:val="453D29BF"/>
    <w:rsid w:val="4541BD4A"/>
    <w:rsid w:val="4556E5F2"/>
    <w:rsid w:val="45642EA2"/>
    <w:rsid w:val="45747F07"/>
    <w:rsid w:val="457485D8"/>
    <w:rsid w:val="457D620F"/>
    <w:rsid w:val="45895265"/>
    <w:rsid w:val="458EFBFA"/>
    <w:rsid w:val="4591407F"/>
    <w:rsid w:val="4592EC76"/>
    <w:rsid w:val="45B06D0C"/>
    <w:rsid w:val="45BACAE5"/>
    <w:rsid w:val="45DD0E64"/>
    <w:rsid w:val="45E023DD"/>
    <w:rsid w:val="45F25670"/>
    <w:rsid w:val="45FE03CD"/>
    <w:rsid w:val="46166641"/>
    <w:rsid w:val="4629DDCE"/>
    <w:rsid w:val="462D220C"/>
    <w:rsid w:val="462EEA1F"/>
    <w:rsid w:val="46352D8E"/>
    <w:rsid w:val="463D2506"/>
    <w:rsid w:val="46485B37"/>
    <w:rsid w:val="4649EB60"/>
    <w:rsid w:val="465330CD"/>
    <w:rsid w:val="465D5ED8"/>
    <w:rsid w:val="465F5517"/>
    <w:rsid w:val="467C4A03"/>
    <w:rsid w:val="46829254"/>
    <w:rsid w:val="468408EE"/>
    <w:rsid w:val="468465D8"/>
    <w:rsid w:val="46B542D3"/>
    <w:rsid w:val="46B8AE01"/>
    <w:rsid w:val="46DCA7D1"/>
    <w:rsid w:val="46DECC24"/>
    <w:rsid w:val="4719C35A"/>
    <w:rsid w:val="471A8DFC"/>
    <w:rsid w:val="471A9AB4"/>
    <w:rsid w:val="472CDAEA"/>
    <w:rsid w:val="47358605"/>
    <w:rsid w:val="473BD461"/>
    <w:rsid w:val="47692FB5"/>
    <w:rsid w:val="476BFA0C"/>
    <w:rsid w:val="476D31CC"/>
    <w:rsid w:val="476EC3EF"/>
    <w:rsid w:val="47734E72"/>
    <w:rsid w:val="47742400"/>
    <w:rsid w:val="477CDED2"/>
    <w:rsid w:val="478207A5"/>
    <w:rsid w:val="47898597"/>
    <w:rsid w:val="4790BE8D"/>
    <w:rsid w:val="4797D9C4"/>
    <w:rsid w:val="47ACB615"/>
    <w:rsid w:val="47D8F64F"/>
    <w:rsid w:val="47DA1BC7"/>
    <w:rsid w:val="47DA1D9D"/>
    <w:rsid w:val="47EF471A"/>
    <w:rsid w:val="4818A6DD"/>
    <w:rsid w:val="482E3487"/>
    <w:rsid w:val="48328BC4"/>
    <w:rsid w:val="4844CE3A"/>
    <w:rsid w:val="485FB17F"/>
    <w:rsid w:val="48788C81"/>
    <w:rsid w:val="488006B6"/>
    <w:rsid w:val="48808D61"/>
    <w:rsid w:val="4881EBCC"/>
    <w:rsid w:val="488AD26E"/>
    <w:rsid w:val="48A9A09C"/>
    <w:rsid w:val="48C2A0AD"/>
    <w:rsid w:val="48E06729"/>
    <w:rsid w:val="48E35970"/>
    <w:rsid w:val="48E4F9B5"/>
    <w:rsid w:val="48F131D9"/>
    <w:rsid w:val="4929477A"/>
    <w:rsid w:val="493E7BEC"/>
    <w:rsid w:val="4946535D"/>
    <w:rsid w:val="494C2C4E"/>
    <w:rsid w:val="495720F7"/>
    <w:rsid w:val="4959A381"/>
    <w:rsid w:val="496C8F2F"/>
    <w:rsid w:val="49832AF0"/>
    <w:rsid w:val="49856A22"/>
    <w:rsid w:val="49B36E5B"/>
    <w:rsid w:val="49BF7BD9"/>
    <w:rsid w:val="49CE1F89"/>
    <w:rsid w:val="49CE8C18"/>
    <w:rsid w:val="49D1FC10"/>
    <w:rsid w:val="49DFCFD1"/>
    <w:rsid w:val="49E3CF48"/>
    <w:rsid w:val="49FA5493"/>
    <w:rsid w:val="4A142092"/>
    <w:rsid w:val="4A1DBC2D"/>
    <w:rsid w:val="4A2B8A30"/>
    <w:rsid w:val="4A3E8CBD"/>
    <w:rsid w:val="4A5B5D0E"/>
    <w:rsid w:val="4A5BB532"/>
    <w:rsid w:val="4A5DA9F5"/>
    <w:rsid w:val="4A6384C0"/>
    <w:rsid w:val="4A78A035"/>
    <w:rsid w:val="4A8D5C49"/>
    <w:rsid w:val="4A9E4868"/>
    <w:rsid w:val="4AA67913"/>
    <w:rsid w:val="4AB6FCF4"/>
    <w:rsid w:val="4AB8BDA4"/>
    <w:rsid w:val="4ABFC9C8"/>
    <w:rsid w:val="4AD139EF"/>
    <w:rsid w:val="4AE05AF8"/>
    <w:rsid w:val="4AFE72AA"/>
    <w:rsid w:val="4B023A7F"/>
    <w:rsid w:val="4B099C45"/>
    <w:rsid w:val="4B14D61C"/>
    <w:rsid w:val="4B289B16"/>
    <w:rsid w:val="4B477ABB"/>
    <w:rsid w:val="4B4B2A36"/>
    <w:rsid w:val="4B4D952F"/>
    <w:rsid w:val="4B8ABBAE"/>
    <w:rsid w:val="4B9E757E"/>
    <w:rsid w:val="4BA7785A"/>
    <w:rsid w:val="4BAC249A"/>
    <w:rsid w:val="4BC22F4C"/>
    <w:rsid w:val="4BC4B2D6"/>
    <w:rsid w:val="4BCC227D"/>
    <w:rsid w:val="4BCC4A1F"/>
    <w:rsid w:val="4BE0C7F5"/>
    <w:rsid w:val="4BE9EF7A"/>
    <w:rsid w:val="4BF72D6F"/>
    <w:rsid w:val="4C110BFF"/>
    <w:rsid w:val="4C11551A"/>
    <w:rsid w:val="4C23B736"/>
    <w:rsid w:val="4C253E39"/>
    <w:rsid w:val="4C2E96D8"/>
    <w:rsid w:val="4C30CAA6"/>
    <w:rsid w:val="4C537DBD"/>
    <w:rsid w:val="4C5AB805"/>
    <w:rsid w:val="4C605E16"/>
    <w:rsid w:val="4C8BC857"/>
    <w:rsid w:val="4C95E89A"/>
    <w:rsid w:val="4C9B22E5"/>
    <w:rsid w:val="4C9CEADC"/>
    <w:rsid w:val="4CA0EE05"/>
    <w:rsid w:val="4CB844BC"/>
    <w:rsid w:val="4CD83CFD"/>
    <w:rsid w:val="4D16ABD9"/>
    <w:rsid w:val="4D20BB99"/>
    <w:rsid w:val="4D463911"/>
    <w:rsid w:val="4D734A37"/>
    <w:rsid w:val="4D744C90"/>
    <w:rsid w:val="4DBC0299"/>
    <w:rsid w:val="4DBC3DA7"/>
    <w:rsid w:val="4DC7EE3F"/>
    <w:rsid w:val="4DC94796"/>
    <w:rsid w:val="4DDA715A"/>
    <w:rsid w:val="4E08626B"/>
    <w:rsid w:val="4E282FDA"/>
    <w:rsid w:val="4E2FE871"/>
    <w:rsid w:val="4E4C76DE"/>
    <w:rsid w:val="4E702B72"/>
    <w:rsid w:val="4E7740C1"/>
    <w:rsid w:val="4E8D3202"/>
    <w:rsid w:val="4ED96B54"/>
    <w:rsid w:val="4F0E4629"/>
    <w:rsid w:val="4F0E769C"/>
    <w:rsid w:val="4F141338"/>
    <w:rsid w:val="4F3AA39D"/>
    <w:rsid w:val="4F41AA8D"/>
    <w:rsid w:val="4F464651"/>
    <w:rsid w:val="4F664ABD"/>
    <w:rsid w:val="4F8CA77E"/>
    <w:rsid w:val="4F9946C3"/>
    <w:rsid w:val="4F9DE268"/>
    <w:rsid w:val="4FA9A1AF"/>
    <w:rsid w:val="4FAAE82A"/>
    <w:rsid w:val="4FB94103"/>
    <w:rsid w:val="4FCCB4F1"/>
    <w:rsid w:val="4FE8473F"/>
    <w:rsid w:val="4FED9301"/>
    <w:rsid w:val="50023771"/>
    <w:rsid w:val="5016B322"/>
    <w:rsid w:val="501E876E"/>
    <w:rsid w:val="50201832"/>
    <w:rsid w:val="5036CBBE"/>
    <w:rsid w:val="504055C8"/>
    <w:rsid w:val="50575262"/>
    <w:rsid w:val="505DC82A"/>
    <w:rsid w:val="505E52CA"/>
    <w:rsid w:val="506352B8"/>
    <w:rsid w:val="507C4B3E"/>
    <w:rsid w:val="5092653A"/>
    <w:rsid w:val="50935900"/>
    <w:rsid w:val="509637D4"/>
    <w:rsid w:val="50A6260E"/>
    <w:rsid w:val="50BE603B"/>
    <w:rsid w:val="50C44059"/>
    <w:rsid w:val="50C739FB"/>
    <w:rsid w:val="50D1A199"/>
    <w:rsid w:val="50D90F47"/>
    <w:rsid w:val="50DD3F0B"/>
    <w:rsid w:val="50F2D31D"/>
    <w:rsid w:val="50F417A5"/>
    <w:rsid w:val="50FCA865"/>
    <w:rsid w:val="51013B8A"/>
    <w:rsid w:val="512329BC"/>
    <w:rsid w:val="512E581C"/>
    <w:rsid w:val="51300A5B"/>
    <w:rsid w:val="5137A328"/>
    <w:rsid w:val="51491FB4"/>
    <w:rsid w:val="5161D926"/>
    <w:rsid w:val="51629581"/>
    <w:rsid w:val="516FE427"/>
    <w:rsid w:val="51961632"/>
    <w:rsid w:val="51B60D50"/>
    <w:rsid w:val="51B8B307"/>
    <w:rsid w:val="51BD1F7A"/>
    <w:rsid w:val="51BE8532"/>
    <w:rsid w:val="51BFF578"/>
    <w:rsid w:val="51C0A6C4"/>
    <w:rsid w:val="51C57822"/>
    <w:rsid w:val="51CC91AD"/>
    <w:rsid w:val="51CED55F"/>
    <w:rsid w:val="51CF6102"/>
    <w:rsid w:val="51D00BCE"/>
    <w:rsid w:val="51DF76C9"/>
    <w:rsid w:val="51E510AB"/>
    <w:rsid w:val="51EE6787"/>
    <w:rsid w:val="51F264EA"/>
    <w:rsid w:val="51FF99A1"/>
    <w:rsid w:val="520094C4"/>
    <w:rsid w:val="521A8C51"/>
    <w:rsid w:val="5237E133"/>
    <w:rsid w:val="5278F775"/>
    <w:rsid w:val="52818751"/>
    <w:rsid w:val="52855928"/>
    <w:rsid w:val="528D27A4"/>
    <w:rsid w:val="529953CC"/>
    <w:rsid w:val="52C81A14"/>
    <w:rsid w:val="52F578BC"/>
    <w:rsid w:val="52F5B750"/>
    <w:rsid w:val="5314A37F"/>
    <w:rsid w:val="531C20C5"/>
    <w:rsid w:val="532F3617"/>
    <w:rsid w:val="533A4156"/>
    <w:rsid w:val="533CA30F"/>
    <w:rsid w:val="536E384B"/>
    <w:rsid w:val="537F00F8"/>
    <w:rsid w:val="537F669A"/>
    <w:rsid w:val="53905F06"/>
    <w:rsid w:val="539E8744"/>
    <w:rsid w:val="53C4C80C"/>
    <w:rsid w:val="53E0BB2D"/>
    <w:rsid w:val="53EC44B3"/>
    <w:rsid w:val="53FA45D3"/>
    <w:rsid w:val="541D3EDA"/>
    <w:rsid w:val="541D6313"/>
    <w:rsid w:val="5441078A"/>
    <w:rsid w:val="54413FEE"/>
    <w:rsid w:val="5443DF9A"/>
    <w:rsid w:val="54509182"/>
    <w:rsid w:val="545C272A"/>
    <w:rsid w:val="54758170"/>
    <w:rsid w:val="547E2DDC"/>
    <w:rsid w:val="548882AF"/>
    <w:rsid w:val="549BD4CE"/>
    <w:rsid w:val="54A3E0B3"/>
    <w:rsid w:val="54A57437"/>
    <w:rsid w:val="54AE8FC5"/>
    <w:rsid w:val="54BA4676"/>
    <w:rsid w:val="54D63120"/>
    <w:rsid w:val="54E89309"/>
    <w:rsid w:val="54F8D7A1"/>
    <w:rsid w:val="54FC1CFA"/>
    <w:rsid w:val="550372DB"/>
    <w:rsid w:val="55056330"/>
    <w:rsid w:val="550AC158"/>
    <w:rsid w:val="550C6483"/>
    <w:rsid w:val="553B5547"/>
    <w:rsid w:val="553BA6D9"/>
    <w:rsid w:val="5545E0B2"/>
    <w:rsid w:val="554E91ED"/>
    <w:rsid w:val="5552315F"/>
    <w:rsid w:val="55553101"/>
    <w:rsid w:val="5569FA89"/>
    <w:rsid w:val="556D0943"/>
    <w:rsid w:val="5589019E"/>
    <w:rsid w:val="559B735F"/>
    <w:rsid w:val="55A2C1E4"/>
    <w:rsid w:val="55A3A8E6"/>
    <w:rsid w:val="55B1AA6E"/>
    <w:rsid w:val="55BA0AFB"/>
    <w:rsid w:val="55BBB770"/>
    <w:rsid w:val="55D52463"/>
    <w:rsid w:val="55ECBF75"/>
    <w:rsid w:val="55ED8E78"/>
    <w:rsid w:val="55F61B0F"/>
    <w:rsid w:val="55FEF640"/>
    <w:rsid w:val="560D0C5C"/>
    <w:rsid w:val="560EE959"/>
    <w:rsid w:val="5619986B"/>
    <w:rsid w:val="56247419"/>
    <w:rsid w:val="56376A2D"/>
    <w:rsid w:val="564CC20B"/>
    <w:rsid w:val="5665C908"/>
    <w:rsid w:val="566A8C0A"/>
    <w:rsid w:val="566C7335"/>
    <w:rsid w:val="567143AD"/>
    <w:rsid w:val="56714538"/>
    <w:rsid w:val="567A8506"/>
    <w:rsid w:val="56815F17"/>
    <w:rsid w:val="568AAC6A"/>
    <w:rsid w:val="56921653"/>
    <w:rsid w:val="56B9EC1F"/>
    <w:rsid w:val="56C65041"/>
    <w:rsid w:val="56CCA25B"/>
    <w:rsid w:val="56D061FD"/>
    <w:rsid w:val="56D0F5C8"/>
    <w:rsid w:val="56E37A27"/>
    <w:rsid w:val="56EB9340"/>
    <w:rsid w:val="57279BDB"/>
    <w:rsid w:val="572A4BC4"/>
    <w:rsid w:val="57400D38"/>
    <w:rsid w:val="57483D76"/>
    <w:rsid w:val="574B7BC8"/>
    <w:rsid w:val="57500B80"/>
    <w:rsid w:val="576A563F"/>
    <w:rsid w:val="576B47D9"/>
    <w:rsid w:val="576D3083"/>
    <w:rsid w:val="57E4EFCF"/>
    <w:rsid w:val="58137C85"/>
    <w:rsid w:val="581A27C7"/>
    <w:rsid w:val="5845D9DF"/>
    <w:rsid w:val="5885A3E0"/>
    <w:rsid w:val="5888651F"/>
    <w:rsid w:val="58905079"/>
    <w:rsid w:val="58B25D52"/>
    <w:rsid w:val="58B3A7E5"/>
    <w:rsid w:val="58C981DE"/>
    <w:rsid w:val="58E765BD"/>
    <w:rsid w:val="58F0F5B2"/>
    <w:rsid w:val="58FA9CEC"/>
    <w:rsid w:val="59083FFA"/>
    <w:rsid w:val="591F929E"/>
    <w:rsid w:val="59284754"/>
    <w:rsid w:val="59373252"/>
    <w:rsid w:val="5941C438"/>
    <w:rsid w:val="595422F2"/>
    <w:rsid w:val="595A4180"/>
    <w:rsid w:val="59620ED7"/>
    <w:rsid w:val="596431DC"/>
    <w:rsid w:val="59681B13"/>
    <w:rsid w:val="5988B9DE"/>
    <w:rsid w:val="5992B5FF"/>
    <w:rsid w:val="599E2FA9"/>
    <w:rsid w:val="59A8CEBC"/>
    <w:rsid w:val="59B15B5B"/>
    <w:rsid w:val="59B4C302"/>
    <w:rsid w:val="59B64129"/>
    <w:rsid w:val="59BA8AB4"/>
    <w:rsid w:val="59BEF984"/>
    <w:rsid w:val="59C1F61E"/>
    <w:rsid w:val="59CB79E4"/>
    <w:rsid w:val="59E1D2D5"/>
    <w:rsid w:val="59FFE824"/>
    <w:rsid w:val="5A053030"/>
    <w:rsid w:val="5A0F1A0A"/>
    <w:rsid w:val="5A24AC83"/>
    <w:rsid w:val="5A277902"/>
    <w:rsid w:val="5A2BB3A5"/>
    <w:rsid w:val="5A2D095F"/>
    <w:rsid w:val="5A2D0E46"/>
    <w:rsid w:val="5A30E007"/>
    <w:rsid w:val="5A533ADE"/>
    <w:rsid w:val="5A68BF09"/>
    <w:rsid w:val="5A9193F8"/>
    <w:rsid w:val="5A9B5827"/>
    <w:rsid w:val="5AA039B7"/>
    <w:rsid w:val="5AA5357C"/>
    <w:rsid w:val="5AB41E3A"/>
    <w:rsid w:val="5AC3C190"/>
    <w:rsid w:val="5AE5E74C"/>
    <w:rsid w:val="5AF71690"/>
    <w:rsid w:val="5B02A616"/>
    <w:rsid w:val="5B0B4FC5"/>
    <w:rsid w:val="5B0C097F"/>
    <w:rsid w:val="5B1996EF"/>
    <w:rsid w:val="5B2055DC"/>
    <w:rsid w:val="5B345E5D"/>
    <w:rsid w:val="5B3BF0D9"/>
    <w:rsid w:val="5B3D9682"/>
    <w:rsid w:val="5B5BFFE6"/>
    <w:rsid w:val="5B62E821"/>
    <w:rsid w:val="5B6342F7"/>
    <w:rsid w:val="5B8529F3"/>
    <w:rsid w:val="5B8CEF10"/>
    <w:rsid w:val="5B93CCA7"/>
    <w:rsid w:val="5B9951DA"/>
    <w:rsid w:val="5B9CEE57"/>
    <w:rsid w:val="5B9F86B8"/>
    <w:rsid w:val="5BB01FF3"/>
    <w:rsid w:val="5BBCD0F3"/>
    <w:rsid w:val="5BCAF7EE"/>
    <w:rsid w:val="5BF3925F"/>
    <w:rsid w:val="5BF673A1"/>
    <w:rsid w:val="5C0EEDD5"/>
    <w:rsid w:val="5C144098"/>
    <w:rsid w:val="5C1613A0"/>
    <w:rsid w:val="5C30BB6B"/>
    <w:rsid w:val="5C723AEC"/>
    <w:rsid w:val="5C78B9E5"/>
    <w:rsid w:val="5C8E7528"/>
    <w:rsid w:val="5C972E89"/>
    <w:rsid w:val="5CAA4AEE"/>
    <w:rsid w:val="5CAB7148"/>
    <w:rsid w:val="5CAD2C30"/>
    <w:rsid w:val="5CB56750"/>
    <w:rsid w:val="5CBE8810"/>
    <w:rsid w:val="5CCD07C0"/>
    <w:rsid w:val="5CD2638D"/>
    <w:rsid w:val="5CE1E467"/>
    <w:rsid w:val="5CE20258"/>
    <w:rsid w:val="5CFF6A5A"/>
    <w:rsid w:val="5D01ECF1"/>
    <w:rsid w:val="5D14F2A5"/>
    <w:rsid w:val="5D2F3606"/>
    <w:rsid w:val="5D33B996"/>
    <w:rsid w:val="5D3995A1"/>
    <w:rsid w:val="5D41DABC"/>
    <w:rsid w:val="5D493249"/>
    <w:rsid w:val="5D514132"/>
    <w:rsid w:val="5D66F8C5"/>
    <w:rsid w:val="5D6AD16D"/>
    <w:rsid w:val="5D6BB182"/>
    <w:rsid w:val="5D730FFA"/>
    <w:rsid w:val="5D95DC54"/>
    <w:rsid w:val="5DA0305A"/>
    <w:rsid w:val="5DA16E01"/>
    <w:rsid w:val="5DA3A1FD"/>
    <w:rsid w:val="5DBB7184"/>
    <w:rsid w:val="5DC137D2"/>
    <w:rsid w:val="5DD935B2"/>
    <w:rsid w:val="5DE34C50"/>
    <w:rsid w:val="5E042CE5"/>
    <w:rsid w:val="5E07E2C9"/>
    <w:rsid w:val="5E108AB6"/>
    <w:rsid w:val="5E148A46"/>
    <w:rsid w:val="5E1B3E44"/>
    <w:rsid w:val="5E1BB916"/>
    <w:rsid w:val="5E25C6B1"/>
    <w:rsid w:val="5E2B89EF"/>
    <w:rsid w:val="5E3E5FE0"/>
    <w:rsid w:val="5E444F71"/>
    <w:rsid w:val="5E54431B"/>
    <w:rsid w:val="5E57B9C0"/>
    <w:rsid w:val="5E5BB5A4"/>
    <w:rsid w:val="5E66754F"/>
    <w:rsid w:val="5E81D939"/>
    <w:rsid w:val="5E924B0B"/>
    <w:rsid w:val="5EB0AB99"/>
    <w:rsid w:val="5EC26563"/>
    <w:rsid w:val="5EE0BF46"/>
    <w:rsid w:val="5EE57AEE"/>
    <w:rsid w:val="5EFB676C"/>
    <w:rsid w:val="5F1C7F6A"/>
    <w:rsid w:val="5F2ABA51"/>
    <w:rsid w:val="5F3B049C"/>
    <w:rsid w:val="5F3E7A59"/>
    <w:rsid w:val="5F467CFC"/>
    <w:rsid w:val="5F515EDF"/>
    <w:rsid w:val="5F5EB717"/>
    <w:rsid w:val="5F66A6EB"/>
    <w:rsid w:val="5F92F6BE"/>
    <w:rsid w:val="5FA25B21"/>
    <w:rsid w:val="5FB22E02"/>
    <w:rsid w:val="5FD1066C"/>
    <w:rsid w:val="5FF3BE03"/>
    <w:rsid w:val="5FFB140D"/>
    <w:rsid w:val="602FDBC4"/>
    <w:rsid w:val="60465958"/>
    <w:rsid w:val="6068A9A9"/>
    <w:rsid w:val="606DF68A"/>
    <w:rsid w:val="606E826A"/>
    <w:rsid w:val="607D57C0"/>
    <w:rsid w:val="6089F716"/>
    <w:rsid w:val="609F4BC9"/>
    <w:rsid w:val="60BE6EDD"/>
    <w:rsid w:val="60F6B77C"/>
    <w:rsid w:val="6112E130"/>
    <w:rsid w:val="6120319E"/>
    <w:rsid w:val="61269BF8"/>
    <w:rsid w:val="6135F702"/>
    <w:rsid w:val="61490F6D"/>
    <w:rsid w:val="6161624A"/>
    <w:rsid w:val="6179DEBD"/>
    <w:rsid w:val="61873F89"/>
    <w:rsid w:val="618D25E8"/>
    <w:rsid w:val="61A228F0"/>
    <w:rsid w:val="61EC9D77"/>
    <w:rsid w:val="61FBDBC2"/>
    <w:rsid w:val="61FD5F84"/>
    <w:rsid w:val="620B2D2E"/>
    <w:rsid w:val="6221E3BC"/>
    <w:rsid w:val="622FCA8A"/>
    <w:rsid w:val="623FCDD2"/>
    <w:rsid w:val="6254A18C"/>
    <w:rsid w:val="6256DED7"/>
    <w:rsid w:val="62578D59"/>
    <w:rsid w:val="626A3D19"/>
    <w:rsid w:val="62848043"/>
    <w:rsid w:val="62B44D3F"/>
    <w:rsid w:val="62EE4533"/>
    <w:rsid w:val="62F73C7A"/>
    <w:rsid w:val="63069847"/>
    <w:rsid w:val="63181452"/>
    <w:rsid w:val="631FF9DA"/>
    <w:rsid w:val="632669F0"/>
    <w:rsid w:val="632B1F25"/>
    <w:rsid w:val="633288FC"/>
    <w:rsid w:val="633BBC34"/>
    <w:rsid w:val="63401B1A"/>
    <w:rsid w:val="63479327"/>
    <w:rsid w:val="634E79D5"/>
    <w:rsid w:val="636E0BF3"/>
    <w:rsid w:val="6378809F"/>
    <w:rsid w:val="638E8963"/>
    <w:rsid w:val="639A252F"/>
    <w:rsid w:val="63A0C20E"/>
    <w:rsid w:val="63A1767F"/>
    <w:rsid w:val="63A66617"/>
    <w:rsid w:val="63A8003C"/>
    <w:rsid w:val="63CA95FC"/>
    <w:rsid w:val="63CF8FC3"/>
    <w:rsid w:val="6417EF25"/>
    <w:rsid w:val="641DC3D2"/>
    <w:rsid w:val="642AA57A"/>
    <w:rsid w:val="64417024"/>
    <w:rsid w:val="64706561"/>
    <w:rsid w:val="64772F12"/>
    <w:rsid w:val="647F9B87"/>
    <w:rsid w:val="64A08AF0"/>
    <w:rsid w:val="64B1BE0A"/>
    <w:rsid w:val="64C15F80"/>
    <w:rsid w:val="64D7A796"/>
    <w:rsid w:val="64EDD1A8"/>
    <w:rsid w:val="64EF2336"/>
    <w:rsid w:val="64FD99AB"/>
    <w:rsid w:val="64FE00B7"/>
    <w:rsid w:val="6509F06A"/>
    <w:rsid w:val="650AB637"/>
    <w:rsid w:val="6514C43B"/>
    <w:rsid w:val="6525B315"/>
    <w:rsid w:val="6547E91D"/>
    <w:rsid w:val="6550C2F1"/>
    <w:rsid w:val="65533F79"/>
    <w:rsid w:val="6572943B"/>
    <w:rsid w:val="65785EF8"/>
    <w:rsid w:val="65C0DDCC"/>
    <w:rsid w:val="65D59F8F"/>
    <w:rsid w:val="65E1134E"/>
    <w:rsid w:val="65E90032"/>
    <w:rsid w:val="65F46095"/>
    <w:rsid w:val="65F903BC"/>
    <w:rsid w:val="65FF8852"/>
    <w:rsid w:val="660CCA1A"/>
    <w:rsid w:val="66218BE6"/>
    <w:rsid w:val="662FBCFF"/>
    <w:rsid w:val="6637DB91"/>
    <w:rsid w:val="6651C2A4"/>
    <w:rsid w:val="665AA5BB"/>
    <w:rsid w:val="665F8A68"/>
    <w:rsid w:val="66636FBD"/>
    <w:rsid w:val="667ABF72"/>
    <w:rsid w:val="667FFB70"/>
    <w:rsid w:val="66910F4F"/>
    <w:rsid w:val="66941A49"/>
    <w:rsid w:val="66971E3A"/>
    <w:rsid w:val="669CE0B1"/>
    <w:rsid w:val="66A704B1"/>
    <w:rsid w:val="66A767F9"/>
    <w:rsid w:val="66BA18D0"/>
    <w:rsid w:val="66D44961"/>
    <w:rsid w:val="66EC0210"/>
    <w:rsid w:val="66F0CAC2"/>
    <w:rsid w:val="66F9BF48"/>
    <w:rsid w:val="6705725A"/>
    <w:rsid w:val="670CDDC4"/>
    <w:rsid w:val="6718DB96"/>
    <w:rsid w:val="671E34EA"/>
    <w:rsid w:val="671F9931"/>
    <w:rsid w:val="6730D41B"/>
    <w:rsid w:val="6735DDE0"/>
    <w:rsid w:val="674237B6"/>
    <w:rsid w:val="67446CD2"/>
    <w:rsid w:val="67493FF4"/>
    <w:rsid w:val="674C15BF"/>
    <w:rsid w:val="675FCAD6"/>
    <w:rsid w:val="676AACA6"/>
    <w:rsid w:val="676DAC98"/>
    <w:rsid w:val="6773704D"/>
    <w:rsid w:val="6779AAB9"/>
    <w:rsid w:val="6786C210"/>
    <w:rsid w:val="67A0D04E"/>
    <w:rsid w:val="67A2EF44"/>
    <w:rsid w:val="67C0E917"/>
    <w:rsid w:val="67DE4004"/>
    <w:rsid w:val="67DF2F5F"/>
    <w:rsid w:val="67E1FC6C"/>
    <w:rsid w:val="67EB9912"/>
    <w:rsid w:val="67ECFD95"/>
    <w:rsid w:val="67EE7DFE"/>
    <w:rsid w:val="680447FE"/>
    <w:rsid w:val="680565DD"/>
    <w:rsid w:val="6807E2C9"/>
    <w:rsid w:val="681795F5"/>
    <w:rsid w:val="6833E485"/>
    <w:rsid w:val="68441DA1"/>
    <w:rsid w:val="684ECB75"/>
    <w:rsid w:val="685ED34E"/>
    <w:rsid w:val="686154A4"/>
    <w:rsid w:val="686CFB17"/>
    <w:rsid w:val="686D17BB"/>
    <w:rsid w:val="6881AEA8"/>
    <w:rsid w:val="6884CA43"/>
    <w:rsid w:val="6896B2BD"/>
    <w:rsid w:val="68A0AAA7"/>
    <w:rsid w:val="68B5F513"/>
    <w:rsid w:val="68C61CC8"/>
    <w:rsid w:val="68C69CEE"/>
    <w:rsid w:val="68E78E93"/>
    <w:rsid w:val="68EC050A"/>
    <w:rsid w:val="68ED2728"/>
    <w:rsid w:val="68FB226D"/>
    <w:rsid w:val="69034A59"/>
    <w:rsid w:val="690B5C63"/>
    <w:rsid w:val="6915E9AC"/>
    <w:rsid w:val="6917B6F6"/>
    <w:rsid w:val="69264E50"/>
    <w:rsid w:val="694791AE"/>
    <w:rsid w:val="6952EFAD"/>
    <w:rsid w:val="6967C213"/>
    <w:rsid w:val="697980C5"/>
    <w:rsid w:val="69833107"/>
    <w:rsid w:val="6988CDF6"/>
    <w:rsid w:val="6989892B"/>
    <w:rsid w:val="698B0D28"/>
    <w:rsid w:val="698E5506"/>
    <w:rsid w:val="69A30491"/>
    <w:rsid w:val="69C14291"/>
    <w:rsid w:val="69C21799"/>
    <w:rsid w:val="69F2845D"/>
    <w:rsid w:val="6A1B7D40"/>
    <w:rsid w:val="6A1F08E4"/>
    <w:rsid w:val="6A22EB71"/>
    <w:rsid w:val="6A24FD35"/>
    <w:rsid w:val="6A41B093"/>
    <w:rsid w:val="6A6BCEDC"/>
    <w:rsid w:val="6A8DB819"/>
    <w:rsid w:val="6A96BCF4"/>
    <w:rsid w:val="6AA49E47"/>
    <w:rsid w:val="6AB8DC60"/>
    <w:rsid w:val="6ACB4CD7"/>
    <w:rsid w:val="6AD298E3"/>
    <w:rsid w:val="6AD35A27"/>
    <w:rsid w:val="6AD95EB9"/>
    <w:rsid w:val="6B307DD8"/>
    <w:rsid w:val="6B32EBF6"/>
    <w:rsid w:val="6B404B7F"/>
    <w:rsid w:val="6B40CB11"/>
    <w:rsid w:val="6B4E81F3"/>
    <w:rsid w:val="6B5C8182"/>
    <w:rsid w:val="6B6166D6"/>
    <w:rsid w:val="6B640A4F"/>
    <w:rsid w:val="6B6671AF"/>
    <w:rsid w:val="6B6EF018"/>
    <w:rsid w:val="6B81EB85"/>
    <w:rsid w:val="6B95F948"/>
    <w:rsid w:val="6B968E01"/>
    <w:rsid w:val="6B9D1E8A"/>
    <w:rsid w:val="6B9EA310"/>
    <w:rsid w:val="6BC409DD"/>
    <w:rsid w:val="6BD1CC2C"/>
    <w:rsid w:val="6BD811F2"/>
    <w:rsid w:val="6BE3FA8C"/>
    <w:rsid w:val="6BF35797"/>
    <w:rsid w:val="6BFA6062"/>
    <w:rsid w:val="6C0708CE"/>
    <w:rsid w:val="6C15D3EF"/>
    <w:rsid w:val="6C29F3EF"/>
    <w:rsid w:val="6C2D8F9A"/>
    <w:rsid w:val="6C3D36DA"/>
    <w:rsid w:val="6C468D1D"/>
    <w:rsid w:val="6C479A5E"/>
    <w:rsid w:val="6C49257C"/>
    <w:rsid w:val="6C4AC4A6"/>
    <w:rsid w:val="6C4E901D"/>
    <w:rsid w:val="6C7F5A57"/>
    <w:rsid w:val="6C7F83CF"/>
    <w:rsid w:val="6C865583"/>
    <w:rsid w:val="6C94930C"/>
    <w:rsid w:val="6C972177"/>
    <w:rsid w:val="6CB1B0E4"/>
    <w:rsid w:val="6CC0F302"/>
    <w:rsid w:val="6CC1F9B9"/>
    <w:rsid w:val="6CC648A8"/>
    <w:rsid w:val="6CCBE7F8"/>
    <w:rsid w:val="6CD52DC9"/>
    <w:rsid w:val="6CD5CFD9"/>
    <w:rsid w:val="6D008C34"/>
    <w:rsid w:val="6D0E11E3"/>
    <w:rsid w:val="6D23AB12"/>
    <w:rsid w:val="6D2ACE4F"/>
    <w:rsid w:val="6D2CE7EC"/>
    <w:rsid w:val="6D759706"/>
    <w:rsid w:val="6D9DF1B0"/>
    <w:rsid w:val="6DBA7784"/>
    <w:rsid w:val="6DC64855"/>
    <w:rsid w:val="6DCD83A1"/>
    <w:rsid w:val="6E00156C"/>
    <w:rsid w:val="6E1DE812"/>
    <w:rsid w:val="6E48833F"/>
    <w:rsid w:val="6E50A80B"/>
    <w:rsid w:val="6E59C373"/>
    <w:rsid w:val="6E77FDA1"/>
    <w:rsid w:val="6E797989"/>
    <w:rsid w:val="6E7A88E4"/>
    <w:rsid w:val="6E98D943"/>
    <w:rsid w:val="6E993C87"/>
    <w:rsid w:val="6EB9590E"/>
    <w:rsid w:val="6EC8E14D"/>
    <w:rsid w:val="6ECAEDAE"/>
    <w:rsid w:val="6ED54C2F"/>
    <w:rsid w:val="6EF299DB"/>
    <w:rsid w:val="6F02EBC1"/>
    <w:rsid w:val="6F3A3DD1"/>
    <w:rsid w:val="6F3B5B2A"/>
    <w:rsid w:val="6F498A33"/>
    <w:rsid w:val="6F4BC863"/>
    <w:rsid w:val="6F692A69"/>
    <w:rsid w:val="6F85A931"/>
    <w:rsid w:val="6F916A82"/>
    <w:rsid w:val="6F991899"/>
    <w:rsid w:val="6F9D4E97"/>
    <w:rsid w:val="6FA41F06"/>
    <w:rsid w:val="6FA467CF"/>
    <w:rsid w:val="6FD12500"/>
    <w:rsid w:val="6FD3F85D"/>
    <w:rsid w:val="6FD58E95"/>
    <w:rsid w:val="6FE11582"/>
    <w:rsid w:val="6FFCF894"/>
    <w:rsid w:val="7006FFCD"/>
    <w:rsid w:val="7012A8AA"/>
    <w:rsid w:val="70249527"/>
    <w:rsid w:val="7032F12A"/>
    <w:rsid w:val="70331405"/>
    <w:rsid w:val="7045B4A7"/>
    <w:rsid w:val="7059E824"/>
    <w:rsid w:val="705A3BF7"/>
    <w:rsid w:val="705BD45F"/>
    <w:rsid w:val="705CDDE0"/>
    <w:rsid w:val="706308E7"/>
    <w:rsid w:val="70BAED2F"/>
    <w:rsid w:val="70CC445D"/>
    <w:rsid w:val="70DB51D0"/>
    <w:rsid w:val="70FDC304"/>
    <w:rsid w:val="7108EBA2"/>
    <w:rsid w:val="710F311F"/>
    <w:rsid w:val="711A553F"/>
    <w:rsid w:val="713120EA"/>
    <w:rsid w:val="71488560"/>
    <w:rsid w:val="714DD9F8"/>
    <w:rsid w:val="716809ED"/>
    <w:rsid w:val="716A6E2E"/>
    <w:rsid w:val="717558B8"/>
    <w:rsid w:val="719DE36B"/>
    <w:rsid w:val="719E32D6"/>
    <w:rsid w:val="71D21B8A"/>
    <w:rsid w:val="71D719ED"/>
    <w:rsid w:val="71D85E0D"/>
    <w:rsid w:val="71DEBE21"/>
    <w:rsid w:val="71F66CD0"/>
    <w:rsid w:val="71FB443B"/>
    <w:rsid w:val="720431A1"/>
    <w:rsid w:val="72044310"/>
    <w:rsid w:val="72047359"/>
    <w:rsid w:val="7242162B"/>
    <w:rsid w:val="7245FD48"/>
    <w:rsid w:val="724F357C"/>
    <w:rsid w:val="7254BB97"/>
    <w:rsid w:val="725C734B"/>
    <w:rsid w:val="72656881"/>
    <w:rsid w:val="726D17A3"/>
    <w:rsid w:val="7276A5F0"/>
    <w:rsid w:val="7290F9BD"/>
    <w:rsid w:val="72A70779"/>
    <w:rsid w:val="72ABB59E"/>
    <w:rsid w:val="72C5B5B7"/>
    <w:rsid w:val="72D18B78"/>
    <w:rsid w:val="72D8CED1"/>
    <w:rsid w:val="72EC44A7"/>
    <w:rsid w:val="72F65DA1"/>
    <w:rsid w:val="7309B749"/>
    <w:rsid w:val="731D4486"/>
    <w:rsid w:val="73253C89"/>
    <w:rsid w:val="73379DC2"/>
    <w:rsid w:val="73397D3A"/>
    <w:rsid w:val="7339B4BB"/>
    <w:rsid w:val="7340E37E"/>
    <w:rsid w:val="73625187"/>
    <w:rsid w:val="737BBD72"/>
    <w:rsid w:val="738820AE"/>
    <w:rsid w:val="73967A24"/>
    <w:rsid w:val="73A6E3BC"/>
    <w:rsid w:val="73A9C059"/>
    <w:rsid w:val="73B9CEB2"/>
    <w:rsid w:val="73C80BD2"/>
    <w:rsid w:val="73DD7F3E"/>
    <w:rsid w:val="73EFF548"/>
    <w:rsid w:val="73F9FF24"/>
    <w:rsid w:val="740ACF2F"/>
    <w:rsid w:val="741284A1"/>
    <w:rsid w:val="742AE781"/>
    <w:rsid w:val="7443F0FB"/>
    <w:rsid w:val="7448EAFE"/>
    <w:rsid w:val="7449C66E"/>
    <w:rsid w:val="744F441C"/>
    <w:rsid w:val="744FED5C"/>
    <w:rsid w:val="74533593"/>
    <w:rsid w:val="746DD550"/>
    <w:rsid w:val="7473DEDE"/>
    <w:rsid w:val="748B6F07"/>
    <w:rsid w:val="74B949A7"/>
    <w:rsid w:val="74C88532"/>
    <w:rsid w:val="74D364EB"/>
    <w:rsid w:val="74D6B949"/>
    <w:rsid w:val="74ED6A66"/>
    <w:rsid w:val="74F67B49"/>
    <w:rsid w:val="752332CC"/>
    <w:rsid w:val="75270CC2"/>
    <w:rsid w:val="753D2C15"/>
    <w:rsid w:val="7540E295"/>
    <w:rsid w:val="7547BD71"/>
    <w:rsid w:val="754A2A4C"/>
    <w:rsid w:val="7554FAC0"/>
    <w:rsid w:val="755E538B"/>
    <w:rsid w:val="7568CFE5"/>
    <w:rsid w:val="75697671"/>
    <w:rsid w:val="756E6662"/>
    <w:rsid w:val="75757475"/>
    <w:rsid w:val="757CFB12"/>
    <w:rsid w:val="758E68BA"/>
    <w:rsid w:val="7598C722"/>
    <w:rsid w:val="75AF0E96"/>
    <w:rsid w:val="75B05068"/>
    <w:rsid w:val="75B72517"/>
    <w:rsid w:val="75DA76FB"/>
    <w:rsid w:val="761497F2"/>
    <w:rsid w:val="7621C08F"/>
    <w:rsid w:val="763CF459"/>
    <w:rsid w:val="764FB03D"/>
    <w:rsid w:val="765B5536"/>
    <w:rsid w:val="76659249"/>
    <w:rsid w:val="7685709D"/>
    <w:rsid w:val="76B5F399"/>
    <w:rsid w:val="76EB0490"/>
    <w:rsid w:val="76FE6322"/>
    <w:rsid w:val="7713297C"/>
    <w:rsid w:val="77177642"/>
    <w:rsid w:val="772A1C62"/>
    <w:rsid w:val="7731F581"/>
    <w:rsid w:val="7734F3C0"/>
    <w:rsid w:val="7738696A"/>
    <w:rsid w:val="7741EAD2"/>
    <w:rsid w:val="77560A61"/>
    <w:rsid w:val="775CFF5E"/>
    <w:rsid w:val="776C8E8C"/>
    <w:rsid w:val="7771098D"/>
    <w:rsid w:val="7779E9B4"/>
    <w:rsid w:val="778868DC"/>
    <w:rsid w:val="77AD7701"/>
    <w:rsid w:val="77B90B04"/>
    <w:rsid w:val="77D97DDC"/>
    <w:rsid w:val="77E514F7"/>
    <w:rsid w:val="77F1BD42"/>
    <w:rsid w:val="77F26A03"/>
    <w:rsid w:val="77FE912E"/>
    <w:rsid w:val="77FFB7CD"/>
    <w:rsid w:val="78017A9A"/>
    <w:rsid w:val="780554CF"/>
    <w:rsid w:val="780DAB8E"/>
    <w:rsid w:val="7814999F"/>
    <w:rsid w:val="782D27ED"/>
    <w:rsid w:val="783A4C9C"/>
    <w:rsid w:val="783C6983"/>
    <w:rsid w:val="7845E2A7"/>
    <w:rsid w:val="786E114E"/>
    <w:rsid w:val="78785BB9"/>
    <w:rsid w:val="787C25F2"/>
    <w:rsid w:val="78B14DCA"/>
    <w:rsid w:val="78B8E25A"/>
    <w:rsid w:val="78C0F3B0"/>
    <w:rsid w:val="78C2AC45"/>
    <w:rsid w:val="78CFB1D7"/>
    <w:rsid w:val="78DAF906"/>
    <w:rsid w:val="78E389FE"/>
    <w:rsid w:val="78E64668"/>
    <w:rsid w:val="78FCF75A"/>
    <w:rsid w:val="790F3D3E"/>
    <w:rsid w:val="790FC6B0"/>
    <w:rsid w:val="7931FE82"/>
    <w:rsid w:val="7935E496"/>
    <w:rsid w:val="793718D7"/>
    <w:rsid w:val="79382194"/>
    <w:rsid w:val="794E1DCA"/>
    <w:rsid w:val="79544D78"/>
    <w:rsid w:val="7972F0B9"/>
    <w:rsid w:val="7982CCC9"/>
    <w:rsid w:val="79A039D1"/>
    <w:rsid w:val="79A87964"/>
    <w:rsid w:val="79B232C3"/>
    <w:rsid w:val="79BF9FF9"/>
    <w:rsid w:val="79CBBDE7"/>
    <w:rsid w:val="79CD3285"/>
    <w:rsid w:val="79F451F9"/>
    <w:rsid w:val="7A351A0A"/>
    <w:rsid w:val="7A549B15"/>
    <w:rsid w:val="7A663424"/>
    <w:rsid w:val="7A75E2BB"/>
    <w:rsid w:val="7A7A2A5D"/>
    <w:rsid w:val="7A7F0875"/>
    <w:rsid w:val="7A974A95"/>
    <w:rsid w:val="7A97A4D2"/>
    <w:rsid w:val="7A9CB932"/>
    <w:rsid w:val="7AA773C7"/>
    <w:rsid w:val="7AB03530"/>
    <w:rsid w:val="7AB130AD"/>
    <w:rsid w:val="7AC0C8AA"/>
    <w:rsid w:val="7ACC51D9"/>
    <w:rsid w:val="7ADC4579"/>
    <w:rsid w:val="7AEF00A1"/>
    <w:rsid w:val="7AF8A156"/>
    <w:rsid w:val="7B0B5391"/>
    <w:rsid w:val="7B651227"/>
    <w:rsid w:val="7B761AEB"/>
    <w:rsid w:val="7B7EE72C"/>
    <w:rsid w:val="7B7F8F44"/>
    <w:rsid w:val="7B9611F0"/>
    <w:rsid w:val="7BB1CD7B"/>
    <w:rsid w:val="7BBCBE52"/>
    <w:rsid w:val="7BC88332"/>
    <w:rsid w:val="7BD37EDD"/>
    <w:rsid w:val="7BDA385E"/>
    <w:rsid w:val="7BDB3492"/>
    <w:rsid w:val="7BDCA7BC"/>
    <w:rsid w:val="7BF85F21"/>
    <w:rsid w:val="7BF95922"/>
    <w:rsid w:val="7C05B7D2"/>
    <w:rsid w:val="7C154194"/>
    <w:rsid w:val="7C355AC0"/>
    <w:rsid w:val="7C3F849B"/>
    <w:rsid w:val="7C45DC71"/>
    <w:rsid w:val="7C47C17B"/>
    <w:rsid w:val="7C488157"/>
    <w:rsid w:val="7C4F7196"/>
    <w:rsid w:val="7C62D3AE"/>
    <w:rsid w:val="7C73F4CD"/>
    <w:rsid w:val="7C793A04"/>
    <w:rsid w:val="7C856DC2"/>
    <w:rsid w:val="7C9818E1"/>
    <w:rsid w:val="7CABDECA"/>
    <w:rsid w:val="7CAE7A00"/>
    <w:rsid w:val="7CC4C28E"/>
    <w:rsid w:val="7CCFFCF3"/>
    <w:rsid w:val="7CEE1EB2"/>
    <w:rsid w:val="7CF0C3F1"/>
    <w:rsid w:val="7D0D9483"/>
    <w:rsid w:val="7D104A00"/>
    <w:rsid w:val="7D3687BE"/>
    <w:rsid w:val="7D3E66C3"/>
    <w:rsid w:val="7D47BD06"/>
    <w:rsid w:val="7D9091E2"/>
    <w:rsid w:val="7D984117"/>
    <w:rsid w:val="7D9F5D93"/>
    <w:rsid w:val="7DA09344"/>
    <w:rsid w:val="7DC1F072"/>
    <w:rsid w:val="7DEB7A6B"/>
    <w:rsid w:val="7DEC4BD6"/>
    <w:rsid w:val="7DF57F99"/>
    <w:rsid w:val="7DFA0F4A"/>
    <w:rsid w:val="7E0DDBB1"/>
    <w:rsid w:val="7E257230"/>
    <w:rsid w:val="7E282DC7"/>
    <w:rsid w:val="7E2D590F"/>
    <w:rsid w:val="7E4C812A"/>
    <w:rsid w:val="7E627AB9"/>
    <w:rsid w:val="7E77293B"/>
    <w:rsid w:val="7E7B88C9"/>
    <w:rsid w:val="7E892FBB"/>
    <w:rsid w:val="7E8D42DA"/>
    <w:rsid w:val="7E8EB6D7"/>
    <w:rsid w:val="7E919E48"/>
    <w:rsid w:val="7E956773"/>
    <w:rsid w:val="7E9577CB"/>
    <w:rsid w:val="7EAE7D55"/>
    <w:rsid w:val="7EBF0159"/>
    <w:rsid w:val="7EC5E2EC"/>
    <w:rsid w:val="7ED1ED8D"/>
    <w:rsid w:val="7EE3D3FF"/>
    <w:rsid w:val="7EE44EBE"/>
    <w:rsid w:val="7EF27BBF"/>
    <w:rsid w:val="7EFA9451"/>
    <w:rsid w:val="7EFF7026"/>
    <w:rsid w:val="7F02FB2E"/>
    <w:rsid w:val="7F1B0825"/>
    <w:rsid w:val="7F1BEAC1"/>
    <w:rsid w:val="7F25D211"/>
    <w:rsid w:val="7F35D0B0"/>
    <w:rsid w:val="7F3CC595"/>
    <w:rsid w:val="7F802474"/>
    <w:rsid w:val="7F9A653D"/>
    <w:rsid w:val="7FA52AD3"/>
    <w:rsid w:val="7FAB02E0"/>
    <w:rsid w:val="7FAB233A"/>
    <w:rsid w:val="7FB0FC2F"/>
    <w:rsid w:val="7FD14883"/>
    <w:rsid w:val="7FD26023"/>
    <w:rsid w:val="7FDD6E16"/>
    <w:rsid w:val="7FDF9535"/>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82D4BE"/>
  <w15:docId w15:val="{5129E35E-0E8F-400E-B88E-1F077BE7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7648"/>
    <w:pPr>
      <w:spacing w:line="360" w:lineRule="auto"/>
      <w:jc w:val="both"/>
    </w:pPr>
    <w:rPr>
      <w:rFonts w:asciiTheme="minorHAnsi" w:hAnsiTheme="minorHAnsi"/>
      <w:sz w:val="24"/>
      <w:szCs w:val="24"/>
      <w:lang w:eastAsia="nl-NL"/>
    </w:rPr>
  </w:style>
  <w:style w:type="paragraph" w:styleId="Kop1">
    <w:name w:val="heading 1"/>
    <w:basedOn w:val="Standaard"/>
    <w:next w:val="Standaard"/>
    <w:link w:val="Kop1Char"/>
    <w:uiPriority w:val="9"/>
    <w:qFormat/>
    <w:rsid w:val="006D05BF"/>
    <w:pPr>
      <w:keepNext/>
      <w:keepLines/>
      <w:pageBreakBefore/>
      <w:numPr>
        <w:numId w:val="2"/>
      </w:numPr>
      <w:pBdr>
        <w:bottom w:val="single" w:sz="24" w:space="1" w:color="E30046"/>
      </w:pBdr>
      <w:spacing w:before="240" w:after="240"/>
      <w:jc w:val="left"/>
      <w:outlineLvl w:val="0"/>
    </w:pPr>
    <w:rPr>
      <w:rFonts w:eastAsiaTheme="majorEastAsia" w:cstheme="majorBidi"/>
      <w:b/>
      <w:bCs/>
      <w:sz w:val="32"/>
      <w:szCs w:val="32"/>
    </w:rPr>
  </w:style>
  <w:style w:type="paragraph" w:styleId="Kop2">
    <w:name w:val="heading 2"/>
    <w:basedOn w:val="heading20"/>
    <w:next w:val="Standaard"/>
    <w:link w:val="Kop2Char"/>
    <w:uiPriority w:val="9"/>
    <w:qFormat/>
    <w:rsid w:val="006D05BF"/>
    <w:pPr>
      <w:numPr>
        <w:numId w:val="2"/>
      </w:numPr>
      <w:spacing w:before="240" w:after="240"/>
      <w:jc w:val="left"/>
      <w:outlineLvl w:val="1"/>
    </w:pPr>
    <w:rPr>
      <w:b w:val="0"/>
    </w:rPr>
  </w:style>
  <w:style w:type="paragraph" w:styleId="Kop3">
    <w:name w:val="heading 3"/>
    <w:basedOn w:val="Standaard"/>
    <w:next w:val="Standaard"/>
    <w:link w:val="Kop3Char"/>
    <w:uiPriority w:val="9"/>
    <w:qFormat/>
    <w:rsid w:val="00C33CD6"/>
    <w:pPr>
      <w:keepNext/>
      <w:numPr>
        <w:ilvl w:val="2"/>
        <w:numId w:val="2"/>
      </w:numPr>
      <w:spacing w:before="240" w:after="120"/>
      <w:ind w:left="0"/>
      <w:jc w:val="left"/>
      <w:outlineLvl w:val="2"/>
    </w:pPr>
    <w:rPr>
      <w:rFonts w:cstheme="minorHAnsi"/>
      <w:bCs/>
    </w:rPr>
  </w:style>
  <w:style w:type="paragraph" w:styleId="Kop4">
    <w:name w:val="heading 4"/>
    <w:basedOn w:val="Standaard"/>
    <w:next w:val="Standaard"/>
    <w:link w:val="Kop4Char"/>
    <w:uiPriority w:val="9"/>
    <w:qFormat/>
    <w:rsid w:val="00FF5112"/>
    <w:pPr>
      <w:keepNext/>
      <w:numPr>
        <w:ilvl w:val="3"/>
        <w:numId w:val="2"/>
      </w:numPr>
      <w:spacing w:before="120" w:after="120"/>
      <w:jc w:val="left"/>
      <w:outlineLvl w:val="3"/>
    </w:pPr>
    <w:rPr>
      <w:rFonts w:ascii="Calibri" w:hAnsi="Calibri"/>
      <w:szCs w:val="20"/>
    </w:rPr>
  </w:style>
  <w:style w:type="paragraph" w:styleId="Kop5">
    <w:name w:val="heading 5"/>
    <w:basedOn w:val="Standaard"/>
    <w:next w:val="Standaard"/>
    <w:link w:val="Kop5Char"/>
    <w:uiPriority w:val="9"/>
    <w:semiHidden/>
    <w:unhideWhenUsed/>
    <w:qFormat/>
    <w:rsid w:val="00EC469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EC469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EC469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EC469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C469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semiHidden/>
    <w:rsid w:val="00EC72CA"/>
    <w:rPr>
      <w:rFonts w:cs="Tahoma"/>
      <w:sz w:val="16"/>
      <w:szCs w:val="16"/>
    </w:rPr>
  </w:style>
  <w:style w:type="character" w:customStyle="1" w:styleId="Kop2Char">
    <w:name w:val="Kop 2 Char"/>
    <w:basedOn w:val="Standaardalinea-lettertype"/>
    <w:link w:val="Kop2"/>
    <w:uiPriority w:val="9"/>
    <w:rsid w:val="006D05BF"/>
    <w:rPr>
      <w:rFonts w:asciiTheme="minorHAnsi" w:hAnsiTheme="minorHAnsi"/>
      <w:bCs/>
      <w:sz w:val="28"/>
      <w:szCs w:val="28"/>
      <w:lang w:eastAsia="nl-NL"/>
    </w:rPr>
  </w:style>
  <w:style w:type="character" w:customStyle="1" w:styleId="Kop3Char">
    <w:name w:val="Kop 3 Char"/>
    <w:basedOn w:val="Standaardalinea-lettertype"/>
    <w:link w:val="Kop3"/>
    <w:uiPriority w:val="9"/>
    <w:rsid w:val="00C33CD6"/>
    <w:rPr>
      <w:rFonts w:asciiTheme="minorHAnsi" w:hAnsiTheme="minorHAnsi" w:cstheme="minorHAnsi"/>
      <w:bCs/>
      <w:sz w:val="24"/>
      <w:szCs w:val="24"/>
      <w:lang w:eastAsia="nl-NL"/>
    </w:rPr>
  </w:style>
  <w:style w:type="character" w:customStyle="1" w:styleId="Kop4Char">
    <w:name w:val="Kop 4 Char"/>
    <w:basedOn w:val="Standaardalinea-lettertype"/>
    <w:link w:val="Kop4"/>
    <w:uiPriority w:val="9"/>
    <w:rsid w:val="00FF5112"/>
    <w:rPr>
      <w:rFonts w:ascii="Calibri" w:hAnsi="Calibri"/>
      <w:sz w:val="24"/>
      <w:lang w:eastAsia="nl-NL"/>
    </w:rPr>
  </w:style>
  <w:style w:type="paragraph" w:customStyle="1" w:styleId="HoofdstukExcel">
    <w:name w:val="HoofdstukExcel"/>
    <w:basedOn w:val="Standaard"/>
    <w:link w:val="HoofdstukExcelChar"/>
    <w:rsid w:val="00BA01B6"/>
    <w:pPr>
      <w:pBdr>
        <w:bottom w:val="single" w:sz="4" w:space="1" w:color="auto"/>
      </w:pBdr>
    </w:pPr>
    <w:rPr>
      <w:rFonts w:eastAsiaTheme="minorEastAsia" w:cstheme="minorBidi"/>
      <w:sz w:val="32"/>
      <w:szCs w:val="32"/>
      <w:lang w:eastAsia="en-US" w:bidi="en-US"/>
    </w:rPr>
  </w:style>
  <w:style w:type="character" w:customStyle="1" w:styleId="HoofdstukExcelChar">
    <w:name w:val="HoofdstukExcel Char"/>
    <w:basedOn w:val="Standaardalinea-lettertype"/>
    <w:link w:val="HoofdstukExcel"/>
    <w:rsid w:val="00BA01B6"/>
    <w:rPr>
      <w:rFonts w:asciiTheme="minorHAnsi" w:eastAsiaTheme="minorEastAsia" w:hAnsiTheme="minorHAnsi" w:cstheme="minorBidi"/>
      <w:sz w:val="32"/>
      <w:szCs w:val="32"/>
      <w:lang w:eastAsia="en-US" w:bidi="en-US"/>
    </w:rPr>
  </w:style>
  <w:style w:type="paragraph" w:styleId="Koptekst">
    <w:name w:val="header"/>
    <w:basedOn w:val="Standaard"/>
    <w:link w:val="KoptekstChar"/>
    <w:uiPriority w:val="99"/>
    <w:unhideWhenUsed/>
    <w:rsid w:val="00AA2B46"/>
    <w:pPr>
      <w:tabs>
        <w:tab w:val="center" w:pos="4536"/>
        <w:tab w:val="right" w:pos="9072"/>
      </w:tabs>
    </w:pPr>
  </w:style>
  <w:style w:type="character" w:customStyle="1" w:styleId="KoptekstChar">
    <w:name w:val="Koptekst Char"/>
    <w:basedOn w:val="Standaardalinea-lettertype"/>
    <w:link w:val="Koptekst"/>
    <w:uiPriority w:val="99"/>
    <w:rsid w:val="00AA2B46"/>
    <w:rPr>
      <w:sz w:val="24"/>
      <w:szCs w:val="24"/>
      <w:lang w:val="nl-NL" w:eastAsia="nl-NL"/>
    </w:rPr>
  </w:style>
  <w:style w:type="paragraph" w:styleId="Voettekst">
    <w:name w:val="footer"/>
    <w:basedOn w:val="Standaard"/>
    <w:link w:val="VoettekstChar"/>
    <w:uiPriority w:val="99"/>
    <w:unhideWhenUsed/>
    <w:rsid w:val="00AA2B46"/>
    <w:pPr>
      <w:tabs>
        <w:tab w:val="center" w:pos="4536"/>
        <w:tab w:val="right" w:pos="9072"/>
      </w:tabs>
    </w:pPr>
  </w:style>
  <w:style w:type="character" w:customStyle="1" w:styleId="VoettekstChar">
    <w:name w:val="Voettekst Char"/>
    <w:basedOn w:val="Standaardalinea-lettertype"/>
    <w:link w:val="Voettekst"/>
    <w:uiPriority w:val="99"/>
    <w:rsid w:val="00AA2B46"/>
    <w:rPr>
      <w:sz w:val="24"/>
      <w:szCs w:val="24"/>
      <w:lang w:val="nl-NL" w:eastAsia="nl-NL"/>
    </w:rPr>
  </w:style>
  <w:style w:type="paragraph" w:styleId="Lijstalinea">
    <w:name w:val="List Paragraph"/>
    <w:aliases w:val="numbered,Bullet List,FooterText,List Paragraph1,Paragraphe de liste1,Bulletr List Paragraph,列出段落,列出段落1,List Paragraph2,List Paragraph21,Párrafo de lista1,Parágrafo da Lista1,リスト段落1,Listeafsnit1,Figure_name,Bullet Number,cS List Paragraph"/>
    <w:basedOn w:val="Standaard"/>
    <w:link w:val="LijstalineaChar"/>
    <w:uiPriority w:val="34"/>
    <w:qFormat/>
    <w:rsid w:val="00741CBA"/>
    <w:pPr>
      <w:ind w:left="720"/>
      <w:contextualSpacing/>
    </w:pPr>
    <w:rPr>
      <w:rFonts w:eastAsiaTheme="minorHAnsi" w:cstheme="minorBidi"/>
      <w:szCs w:val="22"/>
      <w:lang w:eastAsia="en-US"/>
    </w:rPr>
  </w:style>
  <w:style w:type="table" w:styleId="Gemiddeldraster1-accent1">
    <w:name w:val="Medium Grid 1 Accent 1"/>
    <w:basedOn w:val="Standaardtabel"/>
    <w:uiPriority w:val="67"/>
    <w:rsid w:val="00741CBA"/>
    <w:pPr>
      <w:ind w:left="-709"/>
    </w:pPr>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alweb">
    <w:name w:val="Normal (Web)"/>
    <w:basedOn w:val="Standaard"/>
    <w:uiPriority w:val="99"/>
    <w:unhideWhenUsed/>
    <w:rsid w:val="00F01DA3"/>
    <w:pPr>
      <w:spacing w:before="100" w:beforeAutospacing="1" w:after="100" w:afterAutospacing="1"/>
    </w:pPr>
    <w:rPr>
      <w:lang w:eastAsia="nl-BE"/>
    </w:rPr>
  </w:style>
  <w:style w:type="table" w:styleId="Tabelraster">
    <w:name w:val="Table Grid"/>
    <w:basedOn w:val="Standaardtabel"/>
    <w:uiPriority w:val="59"/>
    <w:rsid w:val="00F01DA3"/>
    <w:pPr>
      <w:ind w:left="-709"/>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4">
    <w:name w:val="rvps4"/>
    <w:basedOn w:val="Standaard"/>
    <w:rsid w:val="00F01DA3"/>
    <w:pPr>
      <w:spacing w:before="100" w:beforeAutospacing="1" w:after="100" w:afterAutospacing="1"/>
    </w:pPr>
    <w:rPr>
      <w:lang w:eastAsia="nl-BE"/>
    </w:rPr>
  </w:style>
  <w:style w:type="character" w:customStyle="1" w:styleId="rvts3">
    <w:name w:val="rvts3"/>
    <w:basedOn w:val="Standaardalinea-lettertype"/>
    <w:rsid w:val="00F01DA3"/>
  </w:style>
  <w:style w:type="character" w:customStyle="1" w:styleId="rvts5">
    <w:name w:val="rvts5"/>
    <w:basedOn w:val="Standaardalinea-lettertype"/>
    <w:rsid w:val="00F01DA3"/>
  </w:style>
  <w:style w:type="paragraph" w:customStyle="1" w:styleId="rvps10">
    <w:name w:val="rvps10"/>
    <w:basedOn w:val="Standaard"/>
    <w:rsid w:val="00F01DA3"/>
    <w:pPr>
      <w:spacing w:before="100" w:beforeAutospacing="1" w:after="100" w:afterAutospacing="1"/>
    </w:pPr>
    <w:rPr>
      <w:lang w:eastAsia="nl-BE"/>
    </w:rPr>
  </w:style>
  <w:style w:type="paragraph" w:styleId="Duidelijkcitaat">
    <w:name w:val="Intense Quote"/>
    <w:basedOn w:val="Standaard"/>
    <w:next w:val="Standaard"/>
    <w:link w:val="DuidelijkcitaatChar"/>
    <w:uiPriority w:val="30"/>
    <w:rsid w:val="003259A9"/>
    <w:pPr>
      <w:pBdr>
        <w:bottom w:val="single" w:sz="4" w:space="4" w:color="4F81BD"/>
      </w:pBdr>
      <w:spacing w:before="200" w:after="280"/>
      <w:ind w:left="936" w:right="936"/>
    </w:pPr>
    <w:rPr>
      <w:b/>
      <w:bCs/>
      <w:i/>
      <w:iCs/>
      <w:color w:val="4F81BD"/>
      <w:sz w:val="20"/>
      <w:szCs w:val="20"/>
    </w:rPr>
  </w:style>
  <w:style w:type="character" w:customStyle="1" w:styleId="DuidelijkcitaatChar">
    <w:name w:val="Duidelijk citaat Char"/>
    <w:basedOn w:val="Standaardalinea-lettertype"/>
    <w:link w:val="Duidelijkcitaat"/>
    <w:uiPriority w:val="30"/>
    <w:rsid w:val="003259A9"/>
    <w:rPr>
      <w:b/>
      <w:bCs/>
      <w:i/>
      <w:iCs/>
      <w:color w:val="4F81BD"/>
      <w:lang w:val="nl-NL" w:eastAsia="nl-NL"/>
    </w:rPr>
  </w:style>
  <w:style w:type="character" w:styleId="Hyperlink">
    <w:name w:val="Hyperlink"/>
    <w:basedOn w:val="Standaardalinea-lettertype"/>
    <w:uiPriority w:val="99"/>
    <w:unhideWhenUsed/>
    <w:rsid w:val="00147374"/>
    <w:rPr>
      <w:color w:val="0000FF"/>
      <w:u w:val="single"/>
    </w:rPr>
  </w:style>
  <w:style w:type="character" w:customStyle="1" w:styleId="Kop1Char">
    <w:name w:val="Kop 1 Char"/>
    <w:basedOn w:val="Standaardalinea-lettertype"/>
    <w:link w:val="Kop1"/>
    <w:uiPriority w:val="9"/>
    <w:rsid w:val="006D05BF"/>
    <w:rPr>
      <w:rFonts w:asciiTheme="minorHAnsi" w:eastAsiaTheme="majorEastAsia" w:hAnsiTheme="minorHAnsi" w:cstheme="majorBidi"/>
      <w:b/>
      <w:bCs/>
      <w:sz w:val="32"/>
      <w:szCs w:val="32"/>
      <w:lang w:eastAsia="nl-NL"/>
    </w:rPr>
  </w:style>
  <w:style w:type="paragraph" w:styleId="Inhopg1">
    <w:name w:val="toc 1"/>
    <w:basedOn w:val="Standaard"/>
    <w:next w:val="Standaard"/>
    <w:autoRedefine/>
    <w:uiPriority w:val="39"/>
    <w:unhideWhenUsed/>
    <w:rsid w:val="008642CF"/>
    <w:pPr>
      <w:tabs>
        <w:tab w:val="left" w:pos="480"/>
        <w:tab w:val="right" w:leader="dot" w:pos="10054"/>
      </w:tabs>
      <w:spacing w:before="120" w:after="120"/>
      <w:jc w:val="left"/>
    </w:pPr>
    <w:rPr>
      <w:rFonts w:cstheme="minorHAnsi"/>
      <w:b/>
      <w:bCs/>
      <w:caps/>
      <w:szCs w:val="20"/>
    </w:rPr>
  </w:style>
  <w:style w:type="character" w:customStyle="1" w:styleId="parameter">
    <w:name w:val="parameter"/>
    <w:basedOn w:val="Standaardalinea-lettertype"/>
    <w:rsid w:val="00BA3514"/>
  </w:style>
  <w:style w:type="character" w:customStyle="1" w:styleId="google-src-text">
    <w:name w:val="google-src-text"/>
    <w:basedOn w:val="Standaardalinea-lettertype"/>
    <w:rsid w:val="00BA3514"/>
  </w:style>
  <w:style w:type="character" w:customStyle="1" w:styleId="vbkeyword">
    <w:name w:val="vbkeyword"/>
    <w:basedOn w:val="Standaardalinea-lettertype"/>
    <w:rsid w:val="005C50B7"/>
  </w:style>
  <w:style w:type="character" w:customStyle="1" w:styleId="ilad">
    <w:name w:val="il_ad"/>
    <w:basedOn w:val="Standaardalinea-lettertype"/>
    <w:rsid w:val="005C50B7"/>
  </w:style>
  <w:style w:type="character" w:styleId="GevolgdeHyperlink">
    <w:name w:val="FollowedHyperlink"/>
    <w:basedOn w:val="Standaardalinea-lettertype"/>
    <w:uiPriority w:val="99"/>
    <w:semiHidden/>
    <w:unhideWhenUsed/>
    <w:rsid w:val="00312361"/>
    <w:rPr>
      <w:color w:val="800080" w:themeColor="followedHyperlink"/>
      <w:u w:val="single"/>
    </w:rPr>
  </w:style>
  <w:style w:type="character" w:customStyle="1" w:styleId="input">
    <w:name w:val="input"/>
    <w:basedOn w:val="Standaardalinea-lettertype"/>
    <w:rsid w:val="00547052"/>
  </w:style>
  <w:style w:type="character" w:styleId="Nadruk">
    <w:name w:val="Emphasis"/>
    <w:basedOn w:val="Standaardalinea-lettertype"/>
    <w:uiPriority w:val="20"/>
    <w:qFormat/>
    <w:rsid w:val="00CB3CC4"/>
    <w:rPr>
      <w:i/>
      <w:iCs/>
    </w:rPr>
  </w:style>
  <w:style w:type="character" w:styleId="HTMLCode">
    <w:name w:val="HTML Code"/>
    <w:basedOn w:val="Standaardalinea-lettertype"/>
    <w:uiPriority w:val="99"/>
    <w:semiHidden/>
    <w:unhideWhenUsed/>
    <w:rsid w:val="00CB3CC4"/>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D75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D75B93"/>
    <w:rPr>
      <w:rFonts w:ascii="Courier New" w:hAnsi="Courier New" w:cs="Courier New"/>
    </w:rPr>
  </w:style>
  <w:style w:type="character" w:customStyle="1" w:styleId="kwd">
    <w:name w:val="kwd"/>
    <w:basedOn w:val="Standaardalinea-lettertype"/>
    <w:rsid w:val="0062345D"/>
  </w:style>
  <w:style w:type="character" w:customStyle="1" w:styleId="pln">
    <w:name w:val="pln"/>
    <w:basedOn w:val="Standaardalinea-lettertype"/>
    <w:rsid w:val="0062345D"/>
  </w:style>
  <w:style w:type="character" w:customStyle="1" w:styleId="pun">
    <w:name w:val="pun"/>
    <w:basedOn w:val="Standaardalinea-lettertype"/>
    <w:rsid w:val="0062345D"/>
  </w:style>
  <w:style w:type="character" w:customStyle="1" w:styleId="lit">
    <w:name w:val="lit"/>
    <w:basedOn w:val="Standaardalinea-lettertype"/>
    <w:rsid w:val="0062345D"/>
  </w:style>
  <w:style w:type="character" w:customStyle="1" w:styleId="a">
    <w:name w:val="a"/>
    <w:basedOn w:val="Standaardalinea-lettertype"/>
    <w:rsid w:val="00F8217A"/>
  </w:style>
  <w:style w:type="character" w:customStyle="1" w:styleId="l6">
    <w:name w:val="l6"/>
    <w:basedOn w:val="Standaardalinea-lettertype"/>
    <w:rsid w:val="00F8217A"/>
  </w:style>
  <w:style w:type="character" w:styleId="Zwaar">
    <w:name w:val="Strong"/>
    <w:basedOn w:val="Standaardalinea-lettertype"/>
    <w:uiPriority w:val="22"/>
    <w:rsid w:val="00DE147D"/>
    <w:rPr>
      <w:b/>
      <w:bCs/>
    </w:rPr>
  </w:style>
  <w:style w:type="character" w:customStyle="1" w:styleId="typ">
    <w:name w:val="typ"/>
    <w:basedOn w:val="Standaardalinea-lettertype"/>
    <w:rsid w:val="000C5308"/>
  </w:style>
  <w:style w:type="character" w:customStyle="1" w:styleId="str">
    <w:name w:val="str"/>
    <w:basedOn w:val="Standaardalinea-lettertype"/>
    <w:rsid w:val="000C5308"/>
  </w:style>
  <w:style w:type="character" w:customStyle="1" w:styleId="selflink">
    <w:name w:val="selflink"/>
    <w:basedOn w:val="Standaardalinea-lettertype"/>
    <w:rsid w:val="00AE1423"/>
  </w:style>
  <w:style w:type="character" w:customStyle="1" w:styleId="newterm">
    <w:name w:val="newterm"/>
    <w:basedOn w:val="Standaardalinea-lettertype"/>
    <w:rsid w:val="00C62993"/>
  </w:style>
  <w:style w:type="character" w:customStyle="1" w:styleId="hps">
    <w:name w:val="hps"/>
    <w:basedOn w:val="Standaardalinea-lettertype"/>
    <w:rsid w:val="000B5AAB"/>
  </w:style>
  <w:style w:type="character" w:customStyle="1" w:styleId="mw-headline">
    <w:name w:val="mw-headline"/>
    <w:basedOn w:val="Standaardalinea-lettertype"/>
    <w:rsid w:val="008A3920"/>
  </w:style>
  <w:style w:type="paragraph" w:styleId="Voetnoottekst">
    <w:name w:val="footnote text"/>
    <w:basedOn w:val="Standaard"/>
    <w:link w:val="VoetnoottekstChar"/>
    <w:uiPriority w:val="99"/>
    <w:semiHidden/>
    <w:unhideWhenUsed/>
    <w:rsid w:val="00776F0E"/>
    <w:rPr>
      <w:sz w:val="20"/>
      <w:szCs w:val="20"/>
    </w:rPr>
  </w:style>
  <w:style w:type="character" w:customStyle="1" w:styleId="VoetnoottekstChar">
    <w:name w:val="Voetnoottekst Char"/>
    <w:basedOn w:val="Standaardalinea-lettertype"/>
    <w:link w:val="Voetnoottekst"/>
    <w:uiPriority w:val="99"/>
    <w:semiHidden/>
    <w:rsid w:val="00776F0E"/>
    <w:rPr>
      <w:lang w:val="nl-NL" w:eastAsia="nl-NL"/>
    </w:rPr>
  </w:style>
  <w:style w:type="character" w:styleId="Voetnootmarkering">
    <w:name w:val="footnote reference"/>
    <w:basedOn w:val="Standaardalinea-lettertype"/>
    <w:uiPriority w:val="99"/>
    <w:semiHidden/>
    <w:unhideWhenUsed/>
    <w:rsid w:val="00776F0E"/>
    <w:rPr>
      <w:vertAlign w:val="superscript"/>
    </w:rPr>
  </w:style>
  <w:style w:type="character" w:customStyle="1" w:styleId="tocnumber">
    <w:name w:val="tocnumber"/>
    <w:basedOn w:val="Standaardalinea-lettertype"/>
    <w:rsid w:val="007D3159"/>
  </w:style>
  <w:style w:type="character" w:customStyle="1" w:styleId="toctext">
    <w:name w:val="toctext"/>
    <w:basedOn w:val="Standaardalinea-lettertype"/>
    <w:rsid w:val="007D3159"/>
  </w:style>
  <w:style w:type="paragraph" w:customStyle="1" w:styleId="jp-relatedposts-post">
    <w:name w:val="jp-relatedposts-post"/>
    <w:basedOn w:val="Standaard"/>
    <w:rsid w:val="00322194"/>
    <w:pPr>
      <w:spacing w:before="100" w:beforeAutospacing="1" w:after="100" w:afterAutospacing="1"/>
    </w:pPr>
    <w:rPr>
      <w:lang w:eastAsia="nl-BE"/>
    </w:rPr>
  </w:style>
  <w:style w:type="character" w:customStyle="1" w:styleId="jp-relatedposts-post-title">
    <w:name w:val="jp-relatedposts-post-title"/>
    <w:basedOn w:val="Standaardalinea-lettertype"/>
    <w:rsid w:val="00322194"/>
  </w:style>
  <w:style w:type="character" w:customStyle="1" w:styleId="jp-relatedposts-post-context">
    <w:name w:val="jp-relatedposts-post-context"/>
    <w:basedOn w:val="Standaardalinea-lettertype"/>
    <w:rsid w:val="00322194"/>
  </w:style>
  <w:style w:type="character" w:customStyle="1" w:styleId="categories">
    <w:name w:val="categories"/>
    <w:basedOn w:val="Standaardalinea-lettertype"/>
    <w:rsid w:val="00322194"/>
  </w:style>
  <w:style w:type="character" w:customStyle="1" w:styleId="tags">
    <w:name w:val="tags"/>
    <w:basedOn w:val="Standaardalinea-lettertype"/>
    <w:rsid w:val="00322194"/>
  </w:style>
  <w:style w:type="character" w:customStyle="1" w:styleId="nav-previous">
    <w:name w:val="nav-previous"/>
    <w:basedOn w:val="Standaardalinea-lettertype"/>
    <w:rsid w:val="00322194"/>
  </w:style>
  <w:style w:type="character" w:customStyle="1" w:styleId="nav-next">
    <w:name w:val="nav-next"/>
    <w:basedOn w:val="Standaardalinea-lettertype"/>
    <w:rsid w:val="00322194"/>
  </w:style>
  <w:style w:type="paragraph" w:styleId="Bovenkantformulier">
    <w:name w:val="HTML Top of Form"/>
    <w:basedOn w:val="Standaard"/>
    <w:next w:val="Standaard"/>
    <w:link w:val="BovenkantformulierChar"/>
    <w:hidden/>
    <w:uiPriority w:val="99"/>
    <w:semiHidden/>
    <w:unhideWhenUsed/>
    <w:rsid w:val="00322194"/>
    <w:pPr>
      <w:pBdr>
        <w:bottom w:val="single" w:sz="6" w:space="1" w:color="auto"/>
      </w:pBdr>
      <w:jc w:val="center"/>
    </w:pPr>
    <w:rPr>
      <w:rFonts w:ascii="Arial" w:hAnsi="Arial" w:cs="Arial"/>
      <w:vanish/>
      <w:sz w:val="16"/>
      <w:szCs w:val="16"/>
      <w:lang w:eastAsia="nl-BE"/>
    </w:rPr>
  </w:style>
  <w:style w:type="character" w:customStyle="1" w:styleId="BovenkantformulierChar">
    <w:name w:val="Bovenkant formulier Char"/>
    <w:basedOn w:val="Standaardalinea-lettertype"/>
    <w:link w:val="Bovenkantformulier"/>
    <w:uiPriority w:val="99"/>
    <w:semiHidden/>
    <w:rsid w:val="00322194"/>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rsid w:val="00322194"/>
    <w:pPr>
      <w:pBdr>
        <w:top w:val="single" w:sz="6" w:space="1" w:color="auto"/>
      </w:pBdr>
      <w:jc w:val="center"/>
    </w:pPr>
    <w:rPr>
      <w:rFonts w:ascii="Arial" w:hAnsi="Arial" w:cs="Arial"/>
      <w:vanish/>
      <w:sz w:val="16"/>
      <w:szCs w:val="16"/>
      <w:lang w:eastAsia="nl-BE"/>
    </w:rPr>
  </w:style>
  <w:style w:type="character" w:customStyle="1" w:styleId="OnderkantformulierChar">
    <w:name w:val="Onderkant formulier Char"/>
    <w:basedOn w:val="Standaardalinea-lettertype"/>
    <w:link w:val="Onderkantformulier"/>
    <w:uiPriority w:val="99"/>
    <w:semiHidden/>
    <w:rsid w:val="00322194"/>
    <w:rPr>
      <w:rFonts w:ascii="Arial" w:hAnsi="Arial" w:cs="Arial"/>
      <w:vanish/>
      <w:sz w:val="16"/>
      <w:szCs w:val="16"/>
    </w:rPr>
  </w:style>
  <w:style w:type="paragraph" w:styleId="Titel">
    <w:name w:val="Title"/>
    <w:basedOn w:val="Standaard"/>
    <w:next w:val="Standaard"/>
    <w:link w:val="TitelChar"/>
    <w:uiPriority w:val="10"/>
    <w:qFormat/>
    <w:rsid w:val="006D05BF"/>
    <w:pPr>
      <w:pBdr>
        <w:bottom w:val="single" w:sz="24" w:space="1" w:color="E30046"/>
      </w:pBdr>
      <w:spacing w:before="120" w:after="480"/>
      <w:contextualSpacing/>
    </w:pPr>
    <w:rPr>
      <w:rFonts w:eastAsiaTheme="majorEastAsia" w:cstheme="majorBidi"/>
      <w:caps/>
      <w:spacing w:val="-10"/>
      <w:kern w:val="28"/>
      <w:sz w:val="28"/>
      <w:szCs w:val="56"/>
    </w:rPr>
  </w:style>
  <w:style w:type="character" w:customStyle="1" w:styleId="TitelChar">
    <w:name w:val="Titel Char"/>
    <w:basedOn w:val="Standaardalinea-lettertype"/>
    <w:link w:val="Titel"/>
    <w:uiPriority w:val="10"/>
    <w:rsid w:val="006D05BF"/>
    <w:rPr>
      <w:rFonts w:ascii="Tahoma" w:eastAsiaTheme="majorEastAsia" w:hAnsi="Tahoma" w:cstheme="majorBidi"/>
      <w:caps/>
      <w:spacing w:val="-10"/>
      <w:kern w:val="28"/>
      <w:sz w:val="28"/>
      <w:szCs w:val="56"/>
      <w:lang w:eastAsia="nl-NL"/>
    </w:rPr>
  </w:style>
  <w:style w:type="paragraph" w:styleId="Inhopg2">
    <w:name w:val="toc 2"/>
    <w:basedOn w:val="Standaard"/>
    <w:next w:val="Standaard"/>
    <w:autoRedefine/>
    <w:uiPriority w:val="39"/>
    <w:unhideWhenUsed/>
    <w:rsid w:val="008642CF"/>
    <w:pPr>
      <w:ind w:left="240"/>
      <w:jc w:val="left"/>
    </w:pPr>
    <w:rPr>
      <w:rFonts w:cstheme="minorHAnsi"/>
      <w:smallCaps/>
      <w:szCs w:val="20"/>
    </w:rPr>
  </w:style>
  <w:style w:type="paragraph" w:styleId="Inhopg3">
    <w:name w:val="toc 3"/>
    <w:basedOn w:val="Standaard"/>
    <w:next w:val="Standaard"/>
    <w:autoRedefine/>
    <w:uiPriority w:val="39"/>
    <w:unhideWhenUsed/>
    <w:rsid w:val="008642CF"/>
    <w:pPr>
      <w:ind w:left="480"/>
      <w:jc w:val="left"/>
    </w:pPr>
    <w:rPr>
      <w:rFonts w:cstheme="minorHAnsi"/>
      <w:iCs/>
      <w:szCs w:val="20"/>
    </w:rPr>
  </w:style>
  <w:style w:type="paragraph" w:styleId="Inhopg4">
    <w:name w:val="toc 4"/>
    <w:basedOn w:val="Standaard"/>
    <w:next w:val="Standaard"/>
    <w:autoRedefine/>
    <w:uiPriority w:val="39"/>
    <w:unhideWhenUsed/>
    <w:rsid w:val="00BB244B"/>
    <w:pPr>
      <w:ind w:left="720"/>
      <w:jc w:val="left"/>
    </w:pPr>
    <w:rPr>
      <w:rFonts w:cstheme="minorHAnsi"/>
      <w:sz w:val="18"/>
      <w:szCs w:val="18"/>
    </w:rPr>
  </w:style>
  <w:style w:type="paragraph" w:styleId="Inhopg5">
    <w:name w:val="toc 5"/>
    <w:basedOn w:val="Standaard"/>
    <w:next w:val="Standaard"/>
    <w:autoRedefine/>
    <w:uiPriority w:val="39"/>
    <w:unhideWhenUsed/>
    <w:rsid w:val="00BB244B"/>
    <w:pPr>
      <w:ind w:left="960"/>
      <w:jc w:val="left"/>
    </w:pPr>
    <w:rPr>
      <w:rFonts w:cstheme="minorHAnsi"/>
      <w:sz w:val="18"/>
      <w:szCs w:val="18"/>
    </w:rPr>
  </w:style>
  <w:style w:type="paragraph" w:styleId="Inhopg6">
    <w:name w:val="toc 6"/>
    <w:basedOn w:val="Standaard"/>
    <w:next w:val="Standaard"/>
    <w:autoRedefine/>
    <w:uiPriority w:val="39"/>
    <w:unhideWhenUsed/>
    <w:rsid w:val="00BB244B"/>
    <w:pPr>
      <w:ind w:left="1200"/>
      <w:jc w:val="left"/>
    </w:pPr>
    <w:rPr>
      <w:rFonts w:cstheme="minorHAnsi"/>
      <w:sz w:val="18"/>
      <w:szCs w:val="18"/>
    </w:rPr>
  </w:style>
  <w:style w:type="paragraph" w:styleId="Inhopg7">
    <w:name w:val="toc 7"/>
    <w:basedOn w:val="Standaard"/>
    <w:next w:val="Standaard"/>
    <w:autoRedefine/>
    <w:uiPriority w:val="39"/>
    <w:unhideWhenUsed/>
    <w:rsid w:val="00BB244B"/>
    <w:pPr>
      <w:ind w:left="1440"/>
      <w:jc w:val="left"/>
    </w:pPr>
    <w:rPr>
      <w:rFonts w:cstheme="minorHAnsi"/>
      <w:sz w:val="18"/>
      <w:szCs w:val="18"/>
    </w:rPr>
  </w:style>
  <w:style w:type="paragraph" w:styleId="Inhopg8">
    <w:name w:val="toc 8"/>
    <w:basedOn w:val="Standaard"/>
    <w:next w:val="Standaard"/>
    <w:autoRedefine/>
    <w:uiPriority w:val="39"/>
    <w:unhideWhenUsed/>
    <w:rsid w:val="00BB244B"/>
    <w:pPr>
      <w:ind w:left="1680"/>
      <w:jc w:val="left"/>
    </w:pPr>
    <w:rPr>
      <w:rFonts w:cstheme="minorHAnsi"/>
      <w:sz w:val="18"/>
      <w:szCs w:val="18"/>
    </w:rPr>
  </w:style>
  <w:style w:type="paragraph" w:styleId="Inhopg9">
    <w:name w:val="toc 9"/>
    <w:basedOn w:val="Standaard"/>
    <w:next w:val="Standaard"/>
    <w:autoRedefine/>
    <w:uiPriority w:val="39"/>
    <w:unhideWhenUsed/>
    <w:rsid w:val="00BB244B"/>
    <w:pPr>
      <w:ind w:left="1920"/>
      <w:jc w:val="left"/>
    </w:pPr>
    <w:rPr>
      <w:rFonts w:cstheme="minorHAnsi"/>
      <w:sz w:val="18"/>
      <w:szCs w:val="18"/>
    </w:rPr>
  </w:style>
  <w:style w:type="character" w:customStyle="1" w:styleId="st">
    <w:name w:val="st"/>
    <w:basedOn w:val="Standaardalinea-lettertype"/>
    <w:rsid w:val="008A4675"/>
  </w:style>
  <w:style w:type="character" w:customStyle="1" w:styleId="apple-converted-space">
    <w:name w:val="apple-converted-space"/>
    <w:basedOn w:val="Standaardalinea-lettertype"/>
    <w:rsid w:val="003B1B53"/>
  </w:style>
  <w:style w:type="character" w:customStyle="1" w:styleId="mw-editsection">
    <w:name w:val="mw-editsection"/>
    <w:basedOn w:val="Standaardalinea-lettertype"/>
    <w:rsid w:val="00743956"/>
  </w:style>
  <w:style w:type="character" w:customStyle="1" w:styleId="mw-editsection-bracket">
    <w:name w:val="mw-editsection-bracket"/>
    <w:basedOn w:val="Standaardalinea-lettertype"/>
    <w:rsid w:val="00743956"/>
  </w:style>
  <w:style w:type="character" w:styleId="HTML-toetsenbord">
    <w:name w:val="HTML Keyboard"/>
    <w:basedOn w:val="Standaardalinea-lettertype"/>
    <w:uiPriority w:val="99"/>
    <w:semiHidden/>
    <w:unhideWhenUsed/>
    <w:rsid w:val="00743956"/>
    <w:rPr>
      <w:rFonts w:ascii="Courier New" w:eastAsia="Times New Roman" w:hAnsi="Courier New" w:cs="Courier New"/>
      <w:sz w:val="20"/>
      <w:szCs w:val="20"/>
    </w:rPr>
  </w:style>
  <w:style w:type="character" w:styleId="Verwijzingopmerking">
    <w:name w:val="annotation reference"/>
    <w:basedOn w:val="Standaardalinea-lettertype"/>
    <w:uiPriority w:val="99"/>
    <w:semiHidden/>
    <w:unhideWhenUsed/>
    <w:rsid w:val="00C50E1C"/>
    <w:rPr>
      <w:sz w:val="16"/>
      <w:szCs w:val="16"/>
    </w:rPr>
  </w:style>
  <w:style w:type="paragraph" w:styleId="Tekstopmerking">
    <w:name w:val="annotation text"/>
    <w:basedOn w:val="Standaard"/>
    <w:link w:val="TekstopmerkingChar"/>
    <w:uiPriority w:val="99"/>
    <w:semiHidden/>
    <w:unhideWhenUsed/>
    <w:rsid w:val="00C50E1C"/>
    <w:rPr>
      <w:sz w:val="20"/>
      <w:szCs w:val="20"/>
    </w:rPr>
  </w:style>
  <w:style w:type="character" w:customStyle="1" w:styleId="TekstopmerkingChar">
    <w:name w:val="Tekst opmerking Char"/>
    <w:basedOn w:val="Standaardalinea-lettertype"/>
    <w:link w:val="Tekstopmerking"/>
    <w:uiPriority w:val="99"/>
    <w:semiHidden/>
    <w:rsid w:val="00C50E1C"/>
    <w:rPr>
      <w:lang w:val="nl-NL" w:eastAsia="nl-NL"/>
    </w:rPr>
  </w:style>
  <w:style w:type="paragraph" w:styleId="Onderwerpvanopmerking">
    <w:name w:val="annotation subject"/>
    <w:basedOn w:val="Tekstopmerking"/>
    <w:next w:val="Tekstopmerking"/>
    <w:link w:val="OnderwerpvanopmerkingChar"/>
    <w:uiPriority w:val="99"/>
    <w:semiHidden/>
    <w:unhideWhenUsed/>
    <w:rsid w:val="00C50E1C"/>
    <w:rPr>
      <w:b/>
      <w:bCs/>
    </w:rPr>
  </w:style>
  <w:style w:type="character" w:customStyle="1" w:styleId="OnderwerpvanopmerkingChar">
    <w:name w:val="Onderwerp van opmerking Char"/>
    <w:basedOn w:val="TekstopmerkingChar"/>
    <w:link w:val="Onderwerpvanopmerking"/>
    <w:uiPriority w:val="99"/>
    <w:semiHidden/>
    <w:rsid w:val="00C50E1C"/>
    <w:rPr>
      <w:b/>
      <w:bCs/>
      <w:lang w:val="nl-NL" w:eastAsia="nl-NL"/>
    </w:rPr>
  </w:style>
  <w:style w:type="character" w:customStyle="1" w:styleId="hljs-keyword">
    <w:name w:val="hljs-keyword"/>
    <w:basedOn w:val="Standaardalinea-lettertype"/>
    <w:rsid w:val="00A22607"/>
  </w:style>
  <w:style w:type="character" w:customStyle="1" w:styleId="hljs-title">
    <w:name w:val="hljs-title"/>
    <w:basedOn w:val="Standaardalinea-lettertype"/>
    <w:rsid w:val="00A22607"/>
  </w:style>
  <w:style w:type="character" w:customStyle="1" w:styleId="hljs-function">
    <w:name w:val="hljs-function"/>
    <w:basedOn w:val="Standaardalinea-lettertype"/>
    <w:rsid w:val="00A22607"/>
  </w:style>
  <w:style w:type="character" w:customStyle="1" w:styleId="hljs-string">
    <w:name w:val="hljs-string"/>
    <w:basedOn w:val="Standaardalinea-lettertype"/>
    <w:rsid w:val="00A22607"/>
  </w:style>
  <w:style w:type="character" w:customStyle="1" w:styleId="hljs-comment">
    <w:name w:val="hljs-comment"/>
    <w:basedOn w:val="Standaardalinea-lettertype"/>
    <w:rsid w:val="00A22607"/>
  </w:style>
  <w:style w:type="character" w:customStyle="1" w:styleId="notranslate">
    <w:name w:val="notranslate"/>
    <w:basedOn w:val="Standaardalinea-lettertype"/>
    <w:rsid w:val="00101558"/>
  </w:style>
  <w:style w:type="character" w:styleId="Onopgelostemelding">
    <w:name w:val="Unresolved Mention"/>
    <w:basedOn w:val="Standaardalinea-lettertype"/>
    <w:uiPriority w:val="99"/>
    <w:semiHidden/>
    <w:unhideWhenUsed/>
    <w:rsid w:val="00FC587B"/>
    <w:rPr>
      <w:color w:val="808080"/>
      <w:shd w:val="clear" w:color="auto" w:fill="E6E6E6"/>
    </w:rPr>
  </w:style>
  <w:style w:type="table" w:styleId="Rastertabel1licht">
    <w:name w:val="Grid Table 1 Light"/>
    <w:basedOn w:val="Standaardtabel"/>
    <w:uiPriority w:val="46"/>
    <w:rsid w:val="00C551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params">
    <w:name w:val="hljs-params"/>
    <w:basedOn w:val="Standaardalinea-lettertype"/>
    <w:rsid w:val="00A036C3"/>
  </w:style>
  <w:style w:type="character" w:customStyle="1" w:styleId="hljs-number">
    <w:name w:val="hljs-number"/>
    <w:basedOn w:val="Standaardalinea-lettertype"/>
    <w:rsid w:val="00A036C3"/>
  </w:style>
  <w:style w:type="character" w:customStyle="1" w:styleId="hljs-literal">
    <w:name w:val="hljs-literal"/>
    <w:basedOn w:val="Standaardalinea-lettertype"/>
    <w:rsid w:val="00A036C3"/>
  </w:style>
  <w:style w:type="character" w:customStyle="1" w:styleId="alerttitle">
    <w:name w:val="alerttitle"/>
    <w:basedOn w:val="Standaardalinea-lettertype"/>
    <w:rsid w:val="002D7D18"/>
  </w:style>
  <w:style w:type="character" w:customStyle="1" w:styleId="lwcollapsibleareatitle">
    <w:name w:val="lw_collapsiblearea_title"/>
    <w:basedOn w:val="Standaardalinea-lettertype"/>
    <w:rsid w:val="002D7D18"/>
  </w:style>
  <w:style w:type="character" w:customStyle="1" w:styleId="Kop5Char">
    <w:name w:val="Kop 5 Char"/>
    <w:basedOn w:val="Standaardalinea-lettertype"/>
    <w:link w:val="Kop5"/>
    <w:uiPriority w:val="9"/>
    <w:semiHidden/>
    <w:rsid w:val="00EC4698"/>
    <w:rPr>
      <w:rFonts w:asciiTheme="majorHAnsi" w:eastAsiaTheme="majorEastAsia" w:hAnsiTheme="majorHAnsi" w:cstheme="majorBidi"/>
      <w:color w:val="365F91" w:themeColor="accent1" w:themeShade="BF"/>
      <w:sz w:val="24"/>
      <w:szCs w:val="24"/>
      <w:lang w:eastAsia="nl-NL"/>
    </w:rPr>
  </w:style>
  <w:style w:type="character" w:customStyle="1" w:styleId="Kop6Char">
    <w:name w:val="Kop 6 Char"/>
    <w:basedOn w:val="Standaardalinea-lettertype"/>
    <w:link w:val="Kop6"/>
    <w:uiPriority w:val="9"/>
    <w:semiHidden/>
    <w:rsid w:val="00EC4698"/>
    <w:rPr>
      <w:rFonts w:asciiTheme="majorHAnsi" w:eastAsiaTheme="majorEastAsia" w:hAnsiTheme="majorHAnsi" w:cstheme="majorBidi"/>
      <w:color w:val="243F60" w:themeColor="accent1" w:themeShade="7F"/>
      <w:sz w:val="24"/>
      <w:szCs w:val="24"/>
      <w:lang w:eastAsia="nl-NL"/>
    </w:rPr>
  </w:style>
  <w:style w:type="character" w:customStyle="1" w:styleId="Kop7Char">
    <w:name w:val="Kop 7 Char"/>
    <w:basedOn w:val="Standaardalinea-lettertype"/>
    <w:link w:val="Kop7"/>
    <w:uiPriority w:val="9"/>
    <w:semiHidden/>
    <w:rsid w:val="00EC4698"/>
    <w:rPr>
      <w:rFonts w:asciiTheme="majorHAnsi" w:eastAsiaTheme="majorEastAsia" w:hAnsiTheme="majorHAnsi" w:cstheme="majorBidi"/>
      <w:i/>
      <w:iCs/>
      <w:color w:val="243F60" w:themeColor="accent1" w:themeShade="7F"/>
      <w:sz w:val="24"/>
      <w:szCs w:val="24"/>
      <w:lang w:eastAsia="nl-NL"/>
    </w:rPr>
  </w:style>
  <w:style w:type="character" w:customStyle="1" w:styleId="Kop8Char">
    <w:name w:val="Kop 8 Char"/>
    <w:basedOn w:val="Standaardalinea-lettertype"/>
    <w:link w:val="Kop8"/>
    <w:uiPriority w:val="9"/>
    <w:semiHidden/>
    <w:rsid w:val="00EC4698"/>
    <w:rPr>
      <w:rFonts w:asciiTheme="majorHAnsi" w:eastAsiaTheme="majorEastAsia" w:hAnsiTheme="majorHAnsi" w:cstheme="majorBidi"/>
      <w:color w:val="272727" w:themeColor="text1" w:themeTint="D8"/>
      <w:sz w:val="21"/>
      <w:szCs w:val="21"/>
      <w:lang w:eastAsia="nl-NL"/>
    </w:rPr>
  </w:style>
  <w:style w:type="character" w:customStyle="1" w:styleId="Kop9Char">
    <w:name w:val="Kop 9 Char"/>
    <w:basedOn w:val="Standaardalinea-lettertype"/>
    <w:link w:val="Kop9"/>
    <w:uiPriority w:val="9"/>
    <w:semiHidden/>
    <w:rsid w:val="00EC4698"/>
    <w:rPr>
      <w:rFonts w:asciiTheme="majorHAnsi" w:eastAsiaTheme="majorEastAsia" w:hAnsiTheme="majorHAnsi" w:cstheme="majorBidi"/>
      <w:i/>
      <w:iCs/>
      <w:color w:val="272727" w:themeColor="text1" w:themeTint="D8"/>
      <w:sz w:val="21"/>
      <w:szCs w:val="21"/>
      <w:lang w:eastAsia="nl-NL"/>
    </w:rPr>
  </w:style>
  <w:style w:type="paragraph" w:styleId="Kopvaninhoudsopgave">
    <w:name w:val="TOC Heading"/>
    <w:basedOn w:val="Kop1"/>
    <w:next w:val="Standaard"/>
    <w:uiPriority w:val="39"/>
    <w:unhideWhenUsed/>
    <w:rsid w:val="00FF6816"/>
    <w:pPr>
      <w:spacing w:line="259" w:lineRule="auto"/>
      <w:outlineLvl w:val="9"/>
    </w:pPr>
    <w:rPr>
      <w:rFonts w:asciiTheme="majorHAnsi" w:hAnsiTheme="majorHAnsi"/>
      <w:bCs w:val="0"/>
      <w:color w:val="365F91" w:themeColor="accent1" w:themeShade="BF"/>
      <w:lang w:eastAsia="nl-BE"/>
    </w:rPr>
  </w:style>
  <w:style w:type="character" w:customStyle="1" w:styleId="BallontekstChar">
    <w:name w:val="Ballontekst Char"/>
    <w:basedOn w:val="Standaardalinea-lettertype"/>
    <w:link w:val="Ballontekst"/>
    <w:semiHidden/>
    <w:rsid w:val="009A4CEE"/>
    <w:rPr>
      <w:rFonts w:ascii="Tahoma" w:hAnsi="Tahoma" w:cs="Tahoma"/>
      <w:sz w:val="16"/>
      <w:szCs w:val="16"/>
      <w:lang w:val="nl-NL" w:eastAsia="nl-NL"/>
    </w:rPr>
  </w:style>
  <w:style w:type="character" w:customStyle="1" w:styleId="com">
    <w:name w:val="com"/>
    <w:basedOn w:val="Standaardalinea-lettertype"/>
    <w:rsid w:val="009A4CEE"/>
  </w:style>
  <w:style w:type="table" w:styleId="Tabelrasterlicht">
    <w:name w:val="Grid Table Light"/>
    <w:basedOn w:val="Standaardtabel"/>
    <w:uiPriority w:val="40"/>
    <w:rsid w:val="009A4CEE"/>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copy">
    <w:name w:val="comment-copy"/>
    <w:basedOn w:val="Standaardalinea-lettertype"/>
    <w:rsid w:val="009A4CEE"/>
  </w:style>
  <w:style w:type="table" w:styleId="Onopgemaaktetabel1">
    <w:name w:val="Plain Table 1"/>
    <w:basedOn w:val="Standaardtabel"/>
    <w:uiPriority w:val="41"/>
    <w:rsid w:val="009A4CEE"/>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lasse">
    <w:name w:val="klasse"/>
    <w:basedOn w:val="Standaardalinea-lettertype"/>
    <w:rsid w:val="009A4CEE"/>
  </w:style>
  <w:style w:type="character" w:customStyle="1" w:styleId="prop">
    <w:name w:val="prop"/>
    <w:basedOn w:val="Standaardalinea-lettertype"/>
    <w:rsid w:val="009A4CEE"/>
  </w:style>
  <w:style w:type="character" w:customStyle="1" w:styleId="waarde">
    <w:name w:val="waarde"/>
    <w:basedOn w:val="Standaardalinea-lettertype"/>
    <w:rsid w:val="009A4CEE"/>
  </w:style>
  <w:style w:type="character" w:customStyle="1" w:styleId="methode">
    <w:name w:val="methode"/>
    <w:basedOn w:val="Standaardalinea-lettertype"/>
    <w:rsid w:val="009A4CEE"/>
  </w:style>
  <w:style w:type="character" w:customStyle="1" w:styleId="bestand">
    <w:name w:val="bestand"/>
    <w:basedOn w:val="Standaardalinea-lettertype"/>
    <w:rsid w:val="009A4CEE"/>
  </w:style>
  <w:style w:type="character" w:customStyle="1" w:styleId="aanduiden">
    <w:name w:val="aanduiden"/>
    <w:basedOn w:val="Standaardalinea-lettertype"/>
    <w:rsid w:val="009A4CEE"/>
  </w:style>
  <w:style w:type="character" w:customStyle="1" w:styleId="var">
    <w:name w:val="var"/>
    <w:basedOn w:val="Standaardalinea-lettertype"/>
    <w:rsid w:val="009A4CEE"/>
  </w:style>
  <w:style w:type="character" w:customStyle="1" w:styleId="key">
    <w:name w:val="key"/>
    <w:basedOn w:val="Standaardalinea-lettertype"/>
    <w:rsid w:val="009A4CEE"/>
  </w:style>
  <w:style w:type="character" w:customStyle="1" w:styleId="value">
    <w:name w:val="value"/>
    <w:basedOn w:val="Standaardalinea-lettertype"/>
    <w:rsid w:val="009A4CEE"/>
  </w:style>
  <w:style w:type="table" w:styleId="Rastertabel7kleurrijk">
    <w:name w:val="Grid Table 7 Colorful"/>
    <w:basedOn w:val="Standaardtabel"/>
    <w:uiPriority w:val="52"/>
    <w:rsid w:val="009A4CEE"/>
    <w:rPr>
      <w:rFonts w:asciiTheme="minorHAnsi" w:eastAsiaTheme="minorHAnsi" w:hAnsiTheme="minorHAnsi" w:cstheme="minorBidi"/>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alert-title">
    <w:name w:val="alert-title"/>
    <w:basedOn w:val="Standaard"/>
    <w:rsid w:val="00540D07"/>
    <w:pPr>
      <w:spacing w:before="100" w:beforeAutospacing="1" w:after="100" w:afterAutospacing="1"/>
    </w:pPr>
    <w:rPr>
      <w:lang w:eastAsia="nl-BE"/>
    </w:rPr>
  </w:style>
  <w:style w:type="character" w:styleId="Subtielebenadrukking">
    <w:name w:val="Subtle Emphasis"/>
    <w:basedOn w:val="Standaardalinea-lettertype"/>
    <w:uiPriority w:val="19"/>
    <w:rsid w:val="003E6CF0"/>
    <w:rPr>
      <w:rFonts w:ascii="Arial" w:hAnsi="Arial" w:cs="Arial" w:hint="default"/>
      <w:b/>
      <w:bCs w:val="0"/>
      <w:i w:val="0"/>
      <w:iCs/>
      <w:strike w:val="0"/>
      <w:dstrike w:val="0"/>
      <w:color w:val="1F497D" w:themeColor="text2"/>
      <w:sz w:val="20"/>
      <w:u w:val="none"/>
      <w:effect w:val="none"/>
    </w:rPr>
  </w:style>
  <w:style w:type="table" w:customStyle="1" w:styleId="TableGrid-GreyHeader1">
    <w:name w:val="Table Grid - Grey Header1"/>
    <w:basedOn w:val="Standaardtabel"/>
    <w:next w:val="Tabelraster"/>
    <w:uiPriority w:val="39"/>
    <w:rsid w:val="002B4B31"/>
    <w:rPr>
      <w:rFonts w:ascii="Calibri" w:eastAsia="Calibri"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stalineaChar">
    <w:name w:val="Lijstalinea Char"/>
    <w:aliases w:val="numbered Char,Bullet List Char,FooterText Char,List Paragraph1 Char,Paragraphe de liste1 Char,Bulletr List Paragraph Char,列出段落 Char,列出段落1 Char,List Paragraph2 Char,List Paragraph21 Char,Párrafo de lista1 Char,Parágrafo da Lista1 Char"/>
    <w:link w:val="Lijstalinea"/>
    <w:uiPriority w:val="34"/>
    <w:qFormat/>
    <w:locked/>
    <w:rsid w:val="00B126E4"/>
    <w:rPr>
      <w:rFonts w:asciiTheme="minorHAnsi" w:eastAsiaTheme="minorHAnsi" w:hAnsiTheme="minorHAnsi" w:cstheme="minorBidi"/>
      <w:sz w:val="22"/>
      <w:szCs w:val="22"/>
      <w:lang w:eastAsia="en-US"/>
    </w:rPr>
  </w:style>
  <w:style w:type="paragraph" w:customStyle="1" w:styleId="NumHeading1">
    <w:name w:val="Num Heading 1"/>
    <w:basedOn w:val="Standaard"/>
    <w:rsid w:val="005950A2"/>
    <w:pPr>
      <w:numPr>
        <w:numId w:val="1"/>
      </w:numPr>
    </w:pPr>
  </w:style>
  <w:style w:type="paragraph" w:customStyle="1" w:styleId="NumHeading2">
    <w:name w:val="Num Heading 2"/>
    <w:basedOn w:val="Standaard"/>
    <w:link w:val="NumHeading2Char"/>
    <w:rsid w:val="005950A2"/>
    <w:pPr>
      <w:numPr>
        <w:ilvl w:val="1"/>
        <w:numId w:val="1"/>
      </w:numPr>
    </w:pPr>
  </w:style>
  <w:style w:type="paragraph" w:customStyle="1" w:styleId="NumHeading3">
    <w:name w:val="Num Heading 3"/>
    <w:basedOn w:val="Standaard"/>
    <w:rsid w:val="005950A2"/>
    <w:pPr>
      <w:numPr>
        <w:ilvl w:val="2"/>
        <w:numId w:val="1"/>
      </w:numPr>
    </w:pPr>
  </w:style>
  <w:style w:type="paragraph" w:customStyle="1" w:styleId="NumHeading4">
    <w:name w:val="Num Heading 4"/>
    <w:basedOn w:val="Standaard"/>
    <w:rsid w:val="005950A2"/>
    <w:pPr>
      <w:numPr>
        <w:ilvl w:val="3"/>
        <w:numId w:val="1"/>
      </w:numPr>
    </w:pPr>
  </w:style>
  <w:style w:type="paragraph" w:customStyle="1" w:styleId="NumHeading5">
    <w:name w:val="Num Heading 5"/>
    <w:basedOn w:val="Standaard"/>
    <w:rsid w:val="005950A2"/>
    <w:pPr>
      <w:numPr>
        <w:ilvl w:val="4"/>
        <w:numId w:val="1"/>
      </w:numPr>
    </w:pPr>
  </w:style>
  <w:style w:type="paragraph" w:customStyle="1" w:styleId="HeadingAppendixOld">
    <w:name w:val="Heading Appendix Old"/>
    <w:basedOn w:val="Standaard"/>
    <w:rsid w:val="005950A2"/>
    <w:pPr>
      <w:numPr>
        <w:ilvl w:val="7"/>
        <w:numId w:val="1"/>
      </w:numPr>
    </w:pPr>
  </w:style>
  <w:style w:type="paragraph" w:customStyle="1" w:styleId="HeadingPart">
    <w:name w:val="Heading Part"/>
    <w:basedOn w:val="Standaard"/>
    <w:rsid w:val="005950A2"/>
    <w:pPr>
      <w:numPr>
        <w:ilvl w:val="8"/>
        <w:numId w:val="1"/>
      </w:numPr>
    </w:pPr>
  </w:style>
  <w:style w:type="paragraph" w:customStyle="1" w:styleId="heading20">
    <w:name w:val="heading 20"/>
    <w:basedOn w:val="NumHeading2"/>
    <w:link w:val="Heading2Char"/>
    <w:rsid w:val="005950A2"/>
    <w:rPr>
      <w:b/>
      <w:bCs/>
      <w:sz w:val="28"/>
      <w:szCs w:val="28"/>
    </w:rPr>
  </w:style>
  <w:style w:type="character" w:customStyle="1" w:styleId="NumHeading2Char">
    <w:name w:val="Num Heading 2 Char"/>
    <w:basedOn w:val="Standaardalinea-lettertype"/>
    <w:link w:val="NumHeading2"/>
    <w:rsid w:val="005950A2"/>
    <w:rPr>
      <w:rFonts w:asciiTheme="minorHAnsi" w:hAnsiTheme="minorHAnsi"/>
      <w:sz w:val="24"/>
      <w:szCs w:val="24"/>
      <w:lang w:eastAsia="nl-NL"/>
    </w:rPr>
  </w:style>
  <w:style w:type="character" w:customStyle="1" w:styleId="Heading2Char">
    <w:name w:val="Heading 2 Char"/>
    <w:basedOn w:val="NumHeading2Char"/>
    <w:link w:val="heading20"/>
    <w:rsid w:val="005950A2"/>
    <w:rPr>
      <w:rFonts w:asciiTheme="minorHAnsi" w:hAnsiTheme="minorHAnsi"/>
      <w:b/>
      <w:bCs/>
      <w:sz w:val="28"/>
      <w:szCs w:val="28"/>
      <w:lang w:eastAsia="nl-NL"/>
    </w:rPr>
  </w:style>
  <w:style w:type="character" w:styleId="Tekstvantijdelijkeaanduiding">
    <w:name w:val="Placeholder Text"/>
    <w:basedOn w:val="Standaardalinea-lettertype"/>
    <w:uiPriority w:val="99"/>
    <w:semiHidden/>
    <w:rsid w:val="001F4D52"/>
    <w:rPr>
      <w:color w:val="808080"/>
    </w:rPr>
  </w:style>
  <w:style w:type="paragraph" w:styleId="Geenafstand">
    <w:name w:val="No Spacing"/>
    <w:uiPriority w:val="1"/>
    <w:rsid w:val="005216F8"/>
    <w:pPr>
      <w:jc w:val="both"/>
    </w:pPr>
    <w:rPr>
      <w:rFonts w:asciiTheme="minorHAnsi" w:hAnsiTheme="minorHAnsi"/>
      <w:sz w:val="24"/>
      <w:szCs w:val="24"/>
      <w:lang w:val="nl-NL" w:eastAsia="nl-NL"/>
    </w:rPr>
  </w:style>
  <w:style w:type="paragraph" w:customStyle="1" w:styleId="paragraph">
    <w:name w:val="paragraph"/>
    <w:basedOn w:val="Standaard"/>
    <w:rsid w:val="002D6105"/>
    <w:pPr>
      <w:spacing w:before="100" w:beforeAutospacing="1" w:after="100" w:afterAutospacing="1"/>
      <w:jc w:val="left"/>
    </w:pPr>
    <w:rPr>
      <w:rFonts w:ascii="Times New Roman" w:hAnsi="Times New Roman"/>
      <w:lang w:eastAsia="nl-BE"/>
    </w:rPr>
  </w:style>
  <w:style w:type="character" w:customStyle="1" w:styleId="normaltextrun">
    <w:name w:val="normaltextrun"/>
    <w:basedOn w:val="Standaardalinea-lettertype"/>
    <w:rsid w:val="002D6105"/>
  </w:style>
  <w:style w:type="character" w:customStyle="1" w:styleId="contextualspellingandgrammarerror">
    <w:name w:val="contextualspellingandgrammarerror"/>
    <w:basedOn w:val="Standaardalinea-lettertype"/>
    <w:rsid w:val="002D6105"/>
  </w:style>
  <w:style w:type="character" w:customStyle="1" w:styleId="spellingerror">
    <w:name w:val="spellingerror"/>
    <w:basedOn w:val="Standaardalinea-lettertype"/>
    <w:rsid w:val="002D6105"/>
  </w:style>
  <w:style w:type="character" w:customStyle="1" w:styleId="eop">
    <w:name w:val="eop"/>
    <w:basedOn w:val="Standaardalinea-lettertype"/>
    <w:rsid w:val="002D6105"/>
  </w:style>
  <w:style w:type="paragraph" w:styleId="Revisie">
    <w:name w:val="Revision"/>
    <w:hidden/>
    <w:uiPriority w:val="99"/>
    <w:semiHidden/>
    <w:rsid w:val="00174753"/>
    <w:rPr>
      <w:rFonts w:asciiTheme="minorHAnsi" w:hAnsiTheme="minorHAnsi"/>
      <w:sz w:val="24"/>
      <w:szCs w:val="24"/>
      <w:lang w:eastAsia="nl-NL"/>
    </w:rPr>
  </w:style>
  <w:style w:type="paragraph" w:styleId="Citaat">
    <w:name w:val="Quote"/>
    <w:basedOn w:val="Standaard"/>
    <w:next w:val="Standaard"/>
    <w:link w:val="CitaatChar"/>
    <w:uiPriority w:val="29"/>
    <w:qFormat/>
    <w:rsid w:val="00332680"/>
    <w:pPr>
      <w:keepLines/>
      <w:pBdr>
        <w:top w:val="single" w:sz="4" w:space="1" w:color="auto"/>
        <w:bottom w:val="single" w:sz="4" w:space="1" w:color="auto"/>
      </w:pBdr>
      <w:shd w:val="clear" w:color="auto" w:fill="F2F2F2" w:themeFill="background1" w:themeFillShade="F2"/>
      <w:spacing w:before="120" w:after="120"/>
    </w:pPr>
    <w:rPr>
      <w:iCs/>
      <w:color w:val="404040" w:themeColor="text1" w:themeTint="BF"/>
    </w:rPr>
  </w:style>
  <w:style w:type="character" w:customStyle="1" w:styleId="CitaatChar">
    <w:name w:val="Citaat Char"/>
    <w:basedOn w:val="Standaardalinea-lettertype"/>
    <w:link w:val="Citaat"/>
    <w:uiPriority w:val="29"/>
    <w:rsid w:val="00332680"/>
    <w:rPr>
      <w:rFonts w:asciiTheme="minorHAnsi" w:hAnsiTheme="minorHAnsi"/>
      <w:iCs/>
      <w:color w:val="404040" w:themeColor="text1" w:themeTint="BF"/>
      <w:sz w:val="24"/>
      <w:szCs w:val="24"/>
      <w:shd w:val="clear" w:color="auto" w:fill="F2F2F2" w:themeFill="background1" w:themeFillShade="F2"/>
      <w:lang w:eastAsia="nl-NL"/>
    </w:rPr>
  </w:style>
  <w:style w:type="paragraph" w:customStyle="1" w:styleId="Sample">
    <w:name w:val="Sample"/>
    <w:basedOn w:val="Standaard"/>
    <w:link w:val="SampleChar"/>
    <w:qFormat/>
    <w:rsid w:val="00332680"/>
    <w:pPr>
      <w:pBdr>
        <w:top w:val="single" w:sz="4" w:space="1" w:color="auto"/>
        <w:left w:val="single" w:sz="4" w:space="4" w:color="auto"/>
        <w:bottom w:val="single" w:sz="4" w:space="1" w:color="auto"/>
        <w:right w:val="single" w:sz="4" w:space="4" w:color="auto"/>
      </w:pBdr>
      <w:spacing w:before="120" w:after="120"/>
      <w:ind w:left="113" w:right="113"/>
      <w:jc w:val="left"/>
    </w:pPr>
    <w:rPr>
      <w:sz w:val="22"/>
    </w:rPr>
  </w:style>
  <w:style w:type="character" w:customStyle="1" w:styleId="SampleChar">
    <w:name w:val="Sample Char"/>
    <w:basedOn w:val="Standaardalinea-lettertype"/>
    <w:link w:val="Sample"/>
    <w:rsid w:val="00332680"/>
    <w:rPr>
      <w:rFonts w:asciiTheme="minorHAnsi" w:hAnsiTheme="minorHAnsi"/>
      <w:sz w:val="22"/>
      <w:szCs w:val="24"/>
      <w:lang w:eastAsia="nl-NL"/>
    </w:rPr>
  </w:style>
  <w:style w:type="paragraph" w:customStyle="1" w:styleId="Code">
    <w:name w:val="Code"/>
    <w:basedOn w:val="Sample"/>
    <w:link w:val="CodeChar"/>
    <w:qFormat/>
    <w:rsid w:val="00F00E70"/>
    <w:pPr>
      <w:pBdr>
        <w:left w:val="single" w:sz="24" w:space="4" w:color="ABE1FA"/>
      </w:pBdr>
      <w:spacing w:line="240" w:lineRule="auto"/>
    </w:pPr>
    <w:rPr>
      <w:rFonts w:ascii="Consolas" w:hAnsi="Consolas"/>
    </w:rPr>
  </w:style>
  <w:style w:type="character" w:customStyle="1" w:styleId="CodeChar">
    <w:name w:val="Code Char"/>
    <w:basedOn w:val="SampleChar"/>
    <w:link w:val="Code"/>
    <w:rsid w:val="00F00E70"/>
    <w:rPr>
      <w:rFonts w:ascii="Consolas" w:hAnsi="Consolas"/>
      <w:sz w:val="22"/>
      <w:szCs w:val="24"/>
      <w:lang w:eastAsia="nl-NL"/>
    </w:rPr>
  </w:style>
  <w:style w:type="character" w:customStyle="1" w:styleId="token">
    <w:name w:val="token"/>
    <w:basedOn w:val="Standaardalinea-lettertype"/>
    <w:rsid w:val="00395A32"/>
  </w:style>
  <w:style w:type="paragraph" w:customStyle="1" w:styleId="Syntax">
    <w:name w:val="Syntax"/>
    <w:basedOn w:val="Code"/>
    <w:link w:val="SyntaxChar"/>
    <w:qFormat/>
    <w:rsid w:val="00285FBF"/>
    <w:pPr>
      <w:pBdr>
        <w:left w:val="single" w:sz="24" w:space="4" w:color="E30046"/>
      </w:pBdr>
    </w:pPr>
    <w:rPr>
      <w:i/>
      <w:iCs/>
      <w:lang w:eastAsia="en-US"/>
    </w:rPr>
  </w:style>
  <w:style w:type="character" w:customStyle="1" w:styleId="SyntaxChar">
    <w:name w:val="Syntax Char"/>
    <w:basedOn w:val="CodeChar"/>
    <w:link w:val="Syntax"/>
    <w:rsid w:val="00285FBF"/>
    <w:rPr>
      <w:rFonts w:ascii="Consolas" w:hAnsi="Consolas"/>
      <w:i/>
      <w:iCs/>
      <w:sz w:val="24"/>
      <w:szCs w:val="24"/>
      <w:lang w:eastAsia="en-US"/>
    </w:rPr>
  </w:style>
  <w:style w:type="character" w:customStyle="1" w:styleId="volg">
    <w:name w:val="volg"/>
    <w:basedOn w:val="Standaardalinea-lettertype"/>
    <w:rsid w:val="00B8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349">
      <w:bodyDiv w:val="1"/>
      <w:marLeft w:val="0"/>
      <w:marRight w:val="0"/>
      <w:marTop w:val="0"/>
      <w:marBottom w:val="0"/>
      <w:divBdr>
        <w:top w:val="none" w:sz="0" w:space="0" w:color="auto"/>
        <w:left w:val="none" w:sz="0" w:space="0" w:color="auto"/>
        <w:bottom w:val="none" w:sz="0" w:space="0" w:color="auto"/>
        <w:right w:val="none" w:sz="0" w:space="0" w:color="auto"/>
      </w:divBdr>
    </w:div>
    <w:div w:id="23790725">
      <w:bodyDiv w:val="1"/>
      <w:marLeft w:val="0"/>
      <w:marRight w:val="0"/>
      <w:marTop w:val="0"/>
      <w:marBottom w:val="0"/>
      <w:divBdr>
        <w:top w:val="none" w:sz="0" w:space="0" w:color="auto"/>
        <w:left w:val="none" w:sz="0" w:space="0" w:color="auto"/>
        <w:bottom w:val="none" w:sz="0" w:space="0" w:color="auto"/>
        <w:right w:val="none" w:sz="0" w:space="0" w:color="auto"/>
      </w:divBdr>
    </w:div>
    <w:div w:id="26221733">
      <w:bodyDiv w:val="1"/>
      <w:marLeft w:val="0"/>
      <w:marRight w:val="0"/>
      <w:marTop w:val="0"/>
      <w:marBottom w:val="0"/>
      <w:divBdr>
        <w:top w:val="none" w:sz="0" w:space="0" w:color="auto"/>
        <w:left w:val="none" w:sz="0" w:space="0" w:color="auto"/>
        <w:bottom w:val="none" w:sz="0" w:space="0" w:color="auto"/>
        <w:right w:val="none" w:sz="0" w:space="0" w:color="auto"/>
      </w:divBdr>
    </w:div>
    <w:div w:id="42029203">
      <w:bodyDiv w:val="1"/>
      <w:marLeft w:val="0"/>
      <w:marRight w:val="0"/>
      <w:marTop w:val="0"/>
      <w:marBottom w:val="0"/>
      <w:divBdr>
        <w:top w:val="none" w:sz="0" w:space="0" w:color="auto"/>
        <w:left w:val="none" w:sz="0" w:space="0" w:color="auto"/>
        <w:bottom w:val="none" w:sz="0" w:space="0" w:color="auto"/>
        <w:right w:val="none" w:sz="0" w:space="0" w:color="auto"/>
      </w:divBdr>
    </w:div>
    <w:div w:id="49501063">
      <w:bodyDiv w:val="1"/>
      <w:marLeft w:val="0"/>
      <w:marRight w:val="0"/>
      <w:marTop w:val="0"/>
      <w:marBottom w:val="0"/>
      <w:divBdr>
        <w:top w:val="none" w:sz="0" w:space="0" w:color="auto"/>
        <w:left w:val="none" w:sz="0" w:space="0" w:color="auto"/>
        <w:bottom w:val="none" w:sz="0" w:space="0" w:color="auto"/>
        <w:right w:val="none" w:sz="0" w:space="0" w:color="auto"/>
      </w:divBdr>
    </w:div>
    <w:div w:id="50346471">
      <w:bodyDiv w:val="1"/>
      <w:marLeft w:val="0"/>
      <w:marRight w:val="0"/>
      <w:marTop w:val="0"/>
      <w:marBottom w:val="0"/>
      <w:divBdr>
        <w:top w:val="none" w:sz="0" w:space="0" w:color="auto"/>
        <w:left w:val="none" w:sz="0" w:space="0" w:color="auto"/>
        <w:bottom w:val="none" w:sz="0" w:space="0" w:color="auto"/>
        <w:right w:val="none" w:sz="0" w:space="0" w:color="auto"/>
      </w:divBdr>
    </w:div>
    <w:div w:id="130637785">
      <w:bodyDiv w:val="1"/>
      <w:marLeft w:val="0"/>
      <w:marRight w:val="0"/>
      <w:marTop w:val="0"/>
      <w:marBottom w:val="0"/>
      <w:divBdr>
        <w:top w:val="none" w:sz="0" w:space="0" w:color="auto"/>
        <w:left w:val="none" w:sz="0" w:space="0" w:color="auto"/>
        <w:bottom w:val="none" w:sz="0" w:space="0" w:color="auto"/>
        <w:right w:val="none" w:sz="0" w:space="0" w:color="auto"/>
      </w:divBdr>
    </w:div>
    <w:div w:id="132793078">
      <w:bodyDiv w:val="1"/>
      <w:marLeft w:val="0"/>
      <w:marRight w:val="0"/>
      <w:marTop w:val="0"/>
      <w:marBottom w:val="0"/>
      <w:divBdr>
        <w:top w:val="none" w:sz="0" w:space="0" w:color="auto"/>
        <w:left w:val="none" w:sz="0" w:space="0" w:color="auto"/>
        <w:bottom w:val="none" w:sz="0" w:space="0" w:color="auto"/>
        <w:right w:val="none" w:sz="0" w:space="0" w:color="auto"/>
      </w:divBdr>
    </w:div>
    <w:div w:id="143083579">
      <w:bodyDiv w:val="1"/>
      <w:marLeft w:val="0"/>
      <w:marRight w:val="0"/>
      <w:marTop w:val="0"/>
      <w:marBottom w:val="0"/>
      <w:divBdr>
        <w:top w:val="none" w:sz="0" w:space="0" w:color="auto"/>
        <w:left w:val="none" w:sz="0" w:space="0" w:color="auto"/>
        <w:bottom w:val="none" w:sz="0" w:space="0" w:color="auto"/>
        <w:right w:val="none" w:sz="0" w:space="0" w:color="auto"/>
      </w:divBdr>
      <w:divsChild>
        <w:div w:id="321593027">
          <w:marLeft w:val="1354"/>
          <w:marRight w:val="0"/>
          <w:marTop w:val="75"/>
          <w:marBottom w:val="0"/>
          <w:divBdr>
            <w:top w:val="none" w:sz="0" w:space="0" w:color="auto"/>
            <w:left w:val="none" w:sz="0" w:space="0" w:color="auto"/>
            <w:bottom w:val="none" w:sz="0" w:space="0" w:color="auto"/>
            <w:right w:val="none" w:sz="0" w:space="0" w:color="auto"/>
          </w:divBdr>
        </w:div>
        <w:div w:id="332102561">
          <w:marLeft w:val="1354"/>
          <w:marRight w:val="0"/>
          <w:marTop w:val="75"/>
          <w:marBottom w:val="0"/>
          <w:divBdr>
            <w:top w:val="none" w:sz="0" w:space="0" w:color="auto"/>
            <w:left w:val="none" w:sz="0" w:space="0" w:color="auto"/>
            <w:bottom w:val="none" w:sz="0" w:space="0" w:color="auto"/>
            <w:right w:val="none" w:sz="0" w:space="0" w:color="auto"/>
          </w:divBdr>
        </w:div>
        <w:div w:id="335815175">
          <w:marLeft w:val="1354"/>
          <w:marRight w:val="0"/>
          <w:marTop w:val="75"/>
          <w:marBottom w:val="0"/>
          <w:divBdr>
            <w:top w:val="none" w:sz="0" w:space="0" w:color="auto"/>
            <w:left w:val="none" w:sz="0" w:space="0" w:color="auto"/>
            <w:bottom w:val="none" w:sz="0" w:space="0" w:color="auto"/>
            <w:right w:val="none" w:sz="0" w:space="0" w:color="auto"/>
          </w:divBdr>
        </w:div>
        <w:div w:id="473840349">
          <w:marLeft w:val="950"/>
          <w:marRight w:val="0"/>
          <w:marTop w:val="75"/>
          <w:marBottom w:val="0"/>
          <w:divBdr>
            <w:top w:val="none" w:sz="0" w:space="0" w:color="auto"/>
            <w:left w:val="none" w:sz="0" w:space="0" w:color="auto"/>
            <w:bottom w:val="none" w:sz="0" w:space="0" w:color="auto"/>
            <w:right w:val="none" w:sz="0" w:space="0" w:color="auto"/>
          </w:divBdr>
        </w:div>
        <w:div w:id="620501744">
          <w:marLeft w:val="1354"/>
          <w:marRight w:val="0"/>
          <w:marTop w:val="75"/>
          <w:marBottom w:val="0"/>
          <w:divBdr>
            <w:top w:val="none" w:sz="0" w:space="0" w:color="auto"/>
            <w:left w:val="none" w:sz="0" w:space="0" w:color="auto"/>
            <w:bottom w:val="none" w:sz="0" w:space="0" w:color="auto"/>
            <w:right w:val="none" w:sz="0" w:space="0" w:color="auto"/>
          </w:divBdr>
        </w:div>
        <w:div w:id="1302232236">
          <w:marLeft w:val="1354"/>
          <w:marRight w:val="0"/>
          <w:marTop w:val="75"/>
          <w:marBottom w:val="0"/>
          <w:divBdr>
            <w:top w:val="none" w:sz="0" w:space="0" w:color="auto"/>
            <w:left w:val="none" w:sz="0" w:space="0" w:color="auto"/>
            <w:bottom w:val="none" w:sz="0" w:space="0" w:color="auto"/>
            <w:right w:val="none" w:sz="0" w:space="0" w:color="auto"/>
          </w:divBdr>
        </w:div>
        <w:div w:id="1408377980">
          <w:marLeft w:val="950"/>
          <w:marRight w:val="0"/>
          <w:marTop w:val="75"/>
          <w:marBottom w:val="0"/>
          <w:divBdr>
            <w:top w:val="none" w:sz="0" w:space="0" w:color="auto"/>
            <w:left w:val="none" w:sz="0" w:space="0" w:color="auto"/>
            <w:bottom w:val="none" w:sz="0" w:space="0" w:color="auto"/>
            <w:right w:val="none" w:sz="0" w:space="0" w:color="auto"/>
          </w:divBdr>
        </w:div>
        <w:div w:id="1956055122">
          <w:marLeft w:val="1354"/>
          <w:marRight w:val="0"/>
          <w:marTop w:val="75"/>
          <w:marBottom w:val="0"/>
          <w:divBdr>
            <w:top w:val="none" w:sz="0" w:space="0" w:color="auto"/>
            <w:left w:val="none" w:sz="0" w:space="0" w:color="auto"/>
            <w:bottom w:val="none" w:sz="0" w:space="0" w:color="auto"/>
            <w:right w:val="none" w:sz="0" w:space="0" w:color="auto"/>
          </w:divBdr>
        </w:div>
      </w:divsChild>
    </w:div>
    <w:div w:id="146673170">
      <w:bodyDiv w:val="1"/>
      <w:marLeft w:val="0"/>
      <w:marRight w:val="0"/>
      <w:marTop w:val="0"/>
      <w:marBottom w:val="0"/>
      <w:divBdr>
        <w:top w:val="none" w:sz="0" w:space="0" w:color="auto"/>
        <w:left w:val="none" w:sz="0" w:space="0" w:color="auto"/>
        <w:bottom w:val="none" w:sz="0" w:space="0" w:color="auto"/>
        <w:right w:val="none" w:sz="0" w:space="0" w:color="auto"/>
      </w:divBdr>
    </w:div>
    <w:div w:id="161238702">
      <w:bodyDiv w:val="1"/>
      <w:marLeft w:val="0"/>
      <w:marRight w:val="0"/>
      <w:marTop w:val="0"/>
      <w:marBottom w:val="0"/>
      <w:divBdr>
        <w:top w:val="none" w:sz="0" w:space="0" w:color="auto"/>
        <w:left w:val="none" w:sz="0" w:space="0" w:color="auto"/>
        <w:bottom w:val="none" w:sz="0" w:space="0" w:color="auto"/>
        <w:right w:val="none" w:sz="0" w:space="0" w:color="auto"/>
      </w:divBdr>
    </w:div>
    <w:div w:id="194658681">
      <w:bodyDiv w:val="1"/>
      <w:marLeft w:val="0"/>
      <w:marRight w:val="0"/>
      <w:marTop w:val="0"/>
      <w:marBottom w:val="0"/>
      <w:divBdr>
        <w:top w:val="none" w:sz="0" w:space="0" w:color="auto"/>
        <w:left w:val="none" w:sz="0" w:space="0" w:color="auto"/>
        <w:bottom w:val="none" w:sz="0" w:space="0" w:color="auto"/>
        <w:right w:val="none" w:sz="0" w:space="0" w:color="auto"/>
      </w:divBdr>
      <w:divsChild>
        <w:div w:id="1681274183">
          <w:marLeft w:val="0"/>
          <w:marRight w:val="0"/>
          <w:marTop w:val="0"/>
          <w:marBottom w:val="0"/>
          <w:divBdr>
            <w:top w:val="none" w:sz="0" w:space="0" w:color="auto"/>
            <w:left w:val="none" w:sz="0" w:space="0" w:color="auto"/>
            <w:bottom w:val="none" w:sz="0" w:space="0" w:color="auto"/>
            <w:right w:val="none" w:sz="0" w:space="0" w:color="auto"/>
          </w:divBdr>
        </w:div>
      </w:divsChild>
    </w:div>
    <w:div w:id="194731627">
      <w:bodyDiv w:val="1"/>
      <w:marLeft w:val="0"/>
      <w:marRight w:val="0"/>
      <w:marTop w:val="0"/>
      <w:marBottom w:val="0"/>
      <w:divBdr>
        <w:top w:val="none" w:sz="0" w:space="0" w:color="auto"/>
        <w:left w:val="none" w:sz="0" w:space="0" w:color="auto"/>
        <w:bottom w:val="none" w:sz="0" w:space="0" w:color="auto"/>
        <w:right w:val="none" w:sz="0" w:space="0" w:color="auto"/>
      </w:divBdr>
    </w:div>
    <w:div w:id="204879898">
      <w:bodyDiv w:val="1"/>
      <w:marLeft w:val="0"/>
      <w:marRight w:val="0"/>
      <w:marTop w:val="0"/>
      <w:marBottom w:val="0"/>
      <w:divBdr>
        <w:top w:val="none" w:sz="0" w:space="0" w:color="auto"/>
        <w:left w:val="none" w:sz="0" w:space="0" w:color="auto"/>
        <w:bottom w:val="none" w:sz="0" w:space="0" w:color="auto"/>
        <w:right w:val="none" w:sz="0" w:space="0" w:color="auto"/>
      </w:divBdr>
    </w:div>
    <w:div w:id="237445459">
      <w:bodyDiv w:val="1"/>
      <w:marLeft w:val="0"/>
      <w:marRight w:val="0"/>
      <w:marTop w:val="0"/>
      <w:marBottom w:val="0"/>
      <w:divBdr>
        <w:top w:val="none" w:sz="0" w:space="0" w:color="auto"/>
        <w:left w:val="none" w:sz="0" w:space="0" w:color="auto"/>
        <w:bottom w:val="none" w:sz="0" w:space="0" w:color="auto"/>
        <w:right w:val="none" w:sz="0" w:space="0" w:color="auto"/>
      </w:divBdr>
    </w:div>
    <w:div w:id="290984323">
      <w:bodyDiv w:val="1"/>
      <w:marLeft w:val="0"/>
      <w:marRight w:val="0"/>
      <w:marTop w:val="0"/>
      <w:marBottom w:val="0"/>
      <w:divBdr>
        <w:top w:val="none" w:sz="0" w:space="0" w:color="auto"/>
        <w:left w:val="none" w:sz="0" w:space="0" w:color="auto"/>
        <w:bottom w:val="none" w:sz="0" w:space="0" w:color="auto"/>
        <w:right w:val="none" w:sz="0" w:space="0" w:color="auto"/>
      </w:divBdr>
    </w:div>
    <w:div w:id="292754366">
      <w:bodyDiv w:val="1"/>
      <w:marLeft w:val="0"/>
      <w:marRight w:val="0"/>
      <w:marTop w:val="0"/>
      <w:marBottom w:val="0"/>
      <w:divBdr>
        <w:top w:val="none" w:sz="0" w:space="0" w:color="auto"/>
        <w:left w:val="none" w:sz="0" w:space="0" w:color="auto"/>
        <w:bottom w:val="none" w:sz="0" w:space="0" w:color="auto"/>
        <w:right w:val="none" w:sz="0" w:space="0" w:color="auto"/>
      </w:divBdr>
    </w:div>
    <w:div w:id="311175832">
      <w:bodyDiv w:val="1"/>
      <w:marLeft w:val="0"/>
      <w:marRight w:val="0"/>
      <w:marTop w:val="0"/>
      <w:marBottom w:val="0"/>
      <w:divBdr>
        <w:top w:val="none" w:sz="0" w:space="0" w:color="auto"/>
        <w:left w:val="none" w:sz="0" w:space="0" w:color="auto"/>
        <w:bottom w:val="none" w:sz="0" w:space="0" w:color="auto"/>
        <w:right w:val="none" w:sz="0" w:space="0" w:color="auto"/>
      </w:divBdr>
    </w:div>
    <w:div w:id="335352546">
      <w:bodyDiv w:val="1"/>
      <w:marLeft w:val="0"/>
      <w:marRight w:val="0"/>
      <w:marTop w:val="0"/>
      <w:marBottom w:val="0"/>
      <w:divBdr>
        <w:top w:val="none" w:sz="0" w:space="0" w:color="auto"/>
        <w:left w:val="none" w:sz="0" w:space="0" w:color="auto"/>
        <w:bottom w:val="none" w:sz="0" w:space="0" w:color="auto"/>
        <w:right w:val="none" w:sz="0" w:space="0" w:color="auto"/>
      </w:divBdr>
    </w:div>
    <w:div w:id="347219599">
      <w:bodyDiv w:val="1"/>
      <w:marLeft w:val="0"/>
      <w:marRight w:val="0"/>
      <w:marTop w:val="0"/>
      <w:marBottom w:val="0"/>
      <w:divBdr>
        <w:top w:val="none" w:sz="0" w:space="0" w:color="auto"/>
        <w:left w:val="none" w:sz="0" w:space="0" w:color="auto"/>
        <w:bottom w:val="none" w:sz="0" w:space="0" w:color="auto"/>
        <w:right w:val="none" w:sz="0" w:space="0" w:color="auto"/>
      </w:divBdr>
    </w:div>
    <w:div w:id="365102908">
      <w:bodyDiv w:val="1"/>
      <w:marLeft w:val="0"/>
      <w:marRight w:val="0"/>
      <w:marTop w:val="0"/>
      <w:marBottom w:val="0"/>
      <w:divBdr>
        <w:top w:val="none" w:sz="0" w:space="0" w:color="auto"/>
        <w:left w:val="none" w:sz="0" w:space="0" w:color="auto"/>
        <w:bottom w:val="none" w:sz="0" w:space="0" w:color="auto"/>
        <w:right w:val="none" w:sz="0" w:space="0" w:color="auto"/>
      </w:divBdr>
    </w:div>
    <w:div w:id="368385173">
      <w:bodyDiv w:val="1"/>
      <w:marLeft w:val="0"/>
      <w:marRight w:val="0"/>
      <w:marTop w:val="0"/>
      <w:marBottom w:val="0"/>
      <w:divBdr>
        <w:top w:val="none" w:sz="0" w:space="0" w:color="auto"/>
        <w:left w:val="none" w:sz="0" w:space="0" w:color="auto"/>
        <w:bottom w:val="none" w:sz="0" w:space="0" w:color="auto"/>
        <w:right w:val="none" w:sz="0" w:space="0" w:color="auto"/>
      </w:divBdr>
    </w:div>
    <w:div w:id="394858811">
      <w:bodyDiv w:val="1"/>
      <w:marLeft w:val="0"/>
      <w:marRight w:val="0"/>
      <w:marTop w:val="0"/>
      <w:marBottom w:val="0"/>
      <w:divBdr>
        <w:top w:val="none" w:sz="0" w:space="0" w:color="auto"/>
        <w:left w:val="none" w:sz="0" w:space="0" w:color="auto"/>
        <w:bottom w:val="none" w:sz="0" w:space="0" w:color="auto"/>
        <w:right w:val="none" w:sz="0" w:space="0" w:color="auto"/>
      </w:divBdr>
      <w:divsChild>
        <w:div w:id="215432486">
          <w:marLeft w:val="950"/>
          <w:marRight w:val="0"/>
          <w:marTop w:val="75"/>
          <w:marBottom w:val="0"/>
          <w:divBdr>
            <w:top w:val="none" w:sz="0" w:space="0" w:color="auto"/>
            <w:left w:val="none" w:sz="0" w:space="0" w:color="auto"/>
            <w:bottom w:val="none" w:sz="0" w:space="0" w:color="auto"/>
            <w:right w:val="none" w:sz="0" w:space="0" w:color="auto"/>
          </w:divBdr>
        </w:div>
        <w:div w:id="282230380">
          <w:marLeft w:val="1354"/>
          <w:marRight w:val="0"/>
          <w:marTop w:val="75"/>
          <w:marBottom w:val="0"/>
          <w:divBdr>
            <w:top w:val="none" w:sz="0" w:space="0" w:color="auto"/>
            <w:left w:val="none" w:sz="0" w:space="0" w:color="auto"/>
            <w:bottom w:val="none" w:sz="0" w:space="0" w:color="auto"/>
            <w:right w:val="none" w:sz="0" w:space="0" w:color="auto"/>
          </w:divBdr>
        </w:div>
        <w:div w:id="330529917">
          <w:marLeft w:val="1354"/>
          <w:marRight w:val="0"/>
          <w:marTop w:val="75"/>
          <w:marBottom w:val="0"/>
          <w:divBdr>
            <w:top w:val="none" w:sz="0" w:space="0" w:color="auto"/>
            <w:left w:val="none" w:sz="0" w:space="0" w:color="auto"/>
            <w:bottom w:val="none" w:sz="0" w:space="0" w:color="auto"/>
            <w:right w:val="none" w:sz="0" w:space="0" w:color="auto"/>
          </w:divBdr>
        </w:div>
        <w:div w:id="1746763479">
          <w:marLeft w:val="1354"/>
          <w:marRight w:val="0"/>
          <w:marTop w:val="75"/>
          <w:marBottom w:val="0"/>
          <w:divBdr>
            <w:top w:val="none" w:sz="0" w:space="0" w:color="auto"/>
            <w:left w:val="none" w:sz="0" w:space="0" w:color="auto"/>
            <w:bottom w:val="none" w:sz="0" w:space="0" w:color="auto"/>
            <w:right w:val="none" w:sz="0" w:space="0" w:color="auto"/>
          </w:divBdr>
        </w:div>
        <w:div w:id="1872037746">
          <w:marLeft w:val="950"/>
          <w:marRight w:val="0"/>
          <w:marTop w:val="75"/>
          <w:marBottom w:val="0"/>
          <w:divBdr>
            <w:top w:val="none" w:sz="0" w:space="0" w:color="auto"/>
            <w:left w:val="none" w:sz="0" w:space="0" w:color="auto"/>
            <w:bottom w:val="none" w:sz="0" w:space="0" w:color="auto"/>
            <w:right w:val="none" w:sz="0" w:space="0" w:color="auto"/>
          </w:divBdr>
        </w:div>
        <w:div w:id="2021590307">
          <w:marLeft w:val="950"/>
          <w:marRight w:val="0"/>
          <w:marTop w:val="75"/>
          <w:marBottom w:val="0"/>
          <w:divBdr>
            <w:top w:val="none" w:sz="0" w:space="0" w:color="auto"/>
            <w:left w:val="none" w:sz="0" w:space="0" w:color="auto"/>
            <w:bottom w:val="none" w:sz="0" w:space="0" w:color="auto"/>
            <w:right w:val="none" w:sz="0" w:space="0" w:color="auto"/>
          </w:divBdr>
        </w:div>
      </w:divsChild>
    </w:div>
    <w:div w:id="413477859">
      <w:bodyDiv w:val="1"/>
      <w:marLeft w:val="0"/>
      <w:marRight w:val="0"/>
      <w:marTop w:val="0"/>
      <w:marBottom w:val="0"/>
      <w:divBdr>
        <w:top w:val="none" w:sz="0" w:space="0" w:color="auto"/>
        <w:left w:val="none" w:sz="0" w:space="0" w:color="auto"/>
        <w:bottom w:val="none" w:sz="0" w:space="0" w:color="auto"/>
        <w:right w:val="none" w:sz="0" w:space="0" w:color="auto"/>
      </w:divBdr>
    </w:div>
    <w:div w:id="489756507">
      <w:bodyDiv w:val="1"/>
      <w:marLeft w:val="0"/>
      <w:marRight w:val="0"/>
      <w:marTop w:val="0"/>
      <w:marBottom w:val="0"/>
      <w:divBdr>
        <w:top w:val="none" w:sz="0" w:space="0" w:color="auto"/>
        <w:left w:val="none" w:sz="0" w:space="0" w:color="auto"/>
        <w:bottom w:val="none" w:sz="0" w:space="0" w:color="auto"/>
        <w:right w:val="none" w:sz="0" w:space="0" w:color="auto"/>
      </w:divBdr>
    </w:div>
    <w:div w:id="510803715">
      <w:bodyDiv w:val="1"/>
      <w:marLeft w:val="0"/>
      <w:marRight w:val="0"/>
      <w:marTop w:val="0"/>
      <w:marBottom w:val="0"/>
      <w:divBdr>
        <w:top w:val="none" w:sz="0" w:space="0" w:color="auto"/>
        <w:left w:val="none" w:sz="0" w:space="0" w:color="auto"/>
        <w:bottom w:val="none" w:sz="0" w:space="0" w:color="auto"/>
        <w:right w:val="none" w:sz="0" w:space="0" w:color="auto"/>
      </w:divBdr>
    </w:div>
    <w:div w:id="523326841">
      <w:bodyDiv w:val="1"/>
      <w:marLeft w:val="0"/>
      <w:marRight w:val="0"/>
      <w:marTop w:val="0"/>
      <w:marBottom w:val="0"/>
      <w:divBdr>
        <w:top w:val="none" w:sz="0" w:space="0" w:color="auto"/>
        <w:left w:val="none" w:sz="0" w:space="0" w:color="auto"/>
        <w:bottom w:val="none" w:sz="0" w:space="0" w:color="auto"/>
        <w:right w:val="none" w:sz="0" w:space="0" w:color="auto"/>
      </w:divBdr>
    </w:div>
    <w:div w:id="556159950">
      <w:bodyDiv w:val="1"/>
      <w:marLeft w:val="0"/>
      <w:marRight w:val="0"/>
      <w:marTop w:val="0"/>
      <w:marBottom w:val="0"/>
      <w:divBdr>
        <w:top w:val="none" w:sz="0" w:space="0" w:color="auto"/>
        <w:left w:val="none" w:sz="0" w:space="0" w:color="auto"/>
        <w:bottom w:val="none" w:sz="0" w:space="0" w:color="auto"/>
        <w:right w:val="none" w:sz="0" w:space="0" w:color="auto"/>
      </w:divBdr>
    </w:div>
    <w:div w:id="561911475">
      <w:bodyDiv w:val="1"/>
      <w:marLeft w:val="0"/>
      <w:marRight w:val="0"/>
      <w:marTop w:val="0"/>
      <w:marBottom w:val="0"/>
      <w:divBdr>
        <w:top w:val="none" w:sz="0" w:space="0" w:color="auto"/>
        <w:left w:val="none" w:sz="0" w:space="0" w:color="auto"/>
        <w:bottom w:val="none" w:sz="0" w:space="0" w:color="auto"/>
        <w:right w:val="none" w:sz="0" w:space="0" w:color="auto"/>
      </w:divBdr>
    </w:div>
    <w:div w:id="564952379">
      <w:bodyDiv w:val="1"/>
      <w:marLeft w:val="0"/>
      <w:marRight w:val="0"/>
      <w:marTop w:val="0"/>
      <w:marBottom w:val="0"/>
      <w:divBdr>
        <w:top w:val="none" w:sz="0" w:space="0" w:color="auto"/>
        <w:left w:val="none" w:sz="0" w:space="0" w:color="auto"/>
        <w:bottom w:val="none" w:sz="0" w:space="0" w:color="auto"/>
        <w:right w:val="none" w:sz="0" w:space="0" w:color="auto"/>
      </w:divBdr>
    </w:div>
    <w:div w:id="586766884">
      <w:bodyDiv w:val="1"/>
      <w:marLeft w:val="0"/>
      <w:marRight w:val="0"/>
      <w:marTop w:val="0"/>
      <w:marBottom w:val="0"/>
      <w:divBdr>
        <w:top w:val="none" w:sz="0" w:space="0" w:color="auto"/>
        <w:left w:val="none" w:sz="0" w:space="0" w:color="auto"/>
        <w:bottom w:val="none" w:sz="0" w:space="0" w:color="auto"/>
        <w:right w:val="none" w:sz="0" w:space="0" w:color="auto"/>
      </w:divBdr>
    </w:div>
    <w:div w:id="616300708">
      <w:bodyDiv w:val="1"/>
      <w:marLeft w:val="0"/>
      <w:marRight w:val="0"/>
      <w:marTop w:val="0"/>
      <w:marBottom w:val="0"/>
      <w:divBdr>
        <w:top w:val="none" w:sz="0" w:space="0" w:color="auto"/>
        <w:left w:val="none" w:sz="0" w:space="0" w:color="auto"/>
        <w:bottom w:val="none" w:sz="0" w:space="0" w:color="auto"/>
        <w:right w:val="none" w:sz="0" w:space="0" w:color="auto"/>
      </w:divBdr>
    </w:div>
    <w:div w:id="637761037">
      <w:bodyDiv w:val="1"/>
      <w:marLeft w:val="0"/>
      <w:marRight w:val="0"/>
      <w:marTop w:val="0"/>
      <w:marBottom w:val="0"/>
      <w:divBdr>
        <w:top w:val="none" w:sz="0" w:space="0" w:color="auto"/>
        <w:left w:val="none" w:sz="0" w:space="0" w:color="auto"/>
        <w:bottom w:val="none" w:sz="0" w:space="0" w:color="auto"/>
        <w:right w:val="none" w:sz="0" w:space="0" w:color="auto"/>
      </w:divBdr>
      <w:divsChild>
        <w:div w:id="1915507804">
          <w:marLeft w:val="0"/>
          <w:marRight w:val="0"/>
          <w:marTop w:val="0"/>
          <w:marBottom w:val="0"/>
          <w:divBdr>
            <w:top w:val="none" w:sz="0" w:space="0" w:color="auto"/>
            <w:left w:val="none" w:sz="0" w:space="0" w:color="auto"/>
            <w:bottom w:val="none" w:sz="0" w:space="0" w:color="auto"/>
            <w:right w:val="none" w:sz="0" w:space="0" w:color="auto"/>
          </w:divBdr>
          <w:divsChild>
            <w:div w:id="12437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60024">
      <w:bodyDiv w:val="1"/>
      <w:marLeft w:val="0"/>
      <w:marRight w:val="0"/>
      <w:marTop w:val="0"/>
      <w:marBottom w:val="0"/>
      <w:divBdr>
        <w:top w:val="none" w:sz="0" w:space="0" w:color="auto"/>
        <w:left w:val="none" w:sz="0" w:space="0" w:color="auto"/>
        <w:bottom w:val="none" w:sz="0" w:space="0" w:color="auto"/>
        <w:right w:val="none" w:sz="0" w:space="0" w:color="auto"/>
      </w:divBdr>
    </w:div>
    <w:div w:id="684748520">
      <w:bodyDiv w:val="1"/>
      <w:marLeft w:val="0"/>
      <w:marRight w:val="0"/>
      <w:marTop w:val="0"/>
      <w:marBottom w:val="0"/>
      <w:divBdr>
        <w:top w:val="none" w:sz="0" w:space="0" w:color="auto"/>
        <w:left w:val="none" w:sz="0" w:space="0" w:color="auto"/>
        <w:bottom w:val="none" w:sz="0" w:space="0" w:color="auto"/>
        <w:right w:val="none" w:sz="0" w:space="0" w:color="auto"/>
      </w:divBdr>
    </w:div>
    <w:div w:id="732656085">
      <w:bodyDiv w:val="1"/>
      <w:marLeft w:val="0"/>
      <w:marRight w:val="0"/>
      <w:marTop w:val="0"/>
      <w:marBottom w:val="0"/>
      <w:divBdr>
        <w:top w:val="none" w:sz="0" w:space="0" w:color="auto"/>
        <w:left w:val="none" w:sz="0" w:space="0" w:color="auto"/>
        <w:bottom w:val="none" w:sz="0" w:space="0" w:color="auto"/>
        <w:right w:val="none" w:sz="0" w:space="0" w:color="auto"/>
      </w:divBdr>
    </w:div>
    <w:div w:id="804590124">
      <w:bodyDiv w:val="1"/>
      <w:marLeft w:val="0"/>
      <w:marRight w:val="0"/>
      <w:marTop w:val="0"/>
      <w:marBottom w:val="0"/>
      <w:divBdr>
        <w:top w:val="none" w:sz="0" w:space="0" w:color="auto"/>
        <w:left w:val="none" w:sz="0" w:space="0" w:color="auto"/>
        <w:bottom w:val="none" w:sz="0" w:space="0" w:color="auto"/>
        <w:right w:val="none" w:sz="0" w:space="0" w:color="auto"/>
      </w:divBdr>
    </w:div>
    <w:div w:id="828712879">
      <w:bodyDiv w:val="1"/>
      <w:marLeft w:val="0"/>
      <w:marRight w:val="0"/>
      <w:marTop w:val="0"/>
      <w:marBottom w:val="0"/>
      <w:divBdr>
        <w:top w:val="none" w:sz="0" w:space="0" w:color="auto"/>
        <w:left w:val="none" w:sz="0" w:space="0" w:color="auto"/>
        <w:bottom w:val="none" w:sz="0" w:space="0" w:color="auto"/>
        <w:right w:val="none" w:sz="0" w:space="0" w:color="auto"/>
      </w:divBdr>
    </w:div>
    <w:div w:id="831455287">
      <w:bodyDiv w:val="1"/>
      <w:marLeft w:val="0"/>
      <w:marRight w:val="0"/>
      <w:marTop w:val="0"/>
      <w:marBottom w:val="0"/>
      <w:divBdr>
        <w:top w:val="none" w:sz="0" w:space="0" w:color="auto"/>
        <w:left w:val="none" w:sz="0" w:space="0" w:color="auto"/>
        <w:bottom w:val="none" w:sz="0" w:space="0" w:color="auto"/>
        <w:right w:val="none" w:sz="0" w:space="0" w:color="auto"/>
      </w:divBdr>
    </w:div>
    <w:div w:id="852765958">
      <w:bodyDiv w:val="1"/>
      <w:marLeft w:val="0"/>
      <w:marRight w:val="0"/>
      <w:marTop w:val="0"/>
      <w:marBottom w:val="0"/>
      <w:divBdr>
        <w:top w:val="none" w:sz="0" w:space="0" w:color="auto"/>
        <w:left w:val="none" w:sz="0" w:space="0" w:color="auto"/>
        <w:bottom w:val="none" w:sz="0" w:space="0" w:color="auto"/>
        <w:right w:val="none" w:sz="0" w:space="0" w:color="auto"/>
      </w:divBdr>
    </w:div>
    <w:div w:id="861629970">
      <w:bodyDiv w:val="1"/>
      <w:marLeft w:val="0"/>
      <w:marRight w:val="0"/>
      <w:marTop w:val="0"/>
      <w:marBottom w:val="0"/>
      <w:divBdr>
        <w:top w:val="none" w:sz="0" w:space="0" w:color="auto"/>
        <w:left w:val="none" w:sz="0" w:space="0" w:color="auto"/>
        <w:bottom w:val="none" w:sz="0" w:space="0" w:color="auto"/>
        <w:right w:val="none" w:sz="0" w:space="0" w:color="auto"/>
      </w:divBdr>
    </w:div>
    <w:div w:id="867794039">
      <w:bodyDiv w:val="1"/>
      <w:marLeft w:val="0"/>
      <w:marRight w:val="0"/>
      <w:marTop w:val="0"/>
      <w:marBottom w:val="0"/>
      <w:divBdr>
        <w:top w:val="none" w:sz="0" w:space="0" w:color="auto"/>
        <w:left w:val="none" w:sz="0" w:space="0" w:color="auto"/>
        <w:bottom w:val="none" w:sz="0" w:space="0" w:color="auto"/>
        <w:right w:val="none" w:sz="0" w:space="0" w:color="auto"/>
      </w:divBdr>
    </w:div>
    <w:div w:id="894508156">
      <w:bodyDiv w:val="1"/>
      <w:marLeft w:val="0"/>
      <w:marRight w:val="0"/>
      <w:marTop w:val="0"/>
      <w:marBottom w:val="0"/>
      <w:divBdr>
        <w:top w:val="none" w:sz="0" w:space="0" w:color="auto"/>
        <w:left w:val="none" w:sz="0" w:space="0" w:color="auto"/>
        <w:bottom w:val="none" w:sz="0" w:space="0" w:color="auto"/>
        <w:right w:val="none" w:sz="0" w:space="0" w:color="auto"/>
      </w:divBdr>
      <w:divsChild>
        <w:div w:id="1077554479">
          <w:marLeft w:val="0"/>
          <w:marRight w:val="0"/>
          <w:marTop w:val="0"/>
          <w:marBottom w:val="0"/>
          <w:divBdr>
            <w:top w:val="none" w:sz="0" w:space="0" w:color="auto"/>
            <w:left w:val="none" w:sz="0" w:space="0" w:color="auto"/>
            <w:bottom w:val="none" w:sz="0" w:space="0" w:color="auto"/>
            <w:right w:val="none" w:sz="0" w:space="0" w:color="auto"/>
          </w:divBdr>
        </w:div>
        <w:div w:id="1188904212">
          <w:marLeft w:val="0"/>
          <w:marRight w:val="0"/>
          <w:marTop w:val="0"/>
          <w:marBottom w:val="0"/>
          <w:divBdr>
            <w:top w:val="none" w:sz="0" w:space="0" w:color="auto"/>
            <w:left w:val="none" w:sz="0" w:space="0" w:color="auto"/>
            <w:bottom w:val="none" w:sz="0" w:space="0" w:color="auto"/>
            <w:right w:val="none" w:sz="0" w:space="0" w:color="auto"/>
          </w:divBdr>
        </w:div>
        <w:div w:id="1827044286">
          <w:marLeft w:val="0"/>
          <w:marRight w:val="0"/>
          <w:marTop w:val="0"/>
          <w:marBottom w:val="0"/>
          <w:divBdr>
            <w:top w:val="none" w:sz="0" w:space="0" w:color="auto"/>
            <w:left w:val="none" w:sz="0" w:space="0" w:color="auto"/>
            <w:bottom w:val="none" w:sz="0" w:space="0" w:color="auto"/>
            <w:right w:val="none" w:sz="0" w:space="0" w:color="auto"/>
          </w:divBdr>
        </w:div>
      </w:divsChild>
    </w:div>
    <w:div w:id="909002661">
      <w:bodyDiv w:val="1"/>
      <w:marLeft w:val="0"/>
      <w:marRight w:val="0"/>
      <w:marTop w:val="0"/>
      <w:marBottom w:val="0"/>
      <w:divBdr>
        <w:top w:val="none" w:sz="0" w:space="0" w:color="auto"/>
        <w:left w:val="none" w:sz="0" w:space="0" w:color="auto"/>
        <w:bottom w:val="none" w:sz="0" w:space="0" w:color="auto"/>
        <w:right w:val="none" w:sz="0" w:space="0" w:color="auto"/>
      </w:divBdr>
      <w:divsChild>
        <w:div w:id="626401092">
          <w:marLeft w:val="950"/>
          <w:marRight w:val="0"/>
          <w:marTop w:val="75"/>
          <w:marBottom w:val="0"/>
          <w:divBdr>
            <w:top w:val="none" w:sz="0" w:space="0" w:color="auto"/>
            <w:left w:val="none" w:sz="0" w:space="0" w:color="auto"/>
            <w:bottom w:val="none" w:sz="0" w:space="0" w:color="auto"/>
            <w:right w:val="none" w:sz="0" w:space="0" w:color="auto"/>
          </w:divBdr>
        </w:div>
        <w:div w:id="1016661083">
          <w:marLeft w:val="950"/>
          <w:marRight w:val="0"/>
          <w:marTop w:val="75"/>
          <w:marBottom w:val="0"/>
          <w:divBdr>
            <w:top w:val="none" w:sz="0" w:space="0" w:color="auto"/>
            <w:left w:val="none" w:sz="0" w:space="0" w:color="auto"/>
            <w:bottom w:val="none" w:sz="0" w:space="0" w:color="auto"/>
            <w:right w:val="none" w:sz="0" w:space="0" w:color="auto"/>
          </w:divBdr>
        </w:div>
        <w:div w:id="1130710175">
          <w:marLeft w:val="950"/>
          <w:marRight w:val="0"/>
          <w:marTop w:val="75"/>
          <w:marBottom w:val="0"/>
          <w:divBdr>
            <w:top w:val="none" w:sz="0" w:space="0" w:color="auto"/>
            <w:left w:val="none" w:sz="0" w:space="0" w:color="auto"/>
            <w:bottom w:val="none" w:sz="0" w:space="0" w:color="auto"/>
            <w:right w:val="none" w:sz="0" w:space="0" w:color="auto"/>
          </w:divBdr>
        </w:div>
      </w:divsChild>
    </w:div>
    <w:div w:id="935021155">
      <w:bodyDiv w:val="1"/>
      <w:marLeft w:val="0"/>
      <w:marRight w:val="0"/>
      <w:marTop w:val="0"/>
      <w:marBottom w:val="0"/>
      <w:divBdr>
        <w:top w:val="none" w:sz="0" w:space="0" w:color="auto"/>
        <w:left w:val="none" w:sz="0" w:space="0" w:color="auto"/>
        <w:bottom w:val="none" w:sz="0" w:space="0" w:color="auto"/>
        <w:right w:val="none" w:sz="0" w:space="0" w:color="auto"/>
      </w:divBdr>
      <w:divsChild>
        <w:div w:id="1264075626">
          <w:marLeft w:val="0"/>
          <w:marRight w:val="0"/>
          <w:marTop w:val="0"/>
          <w:marBottom w:val="0"/>
          <w:divBdr>
            <w:top w:val="none" w:sz="0" w:space="0" w:color="auto"/>
            <w:left w:val="none" w:sz="0" w:space="0" w:color="auto"/>
            <w:bottom w:val="none" w:sz="0" w:space="0" w:color="auto"/>
            <w:right w:val="none" w:sz="0" w:space="0" w:color="auto"/>
          </w:divBdr>
          <w:divsChild>
            <w:div w:id="1933586854">
              <w:marLeft w:val="0"/>
              <w:marRight w:val="60"/>
              <w:marTop w:val="0"/>
              <w:marBottom w:val="0"/>
              <w:divBdr>
                <w:top w:val="none" w:sz="0" w:space="0" w:color="auto"/>
                <w:left w:val="none" w:sz="0" w:space="0" w:color="auto"/>
                <w:bottom w:val="none" w:sz="0" w:space="0" w:color="auto"/>
                <w:right w:val="none" w:sz="0" w:space="0" w:color="auto"/>
              </w:divBdr>
              <w:divsChild>
                <w:div w:id="1425955666">
                  <w:marLeft w:val="0"/>
                  <w:marRight w:val="0"/>
                  <w:marTop w:val="0"/>
                  <w:marBottom w:val="120"/>
                  <w:divBdr>
                    <w:top w:val="single" w:sz="6" w:space="0" w:color="A0A0A0"/>
                    <w:left w:val="single" w:sz="6" w:space="0" w:color="B9B9B9"/>
                    <w:bottom w:val="single" w:sz="6" w:space="0" w:color="B9B9B9"/>
                    <w:right w:val="single" w:sz="6" w:space="0" w:color="B9B9B9"/>
                  </w:divBdr>
                  <w:divsChild>
                    <w:div w:id="1156645316">
                      <w:marLeft w:val="0"/>
                      <w:marRight w:val="0"/>
                      <w:marTop w:val="0"/>
                      <w:marBottom w:val="0"/>
                      <w:divBdr>
                        <w:top w:val="none" w:sz="0" w:space="0" w:color="auto"/>
                        <w:left w:val="none" w:sz="0" w:space="0" w:color="auto"/>
                        <w:bottom w:val="none" w:sz="0" w:space="0" w:color="auto"/>
                        <w:right w:val="none" w:sz="0" w:space="0" w:color="auto"/>
                      </w:divBdr>
                    </w:div>
                    <w:div w:id="20082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7605">
          <w:marLeft w:val="0"/>
          <w:marRight w:val="0"/>
          <w:marTop w:val="0"/>
          <w:marBottom w:val="0"/>
          <w:divBdr>
            <w:top w:val="none" w:sz="0" w:space="0" w:color="auto"/>
            <w:left w:val="none" w:sz="0" w:space="0" w:color="auto"/>
            <w:bottom w:val="none" w:sz="0" w:space="0" w:color="auto"/>
            <w:right w:val="none" w:sz="0" w:space="0" w:color="auto"/>
          </w:divBdr>
          <w:divsChild>
            <w:div w:id="375083133">
              <w:marLeft w:val="60"/>
              <w:marRight w:val="0"/>
              <w:marTop w:val="0"/>
              <w:marBottom w:val="0"/>
              <w:divBdr>
                <w:top w:val="none" w:sz="0" w:space="0" w:color="auto"/>
                <w:left w:val="none" w:sz="0" w:space="0" w:color="auto"/>
                <w:bottom w:val="none" w:sz="0" w:space="0" w:color="auto"/>
                <w:right w:val="none" w:sz="0" w:space="0" w:color="auto"/>
              </w:divBdr>
              <w:divsChild>
                <w:div w:id="39063327">
                  <w:marLeft w:val="0"/>
                  <w:marRight w:val="0"/>
                  <w:marTop w:val="0"/>
                  <w:marBottom w:val="0"/>
                  <w:divBdr>
                    <w:top w:val="none" w:sz="0" w:space="0" w:color="auto"/>
                    <w:left w:val="none" w:sz="0" w:space="0" w:color="auto"/>
                    <w:bottom w:val="none" w:sz="0" w:space="0" w:color="auto"/>
                    <w:right w:val="none" w:sz="0" w:space="0" w:color="auto"/>
                  </w:divBdr>
                  <w:divsChild>
                    <w:div w:id="1354307642">
                      <w:marLeft w:val="0"/>
                      <w:marRight w:val="0"/>
                      <w:marTop w:val="0"/>
                      <w:marBottom w:val="120"/>
                      <w:divBdr>
                        <w:top w:val="single" w:sz="6" w:space="0" w:color="F5F5F5"/>
                        <w:left w:val="single" w:sz="6" w:space="0" w:color="F5F5F5"/>
                        <w:bottom w:val="single" w:sz="6" w:space="0" w:color="F5F5F5"/>
                        <w:right w:val="single" w:sz="6" w:space="0" w:color="F5F5F5"/>
                      </w:divBdr>
                      <w:divsChild>
                        <w:div w:id="1364205052">
                          <w:marLeft w:val="0"/>
                          <w:marRight w:val="0"/>
                          <w:marTop w:val="0"/>
                          <w:marBottom w:val="0"/>
                          <w:divBdr>
                            <w:top w:val="none" w:sz="0" w:space="0" w:color="auto"/>
                            <w:left w:val="none" w:sz="0" w:space="0" w:color="auto"/>
                            <w:bottom w:val="none" w:sz="0" w:space="0" w:color="auto"/>
                            <w:right w:val="none" w:sz="0" w:space="0" w:color="auto"/>
                          </w:divBdr>
                          <w:divsChild>
                            <w:div w:id="11896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9232">
      <w:bodyDiv w:val="1"/>
      <w:marLeft w:val="0"/>
      <w:marRight w:val="0"/>
      <w:marTop w:val="0"/>
      <w:marBottom w:val="0"/>
      <w:divBdr>
        <w:top w:val="none" w:sz="0" w:space="0" w:color="auto"/>
        <w:left w:val="none" w:sz="0" w:space="0" w:color="auto"/>
        <w:bottom w:val="none" w:sz="0" w:space="0" w:color="auto"/>
        <w:right w:val="none" w:sz="0" w:space="0" w:color="auto"/>
      </w:divBdr>
      <w:divsChild>
        <w:div w:id="313417910">
          <w:marLeft w:val="1354"/>
          <w:marRight w:val="0"/>
          <w:marTop w:val="75"/>
          <w:marBottom w:val="0"/>
          <w:divBdr>
            <w:top w:val="none" w:sz="0" w:space="0" w:color="auto"/>
            <w:left w:val="none" w:sz="0" w:space="0" w:color="auto"/>
            <w:bottom w:val="none" w:sz="0" w:space="0" w:color="auto"/>
            <w:right w:val="none" w:sz="0" w:space="0" w:color="auto"/>
          </w:divBdr>
        </w:div>
        <w:div w:id="521551567">
          <w:marLeft w:val="1354"/>
          <w:marRight w:val="0"/>
          <w:marTop w:val="75"/>
          <w:marBottom w:val="0"/>
          <w:divBdr>
            <w:top w:val="none" w:sz="0" w:space="0" w:color="auto"/>
            <w:left w:val="none" w:sz="0" w:space="0" w:color="auto"/>
            <w:bottom w:val="none" w:sz="0" w:space="0" w:color="auto"/>
            <w:right w:val="none" w:sz="0" w:space="0" w:color="auto"/>
          </w:divBdr>
        </w:div>
      </w:divsChild>
    </w:div>
    <w:div w:id="961227316">
      <w:bodyDiv w:val="1"/>
      <w:marLeft w:val="0"/>
      <w:marRight w:val="0"/>
      <w:marTop w:val="0"/>
      <w:marBottom w:val="0"/>
      <w:divBdr>
        <w:top w:val="none" w:sz="0" w:space="0" w:color="auto"/>
        <w:left w:val="none" w:sz="0" w:space="0" w:color="auto"/>
        <w:bottom w:val="none" w:sz="0" w:space="0" w:color="auto"/>
        <w:right w:val="none" w:sz="0" w:space="0" w:color="auto"/>
      </w:divBdr>
      <w:divsChild>
        <w:div w:id="260263019">
          <w:marLeft w:val="950"/>
          <w:marRight w:val="0"/>
          <w:marTop w:val="75"/>
          <w:marBottom w:val="0"/>
          <w:divBdr>
            <w:top w:val="none" w:sz="0" w:space="0" w:color="auto"/>
            <w:left w:val="none" w:sz="0" w:space="0" w:color="auto"/>
            <w:bottom w:val="none" w:sz="0" w:space="0" w:color="auto"/>
            <w:right w:val="none" w:sz="0" w:space="0" w:color="auto"/>
          </w:divBdr>
        </w:div>
        <w:div w:id="970670248">
          <w:marLeft w:val="950"/>
          <w:marRight w:val="0"/>
          <w:marTop w:val="75"/>
          <w:marBottom w:val="0"/>
          <w:divBdr>
            <w:top w:val="none" w:sz="0" w:space="0" w:color="auto"/>
            <w:left w:val="none" w:sz="0" w:space="0" w:color="auto"/>
            <w:bottom w:val="none" w:sz="0" w:space="0" w:color="auto"/>
            <w:right w:val="none" w:sz="0" w:space="0" w:color="auto"/>
          </w:divBdr>
        </w:div>
        <w:div w:id="1391080445">
          <w:marLeft w:val="950"/>
          <w:marRight w:val="0"/>
          <w:marTop w:val="75"/>
          <w:marBottom w:val="0"/>
          <w:divBdr>
            <w:top w:val="none" w:sz="0" w:space="0" w:color="auto"/>
            <w:left w:val="none" w:sz="0" w:space="0" w:color="auto"/>
            <w:bottom w:val="none" w:sz="0" w:space="0" w:color="auto"/>
            <w:right w:val="none" w:sz="0" w:space="0" w:color="auto"/>
          </w:divBdr>
        </w:div>
      </w:divsChild>
    </w:div>
    <w:div w:id="970524697">
      <w:bodyDiv w:val="1"/>
      <w:marLeft w:val="0"/>
      <w:marRight w:val="0"/>
      <w:marTop w:val="0"/>
      <w:marBottom w:val="0"/>
      <w:divBdr>
        <w:top w:val="none" w:sz="0" w:space="0" w:color="auto"/>
        <w:left w:val="none" w:sz="0" w:space="0" w:color="auto"/>
        <w:bottom w:val="none" w:sz="0" w:space="0" w:color="auto"/>
        <w:right w:val="none" w:sz="0" w:space="0" w:color="auto"/>
      </w:divBdr>
    </w:div>
    <w:div w:id="976303077">
      <w:bodyDiv w:val="1"/>
      <w:marLeft w:val="0"/>
      <w:marRight w:val="0"/>
      <w:marTop w:val="0"/>
      <w:marBottom w:val="0"/>
      <w:divBdr>
        <w:top w:val="none" w:sz="0" w:space="0" w:color="auto"/>
        <w:left w:val="none" w:sz="0" w:space="0" w:color="auto"/>
        <w:bottom w:val="none" w:sz="0" w:space="0" w:color="auto"/>
        <w:right w:val="none" w:sz="0" w:space="0" w:color="auto"/>
      </w:divBdr>
      <w:divsChild>
        <w:div w:id="91751169">
          <w:marLeft w:val="0"/>
          <w:marRight w:val="0"/>
          <w:marTop w:val="0"/>
          <w:marBottom w:val="0"/>
          <w:divBdr>
            <w:top w:val="none" w:sz="0" w:space="0" w:color="auto"/>
            <w:left w:val="none" w:sz="0" w:space="0" w:color="auto"/>
            <w:bottom w:val="none" w:sz="0" w:space="0" w:color="auto"/>
            <w:right w:val="none" w:sz="0" w:space="0" w:color="auto"/>
          </w:divBdr>
          <w:divsChild>
            <w:div w:id="367534756">
              <w:marLeft w:val="0"/>
              <w:marRight w:val="0"/>
              <w:marTop w:val="0"/>
              <w:marBottom w:val="0"/>
              <w:divBdr>
                <w:top w:val="none" w:sz="0" w:space="0" w:color="auto"/>
                <w:left w:val="none" w:sz="0" w:space="0" w:color="auto"/>
                <w:bottom w:val="none" w:sz="0" w:space="0" w:color="auto"/>
                <w:right w:val="none" w:sz="0" w:space="0" w:color="auto"/>
              </w:divBdr>
            </w:div>
          </w:divsChild>
        </w:div>
        <w:div w:id="1756169037">
          <w:marLeft w:val="0"/>
          <w:marRight w:val="0"/>
          <w:marTop w:val="0"/>
          <w:marBottom w:val="0"/>
          <w:divBdr>
            <w:top w:val="none" w:sz="0" w:space="0" w:color="auto"/>
            <w:left w:val="none" w:sz="0" w:space="0" w:color="auto"/>
            <w:bottom w:val="none" w:sz="0" w:space="0" w:color="auto"/>
            <w:right w:val="none" w:sz="0" w:space="0" w:color="auto"/>
          </w:divBdr>
        </w:div>
      </w:divsChild>
    </w:div>
    <w:div w:id="990327356">
      <w:bodyDiv w:val="1"/>
      <w:marLeft w:val="0"/>
      <w:marRight w:val="0"/>
      <w:marTop w:val="0"/>
      <w:marBottom w:val="0"/>
      <w:divBdr>
        <w:top w:val="none" w:sz="0" w:space="0" w:color="auto"/>
        <w:left w:val="none" w:sz="0" w:space="0" w:color="auto"/>
        <w:bottom w:val="none" w:sz="0" w:space="0" w:color="auto"/>
        <w:right w:val="none" w:sz="0" w:space="0" w:color="auto"/>
      </w:divBdr>
      <w:divsChild>
        <w:div w:id="2136174440">
          <w:marLeft w:val="360"/>
          <w:marRight w:val="0"/>
          <w:marTop w:val="200"/>
          <w:marBottom w:val="0"/>
          <w:divBdr>
            <w:top w:val="none" w:sz="0" w:space="0" w:color="auto"/>
            <w:left w:val="none" w:sz="0" w:space="0" w:color="auto"/>
            <w:bottom w:val="none" w:sz="0" w:space="0" w:color="auto"/>
            <w:right w:val="none" w:sz="0" w:space="0" w:color="auto"/>
          </w:divBdr>
        </w:div>
        <w:div w:id="569314934">
          <w:marLeft w:val="360"/>
          <w:marRight w:val="0"/>
          <w:marTop w:val="200"/>
          <w:marBottom w:val="0"/>
          <w:divBdr>
            <w:top w:val="none" w:sz="0" w:space="0" w:color="auto"/>
            <w:left w:val="none" w:sz="0" w:space="0" w:color="auto"/>
            <w:bottom w:val="none" w:sz="0" w:space="0" w:color="auto"/>
            <w:right w:val="none" w:sz="0" w:space="0" w:color="auto"/>
          </w:divBdr>
        </w:div>
        <w:div w:id="1179739488">
          <w:marLeft w:val="360"/>
          <w:marRight w:val="0"/>
          <w:marTop w:val="200"/>
          <w:marBottom w:val="0"/>
          <w:divBdr>
            <w:top w:val="none" w:sz="0" w:space="0" w:color="auto"/>
            <w:left w:val="none" w:sz="0" w:space="0" w:color="auto"/>
            <w:bottom w:val="none" w:sz="0" w:space="0" w:color="auto"/>
            <w:right w:val="none" w:sz="0" w:space="0" w:color="auto"/>
          </w:divBdr>
        </w:div>
      </w:divsChild>
    </w:div>
    <w:div w:id="1016073605">
      <w:bodyDiv w:val="1"/>
      <w:marLeft w:val="0"/>
      <w:marRight w:val="0"/>
      <w:marTop w:val="0"/>
      <w:marBottom w:val="0"/>
      <w:divBdr>
        <w:top w:val="none" w:sz="0" w:space="0" w:color="auto"/>
        <w:left w:val="none" w:sz="0" w:space="0" w:color="auto"/>
        <w:bottom w:val="none" w:sz="0" w:space="0" w:color="auto"/>
        <w:right w:val="none" w:sz="0" w:space="0" w:color="auto"/>
      </w:divBdr>
    </w:div>
    <w:div w:id="1019307674">
      <w:bodyDiv w:val="1"/>
      <w:marLeft w:val="0"/>
      <w:marRight w:val="0"/>
      <w:marTop w:val="0"/>
      <w:marBottom w:val="0"/>
      <w:divBdr>
        <w:top w:val="none" w:sz="0" w:space="0" w:color="auto"/>
        <w:left w:val="none" w:sz="0" w:space="0" w:color="auto"/>
        <w:bottom w:val="none" w:sz="0" w:space="0" w:color="auto"/>
        <w:right w:val="none" w:sz="0" w:space="0" w:color="auto"/>
      </w:divBdr>
      <w:divsChild>
        <w:div w:id="445857157">
          <w:marLeft w:val="0"/>
          <w:marRight w:val="0"/>
          <w:marTop w:val="0"/>
          <w:marBottom w:val="0"/>
          <w:divBdr>
            <w:top w:val="none" w:sz="0" w:space="0" w:color="auto"/>
            <w:left w:val="none" w:sz="0" w:space="0" w:color="auto"/>
            <w:bottom w:val="none" w:sz="0" w:space="0" w:color="auto"/>
            <w:right w:val="none" w:sz="0" w:space="0" w:color="auto"/>
          </w:divBdr>
          <w:divsChild>
            <w:div w:id="939139773">
              <w:marLeft w:val="0"/>
              <w:marRight w:val="0"/>
              <w:marTop w:val="0"/>
              <w:marBottom w:val="0"/>
              <w:divBdr>
                <w:top w:val="none" w:sz="0" w:space="0" w:color="auto"/>
                <w:left w:val="none" w:sz="0" w:space="0" w:color="auto"/>
                <w:bottom w:val="none" w:sz="0" w:space="0" w:color="auto"/>
                <w:right w:val="none" w:sz="0" w:space="0" w:color="auto"/>
              </w:divBdr>
            </w:div>
            <w:div w:id="1364094824">
              <w:marLeft w:val="0"/>
              <w:marRight w:val="0"/>
              <w:marTop w:val="0"/>
              <w:marBottom w:val="0"/>
              <w:divBdr>
                <w:top w:val="none" w:sz="0" w:space="0" w:color="auto"/>
                <w:left w:val="none" w:sz="0" w:space="0" w:color="auto"/>
                <w:bottom w:val="none" w:sz="0" w:space="0" w:color="auto"/>
                <w:right w:val="none" w:sz="0" w:space="0" w:color="auto"/>
              </w:divBdr>
            </w:div>
          </w:divsChild>
        </w:div>
        <w:div w:id="1592733894">
          <w:marLeft w:val="0"/>
          <w:marRight w:val="0"/>
          <w:marTop w:val="0"/>
          <w:marBottom w:val="0"/>
          <w:divBdr>
            <w:top w:val="none" w:sz="0" w:space="0" w:color="auto"/>
            <w:left w:val="none" w:sz="0" w:space="0" w:color="auto"/>
            <w:bottom w:val="none" w:sz="0" w:space="0" w:color="auto"/>
            <w:right w:val="none" w:sz="0" w:space="0" w:color="auto"/>
          </w:divBdr>
          <w:divsChild>
            <w:div w:id="243926522">
              <w:marLeft w:val="0"/>
              <w:marRight w:val="0"/>
              <w:marTop w:val="0"/>
              <w:marBottom w:val="0"/>
              <w:divBdr>
                <w:top w:val="none" w:sz="0" w:space="0" w:color="auto"/>
                <w:left w:val="none" w:sz="0" w:space="0" w:color="auto"/>
                <w:bottom w:val="none" w:sz="0" w:space="0" w:color="auto"/>
                <w:right w:val="none" w:sz="0" w:space="0" w:color="auto"/>
              </w:divBdr>
            </w:div>
            <w:div w:id="300617259">
              <w:marLeft w:val="0"/>
              <w:marRight w:val="0"/>
              <w:marTop w:val="0"/>
              <w:marBottom w:val="0"/>
              <w:divBdr>
                <w:top w:val="none" w:sz="0" w:space="0" w:color="auto"/>
                <w:left w:val="none" w:sz="0" w:space="0" w:color="auto"/>
                <w:bottom w:val="none" w:sz="0" w:space="0" w:color="auto"/>
                <w:right w:val="none" w:sz="0" w:space="0" w:color="auto"/>
              </w:divBdr>
            </w:div>
          </w:divsChild>
        </w:div>
        <w:div w:id="1743747098">
          <w:marLeft w:val="0"/>
          <w:marRight w:val="0"/>
          <w:marTop w:val="0"/>
          <w:marBottom w:val="0"/>
          <w:divBdr>
            <w:top w:val="none" w:sz="0" w:space="0" w:color="auto"/>
            <w:left w:val="none" w:sz="0" w:space="0" w:color="auto"/>
            <w:bottom w:val="none" w:sz="0" w:space="0" w:color="auto"/>
            <w:right w:val="none" w:sz="0" w:space="0" w:color="auto"/>
          </w:divBdr>
          <w:divsChild>
            <w:div w:id="1784231289">
              <w:marLeft w:val="0"/>
              <w:marRight w:val="0"/>
              <w:marTop w:val="0"/>
              <w:marBottom w:val="0"/>
              <w:divBdr>
                <w:top w:val="none" w:sz="0" w:space="0" w:color="auto"/>
                <w:left w:val="none" w:sz="0" w:space="0" w:color="auto"/>
                <w:bottom w:val="none" w:sz="0" w:space="0" w:color="auto"/>
                <w:right w:val="none" w:sz="0" w:space="0" w:color="auto"/>
              </w:divBdr>
              <w:divsChild>
                <w:div w:id="1658921562">
                  <w:marLeft w:val="0"/>
                  <w:marRight w:val="0"/>
                  <w:marTop w:val="0"/>
                  <w:marBottom w:val="0"/>
                  <w:divBdr>
                    <w:top w:val="none" w:sz="0" w:space="0" w:color="auto"/>
                    <w:left w:val="none" w:sz="0" w:space="0" w:color="auto"/>
                    <w:bottom w:val="none" w:sz="0" w:space="0" w:color="auto"/>
                    <w:right w:val="none" w:sz="0" w:space="0" w:color="auto"/>
                  </w:divBdr>
                  <w:divsChild>
                    <w:div w:id="1917277372">
                      <w:marLeft w:val="0"/>
                      <w:marRight w:val="0"/>
                      <w:marTop w:val="0"/>
                      <w:marBottom w:val="0"/>
                      <w:divBdr>
                        <w:top w:val="none" w:sz="0" w:space="0" w:color="auto"/>
                        <w:left w:val="none" w:sz="0" w:space="0" w:color="auto"/>
                        <w:bottom w:val="none" w:sz="0" w:space="0" w:color="auto"/>
                        <w:right w:val="none" w:sz="0" w:space="0" w:color="auto"/>
                      </w:divBdr>
                      <w:divsChild>
                        <w:div w:id="7147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1634">
          <w:marLeft w:val="0"/>
          <w:marRight w:val="0"/>
          <w:marTop w:val="0"/>
          <w:marBottom w:val="0"/>
          <w:divBdr>
            <w:top w:val="none" w:sz="0" w:space="0" w:color="auto"/>
            <w:left w:val="none" w:sz="0" w:space="0" w:color="auto"/>
            <w:bottom w:val="none" w:sz="0" w:space="0" w:color="auto"/>
            <w:right w:val="none" w:sz="0" w:space="0" w:color="auto"/>
          </w:divBdr>
          <w:divsChild>
            <w:div w:id="86078348">
              <w:marLeft w:val="0"/>
              <w:marRight w:val="0"/>
              <w:marTop w:val="0"/>
              <w:marBottom w:val="0"/>
              <w:divBdr>
                <w:top w:val="none" w:sz="0" w:space="0" w:color="auto"/>
                <w:left w:val="none" w:sz="0" w:space="0" w:color="auto"/>
                <w:bottom w:val="none" w:sz="0" w:space="0" w:color="auto"/>
                <w:right w:val="none" w:sz="0" w:space="0" w:color="auto"/>
              </w:divBdr>
              <w:divsChild>
                <w:div w:id="176116638">
                  <w:marLeft w:val="0"/>
                  <w:marRight w:val="0"/>
                  <w:marTop w:val="0"/>
                  <w:marBottom w:val="0"/>
                  <w:divBdr>
                    <w:top w:val="none" w:sz="0" w:space="0" w:color="auto"/>
                    <w:left w:val="none" w:sz="0" w:space="0" w:color="auto"/>
                    <w:bottom w:val="none" w:sz="0" w:space="0" w:color="auto"/>
                    <w:right w:val="none" w:sz="0" w:space="0" w:color="auto"/>
                  </w:divBdr>
                  <w:divsChild>
                    <w:div w:id="385572184">
                      <w:marLeft w:val="0"/>
                      <w:marRight w:val="0"/>
                      <w:marTop w:val="0"/>
                      <w:marBottom w:val="0"/>
                      <w:divBdr>
                        <w:top w:val="none" w:sz="0" w:space="0" w:color="auto"/>
                        <w:left w:val="none" w:sz="0" w:space="0" w:color="auto"/>
                        <w:bottom w:val="none" w:sz="0" w:space="0" w:color="auto"/>
                        <w:right w:val="none" w:sz="0" w:space="0" w:color="auto"/>
                      </w:divBdr>
                      <w:divsChild>
                        <w:div w:id="92479124">
                          <w:marLeft w:val="0"/>
                          <w:marRight w:val="0"/>
                          <w:marTop w:val="0"/>
                          <w:marBottom w:val="0"/>
                          <w:divBdr>
                            <w:top w:val="none" w:sz="0" w:space="0" w:color="auto"/>
                            <w:left w:val="none" w:sz="0" w:space="0" w:color="auto"/>
                            <w:bottom w:val="none" w:sz="0" w:space="0" w:color="auto"/>
                            <w:right w:val="none" w:sz="0" w:space="0" w:color="auto"/>
                          </w:divBdr>
                          <w:divsChild>
                            <w:div w:id="1566263278">
                              <w:marLeft w:val="0"/>
                              <w:marRight w:val="0"/>
                              <w:marTop w:val="0"/>
                              <w:marBottom w:val="0"/>
                              <w:divBdr>
                                <w:top w:val="none" w:sz="0" w:space="0" w:color="auto"/>
                                <w:left w:val="none" w:sz="0" w:space="0" w:color="auto"/>
                                <w:bottom w:val="none" w:sz="0" w:space="0" w:color="auto"/>
                                <w:right w:val="none" w:sz="0" w:space="0" w:color="auto"/>
                              </w:divBdr>
                              <w:divsChild>
                                <w:div w:id="1054698726">
                                  <w:marLeft w:val="0"/>
                                  <w:marRight w:val="0"/>
                                  <w:marTop w:val="0"/>
                                  <w:marBottom w:val="180"/>
                                  <w:divBdr>
                                    <w:top w:val="single" w:sz="6" w:space="0" w:color="939393"/>
                                    <w:left w:val="single" w:sz="6" w:space="0" w:color="939393"/>
                                    <w:bottom w:val="single" w:sz="6" w:space="0" w:color="939393"/>
                                    <w:right w:val="single" w:sz="6" w:space="0" w:color="939393"/>
                                  </w:divBdr>
                                  <w:divsChild>
                                    <w:div w:id="244924412">
                                      <w:marLeft w:val="0"/>
                                      <w:marRight w:val="0"/>
                                      <w:marTop w:val="0"/>
                                      <w:marBottom w:val="0"/>
                                      <w:divBdr>
                                        <w:top w:val="none" w:sz="0" w:space="0" w:color="auto"/>
                                        <w:left w:val="none" w:sz="0" w:space="0" w:color="auto"/>
                                        <w:bottom w:val="none" w:sz="0" w:space="0" w:color="auto"/>
                                        <w:right w:val="none" w:sz="0" w:space="0" w:color="auto"/>
                                      </w:divBdr>
                                      <w:divsChild>
                                        <w:div w:id="1027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265">
                                  <w:marLeft w:val="0"/>
                                  <w:marRight w:val="0"/>
                                  <w:marTop w:val="0"/>
                                  <w:marBottom w:val="0"/>
                                  <w:divBdr>
                                    <w:top w:val="none" w:sz="0" w:space="0" w:color="auto"/>
                                    <w:left w:val="none" w:sz="0" w:space="0" w:color="auto"/>
                                    <w:bottom w:val="none" w:sz="0" w:space="0" w:color="auto"/>
                                    <w:right w:val="none" w:sz="0" w:space="0" w:color="auto"/>
                                  </w:divBdr>
                                  <w:divsChild>
                                    <w:div w:id="20978439">
                                      <w:marLeft w:val="0"/>
                                      <w:marRight w:val="0"/>
                                      <w:marTop w:val="0"/>
                                      <w:marBottom w:val="0"/>
                                      <w:divBdr>
                                        <w:top w:val="single" w:sz="6" w:space="0" w:color="939393"/>
                                        <w:left w:val="none" w:sz="0" w:space="0" w:color="auto"/>
                                        <w:bottom w:val="none" w:sz="0" w:space="0" w:color="auto"/>
                                        <w:right w:val="single" w:sz="6" w:space="11" w:color="939393"/>
                                      </w:divBdr>
                                    </w:div>
                                    <w:div w:id="182669858">
                                      <w:marLeft w:val="0"/>
                                      <w:marRight w:val="0"/>
                                      <w:marTop w:val="0"/>
                                      <w:marBottom w:val="0"/>
                                      <w:divBdr>
                                        <w:top w:val="single" w:sz="6" w:space="0" w:color="939393"/>
                                        <w:left w:val="none" w:sz="0" w:space="0" w:color="auto"/>
                                        <w:bottom w:val="none" w:sz="0" w:space="0" w:color="auto"/>
                                        <w:right w:val="single" w:sz="6" w:space="11" w:color="939393"/>
                                      </w:divBdr>
                                    </w:div>
                                    <w:div w:id="303125797">
                                      <w:marLeft w:val="0"/>
                                      <w:marRight w:val="0"/>
                                      <w:marTop w:val="0"/>
                                      <w:marBottom w:val="0"/>
                                      <w:divBdr>
                                        <w:top w:val="single" w:sz="6" w:space="0" w:color="939393"/>
                                        <w:left w:val="single" w:sz="6" w:space="11" w:color="939393"/>
                                        <w:bottom w:val="single" w:sz="6" w:space="0" w:color="FFFFFF"/>
                                        <w:right w:val="single" w:sz="6" w:space="11" w:color="939393"/>
                                      </w:divBdr>
                                    </w:div>
                                  </w:divsChild>
                                </w:div>
                              </w:divsChild>
                            </w:div>
                          </w:divsChild>
                        </w:div>
                      </w:divsChild>
                    </w:div>
                  </w:divsChild>
                </w:div>
              </w:divsChild>
            </w:div>
            <w:div w:id="5509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416">
      <w:bodyDiv w:val="1"/>
      <w:marLeft w:val="0"/>
      <w:marRight w:val="0"/>
      <w:marTop w:val="0"/>
      <w:marBottom w:val="0"/>
      <w:divBdr>
        <w:top w:val="none" w:sz="0" w:space="0" w:color="auto"/>
        <w:left w:val="none" w:sz="0" w:space="0" w:color="auto"/>
        <w:bottom w:val="none" w:sz="0" w:space="0" w:color="auto"/>
        <w:right w:val="none" w:sz="0" w:space="0" w:color="auto"/>
      </w:divBdr>
    </w:div>
    <w:div w:id="1043822389">
      <w:bodyDiv w:val="1"/>
      <w:marLeft w:val="0"/>
      <w:marRight w:val="0"/>
      <w:marTop w:val="0"/>
      <w:marBottom w:val="0"/>
      <w:divBdr>
        <w:top w:val="none" w:sz="0" w:space="0" w:color="auto"/>
        <w:left w:val="none" w:sz="0" w:space="0" w:color="auto"/>
        <w:bottom w:val="none" w:sz="0" w:space="0" w:color="auto"/>
        <w:right w:val="none" w:sz="0" w:space="0" w:color="auto"/>
      </w:divBdr>
    </w:div>
    <w:div w:id="1072773676">
      <w:bodyDiv w:val="1"/>
      <w:marLeft w:val="0"/>
      <w:marRight w:val="0"/>
      <w:marTop w:val="0"/>
      <w:marBottom w:val="0"/>
      <w:divBdr>
        <w:top w:val="none" w:sz="0" w:space="0" w:color="auto"/>
        <w:left w:val="none" w:sz="0" w:space="0" w:color="auto"/>
        <w:bottom w:val="none" w:sz="0" w:space="0" w:color="auto"/>
        <w:right w:val="none" w:sz="0" w:space="0" w:color="auto"/>
      </w:divBdr>
    </w:div>
    <w:div w:id="1109667783">
      <w:bodyDiv w:val="1"/>
      <w:marLeft w:val="0"/>
      <w:marRight w:val="0"/>
      <w:marTop w:val="0"/>
      <w:marBottom w:val="0"/>
      <w:divBdr>
        <w:top w:val="none" w:sz="0" w:space="0" w:color="auto"/>
        <w:left w:val="none" w:sz="0" w:space="0" w:color="auto"/>
        <w:bottom w:val="none" w:sz="0" w:space="0" w:color="auto"/>
        <w:right w:val="none" w:sz="0" w:space="0" w:color="auto"/>
      </w:divBdr>
    </w:div>
    <w:div w:id="1170875675">
      <w:bodyDiv w:val="1"/>
      <w:marLeft w:val="0"/>
      <w:marRight w:val="0"/>
      <w:marTop w:val="0"/>
      <w:marBottom w:val="0"/>
      <w:divBdr>
        <w:top w:val="none" w:sz="0" w:space="0" w:color="auto"/>
        <w:left w:val="none" w:sz="0" w:space="0" w:color="auto"/>
        <w:bottom w:val="none" w:sz="0" w:space="0" w:color="auto"/>
        <w:right w:val="none" w:sz="0" w:space="0" w:color="auto"/>
      </w:divBdr>
    </w:div>
    <w:div w:id="1173686452">
      <w:bodyDiv w:val="1"/>
      <w:marLeft w:val="0"/>
      <w:marRight w:val="0"/>
      <w:marTop w:val="0"/>
      <w:marBottom w:val="0"/>
      <w:divBdr>
        <w:top w:val="none" w:sz="0" w:space="0" w:color="auto"/>
        <w:left w:val="none" w:sz="0" w:space="0" w:color="auto"/>
        <w:bottom w:val="none" w:sz="0" w:space="0" w:color="auto"/>
        <w:right w:val="none" w:sz="0" w:space="0" w:color="auto"/>
      </w:divBdr>
    </w:div>
    <w:div w:id="1176074940">
      <w:bodyDiv w:val="1"/>
      <w:marLeft w:val="0"/>
      <w:marRight w:val="0"/>
      <w:marTop w:val="0"/>
      <w:marBottom w:val="0"/>
      <w:divBdr>
        <w:top w:val="none" w:sz="0" w:space="0" w:color="auto"/>
        <w:left w:val="none" w:sz="0" w:space="0" w:color="auto"/>
        <w:bottom w:val="none" w:sz="0" w:space="0" w:color="auto"/>
        <w:right w:val="none" w:sz="0" w:space="0" w:color="auto"/>
      </w:divBdr>
    </w:div>
    <w:div w:id="1183284398">
      <w:bodyDiv w:val="1"/>
      <w:marLeft w:val="0"/>
      <w:marRight w:val="0"/>
      <w:marTop w:val="0"/>
      <w:marBottom w:val="0"/>
      <w:divBdr>
        <w:top w:val="none" w:sz="0" w:space="0" w:color="auto"/>
        <w:left w:val="none" w:sz="0" w:space="0" w:color="auto"/>
        <w:bottom w:val="none" w:sz="0" w:space="0" w:color="auto"/>
        <w:right w:val="none" w:sz="0" w:space="0" w:color="auto"/>
      </w:divBdr>
      <w:divsChild>
        <w:div w:id="27489089">
          <w:marLeft w:val="0"/>
          <w:marRight w:val="0"/>
          <w:marTop w:val="0"/>
          <w:marBottom w:val="0"/>
          <w:divBdr>
            <w:top w:val="none" w:sz="0" w:space="0" w:color="auto"/>
            <w:left w:val="none" w:sz="0" w:space="0" w:color="auto"/>
            <w:bottom w:val="none" w:sz="0" w:space="0" w:color="auto"/>
            <w:right w:val="none" w:sz="0" w:space="0" w:color="auto"/>
          </w:divBdr>
        </w:div>
        <w:div w:id="1593078011">
          <w:marLeft w:val="0"/>
          <w:marRight w:val="0"/>
          <w:marTop w:val="0"/>
          <w:marBottom w:val="0"/>
          <w:divBdr>
            <w:top w:val="none" w:sz="0" w:space="0" w:color="auto"/>
            <w:left w:val="none" w:sz="0" w:space="0" w:color="auto"/>
            <w:bottom w:val="none" w:sz="0" w:space="0" w:color="auto"/>
            <w:right w:val="none" w:sz="0" w:space="0" w:color="auto"/>
          </w:divBdr>
        </w:div>
        <w:div w:id="1930917625">
          <w:marLeft w:val="0"/>
          <w:marRight w:val="0"/>
          <w:marTop w:val="0"/>
          <w:marBottom w:val="0"/>
          <w:divBdr>
            <w:top w:val="none" w:sz="0" w:space="0" w:color="auto"/>
            <w:left w:val="none" w:sz="0" w:space="0" w:color="auto"/>
            <w:bottom w:val="none" w:sz="0" w:space="0" w:color="auto"/>
            <w:right w:val="none" w:sz="0" w:space="0" w:color="auto"/>
          </w:divBdr>
        </w:div>
        <w:div w:id="2064786584">
          <w:marLeft w:val="0"/>
          <w:marRight w:val="0"/>
          <w:marTop w:val="0"/>
          <w:marBottom w:val="0"/>
          <w:divBdr>
            <w:top w:val="none" w:sz="0" w:space="0" w:color="auto"/>
            <w:left w:val="none" w:sz="0" w:space="0" w:color="auto"/>
            <w:bottom w:val="none" w:sz="0" w:space="0" w:color="auto"/>
            <w:right w:val="none" w:sz="0" w:space="0" w:color="auto"/>
          </w:divBdr>
        </w:div>
        <w:div w:id="2105953595">
          <w:marLeft w:val="0"/>
          <w:marRight w:val="0"/>
          <w:marTop w:val="0"/>
          <w:marBottom w:val="0"/>
          <w:divBdr>
            <w:top w:val="none" w:sz="0" w:space="0" w:color="auto"/>
            <w:left w:val="none" w:sz="0" w:space="0" w:color="auto"/>
            <w:bottom w:val="none" w:sz="0" w:space="0" w:color="auto"/>
            <w:right w:val="none" w:sz="0" w:space="0" w:color="auto"/>
          </w:divBdr>
        </w:div>
      </w:divsChild>
    </w:div>
    <w:div w:id="1194536177">
      <w:bodyDiv w:val="1"/>
      <w:marLeft w:val="0"/>
      <w:marRight w:val="0"/>
      <w:marTop w:val="0"/>
      <w:marBottom w:val="0"/>
      <w:divBdr>
        <w:top w:val="none" w:sz="0" w:space="0" w:color="auto"/>
        <w:left w:val="none" w:sz="0" w:space="0" w:color="auto"/>
        <w:bottom w:val="none" w:sz="0" w:space="0" w:color="auto"/>
        <w:right w:val="none" w:sz="0" w:space="0" w:color="auto"/>
      </w:divBdr>
    </w:div>
    <w:div w:id="1197040053">
      <w:bodyDiv w:val="1"/>
      <w:marLeft w:val="0"/>
      <w:marRight w:val="0"/>
      <w:marTop w:val="0"/>
      <w:marBottom w:val="0"/>
      <w:divBdr>
        <w:top w:val="none" w:sz="0" w:space="0" w:color="auto"/>
        <w:left w:val="none" w:sz="0" w:space="0" w:color="auto"/>
        <w:bottom w:val="none" w:sz="0" w:space="0" w:color="auto"/>
        <w:right w:val="none" w:sz="0" w:space="0" w:color="auto"/>
      </w:divBdr>
    </w:div>
    <w:div w:id="1201867660">
      <w:bodyDiv w:val="1"/>
      <w:marLeft w:val="0"/>
      <w:marRight w:val="0"/>
      <w:marTop w:val="0"/>
      <w:marBottom w:val="0"/>
      <w:divBdr>
        <w:top w:val="none" w:sz="0" w:space="0" w:color="auto"/>
        <w:left w:val="none" w:sz="0" w:space="0" w:color="auto"/>
        <w:bottom w:val="none" w:sz="0" w:space="0" w:color="auto"/>
        <w:right w:val="none" w:sz="0" w:space="0" w:color="auto"/>
      </w:divBdr>
    </w:div>
    <w:div w:id="1218280739">
      <w:bodyDiv w:val="1"/>
      <w:marLeft w:val="0"/>
      <w:marRight w:val="0"/>
      <w:marTop w:val="0"/>
      <w:marBottom w:val="0"/>
      <w:divBdr>
        <w:top w:val="none" w:sz="0" w:space="0" w:color="auto"/>
        <w:left w:val="none" w:sz="0" w:space="0" w:color="auto"/>
        <w:bottom w:val="none" w:sz="0" w:space="0" w:color="auto"/>
        <w:right w:val="none" w:sz="0" w:space="0" w:color="auto"/>
      </w:divBdr>
    </w:div>
    <w:div w:id="1233274898">
      <w:bodyDiv w:val="1"/>
      <w:marLeft w:val="0"/>
      <w:marRight w:val="0"/>
      <w:marTop w:val="0"/>
      <w:marBottom w:val="0"/>
      <w:divBdr>
        <w:top w:val="none" w:sz="0" w:space="0" w:color="auto"/>
        <w:left w:val="none" w:sz="0" w:space="0" w:color="auto"/>
        <w:bottom w:val="none" w:sz="0" w:space="0" w:color="auto"/>
        <w:right w:val="none" w:sz="0" w:space="0" w:color="auto"/>
      </w:divBdr>
    </w:div>
    <w:div w:id="1245453124">
      <w:bodyDiv w:val="1"/>
      <w:marLeft w:val="0"/>
      <w:marRight w:val="0"/>
      <w:marTop w:val="0"/>
      <w:marBottom w:val="0"/>
      <w:divBdr>
        <w:top w:val="none" w:sz="0" w:space="0" w:color="auto"/>
        <w:left w:val="none" w:sz="0" w:space="0" w:color="auto"/>
        <w:bottom w:val="none" w:sz="0" w:space="0" w:color="auto"/>
        <w:right w:val="none" w:sz="0" w:space="0" w:color="auto"/>
      </w:divBdr>
      <w:divsChild>
        <w:div w:id="21832317">
          <w:marLeft w:val="0"/>
          <w:marRight w:val="0"/>
          <w:marTop w:val="0"/>
          <w:marBottom w:val="0"/>
          <w:divBdr>
            <w:top w:val="none" w:sz="0" w:space="0" w:color="auto"/>
            <w:left w:val="none" w:sz="0" w:space="0" w:color="auto"/>
            <w:bottom w:val="none" w:sz="0" w:space="0" w:color="auto"/>
            <w:right w:val="none" w:sz="0" w:space="0" w:color="auto"/>
          </w:divBdr>
        </w:div>
        <w:div w:id="520826915">
          <w:marLeft w:val="0"/>
          <w:marRight w:val="0"/>
          <w:marTop w:val="0"/>
          <w:marBottom w:val="0"/>
          <w:divBdr>
            <w:top w:val="none" w:sz="0" w:space="0" w:color="auto"/>
            <w:left w:val="none" w:sz="0" w:space="0" w:color="auto"/>
            <w:bottom w:val="none" w:sz="0" w:space="0" w:color="auto"/>
            <w:right w:val="none" w:sz="0" w:space="0" w:color="auto"/>
          </w:divBdr>
        </w:div>
      </w:divsChild>
    </w:div>
    <w:div w:id="1254316904">
      <w:bodyDiv w:val="1"/>
      <w:marLeft w:val="0"/>
      <w:marRight w:val="0"/>
      <w:marTop w:val="0"/>
      <w:marBottom w:val="0"/>
      <w:divBdr>
        <w:top w:val="none" w:sz="0" w:space="0" w:color="auto"/>
        <w:left w:val="none" w:sz="0" w:space="0" w:color="auto"/>
        <w:bottom w:val="none" w:sz="0" w:space="0" w:color="auto"/>
        <w:right w:val="none" w:sz="0" w:space="0" w:color="auto"/>
      </w:divBdr>
      <w:divsChild>
        <w:div w:id="407582154">
          <w:marLeft w:val="0"/>
          <w:marRight w:val="0"/>
          <w:marTop w:val="0"/>
          <w:marBottom w:val="0"/>
          <w:divBdr>
            <w:top w:val="none" w:sz="0" w:space="0" w:color="auto"/>
            <w:left w:val="none" w:sz="0" w:space="0" w:color="auto"/>
            <w:bottom w:val="none" w:sz="0" w:space="0" w:color="auto"/>
            <w:right w:val="none" w:sz="0" w:space="0" w:color="auto"/>
          </w:divBdr>
        </w:div>
        <w:div w:id="415908991">
          <w:marLeft w:val="0"/>
          <w:marRight w:val="0"/>
          <w:marTop w:val="0"/>
          <w:marBottom w:val="0"/>
          <w:divBdr>
            <w:top w:val="none" w:sz="0" w:space="0" w:color="auto"/>
            <w:left w:val="none" w:sz="0" w:space="0" w:color="auto"/>
            <w:bottom w:val="none" w:sz="0" w:space="0" w:color="auto"/>
            <w:right w:val="none" w:sz="0" w:space="0" w:color="auto"/>
          </w:divBdr>
        </w:div>
        <w:div w:id="1379627807">
          <w:marLeft w:val="0"/>
          <w:marRight w:val="0"/>
          <w:marTop w:val="0"/>
          <w:marBottom w:val="0"/>
          <w:divBdr>
            <w:top w:val="none" w:sz="0" w:space="0" w:color="auto"/>
            <w:left w:val="none" w:sz="0" w:space="0" w:color="auto"/>
            <w:bottom w:val="none" w:sz="0" w:space="0" w:color="auto"/>
            <w:right w:val="none" w:sz="0" w:space="0" w:color="auto"/>
          </w:divBdr>
        </w:div>
        <w:div w:id="1548372552">
          <w:marLeft w:val="0"/>
          <w:marRight w:val="0"/>
          <w:marTop w:val="0"/>
          <w:marBottom w:val="0"/>
          <w:divBdr>
            <w:top w:val="none" w:sz="0" w:space="0" w:color="auto"/>
            <w:left w:val="none" w:sz="0" w:space="0" w:color="auto"/>
            <w:bottom w:val="none" w:sz="0" w:space="0" w:color="auto"/>
            <w:right w:val="none" w:sz="0" w:space="0" w:color="auto"/>
          </w:divBdr>
        </w:div>
        <w:div w:id="2058895086">
          <w:marLeft w:val="0"/>
          <w:marRight w:val="0"/>
          <w:marTop w:val="0"/>
          <w:marBottom w:val="0"/>
          <w:divBdr>
            <w:top w:val="none" w:sz="0" w:space="0" w:color="auto"/>
            <w:left w:val="none" w:sz="0" w:space="0" w:color="auto"/>
            <w:bottom w:val="none" w:sz="0" w:space="0" w:color="auto"/>
            <w:right w:val="none" w:sz="0" w:space="0" w:color="auto"/>
          </w:divBdr>
        </w:div>
      </w:divsChild>
    </w:div>
    <w:div w:id="1264654954">
      <w:bodyDiv w:val="1"/>
      <w:marLeft w:val="0"/>
      <w:marRight w:val="0"/>
      <w:marTop w:val="0"/>
      <w:marBottom w:val="0"/>
      <w:divBdr>
        <w:top w:val="none" w:sz="0" w:space="0" w:color="auto"/>
        <w:left w:val="none" w:sz="0" w:space="0" w:color="auto"/>
        <w:bottom w:val="none" w:sz="0" w:space="0" w:color="auto"/>
        <w:right w:val="none" w:sz="0" w:space="0" w:color="auto"/>
      </w:divBdr>
    </w:div>
    <w:div w:id="1276907036">
      <w:bodyDiv w:val="1"/>
      <w:marLeft w:val="0"/>
      <w:marRight w:val="0"/>
      <w:marTop w:val="0"/>
      <w:marBottom w:val="0"/>
      <w:divBdr>
        <w:top w:val="none" w:sz="0" w:space="0" w:color="auto"/>
        <w:left w:val="none" w:sz="0" w:space="0" w:color="auto"/>
        <w:bottom w:val="none" w:sz="0" w:space="0" w:color="auto"/>
        <w:right w:val="none" w:sz="0" w:space="0" w:color="auto"/>
      </w:divBdr>
    </w:div>
    <w:div w:id="1282347741">
      <w:bodyDiv w:val="1"/>
      <w:marLeft w:val="0"/>
      <w:marRight w:val="0"/>
      <w:marTop w:val="0"/>
      <w:marBottom w:val="0"/>
      <w:divBdr>
        <w:top w:val="none" w:sz="0" w:space="0" w:color="auto"/>
        <w:left w:val="none" w:sz="0" w:space="0" w:color="auto"/>
        <w:bottom w:val="none" w:sz="0" w:space="0" w:color="auto"/>
        <w:right w:val="none" w:sz="0" w:space="0" w:color="auto"/>
      </w:divBdr>
      <w:divsChild>
        <w:div w:id="411240885">
          <w:marLeft w:val="0"/>
          <w:marRight w:val="0"/>
          <w:marTop w:val="0"/>
          <w:marBottom w:val="0"/>
          <w:divBdr>
            <w:top w:val="none" w:sz="0" w:space="0" w:color="auto"/>
            <w:left w:val="none" w:sz="0" w:space="0" w:color="auto"/>
            <w:bottom w:val="none" w:sz="0" w:space="0" w:color="auto"/>
            <w:right w:val="none" w:sz="0" w:space="0" w:color="auto"/>
          </w:divBdr>
        </w:div>
        <w:div w:id="558789936">
          <w:marLeft w:val="0"/>
          <w:marRight w:val="0"/>
          <w:marTop w:val="0"/>
          <w:marBottom w:val="0"/>
          <w:divBdr>
            <w:top w:val="none" w:sz="0" w:space="0" w:color="auto"/>
            <w:left w:val="none" w:sz="0" w:space="0" w:color="auto"/>
            <w:bottom w:val="none" w:sz="0" w:space="0" w:color="auto"/>
            <w:right w:val="none" w:sz="0" w:space="0" w:color="auto"/>
          </w:divBdr>
        </w:div>
        <w:div w:id="621034989">
          <w:marLeft w:val="0"/>
          <w:marRight w:val="0"/>
          <w:marTop w:val="0"/>
          <w:marBottom w:val="0"/>
          <w:divBdr>
            <w:top w:val="none" w:sz="0" w:space="0" w:color="auto"/>
            <w:left w:val="none" w:sz="0" w:space="0" w:color="auto"/>
            <w:bottom w:val="none" w:sz="0" w:space="0" w:color="auto"/>
            <w:right w:val="none" w:sz="0" w:space="0" w:color="auto"/>
          </w:divBdr>
        </w:div>
        <w:div w:id="843473505">
          <w:marLeft w:val="0"/>
          <w:marRight w:val="0"/>
          <w:marTop w:val="0"/>
          <w:marBottom w:val="0"/>
          <w:divBdr>
            <w:top w:val="none" w:sz="0" w:space="0" w:color="auto"/>
            <w:left w:val="none" w:sz="0" w:space="0" w:color="auto"/>
            <w:bottom w:val="none" w:sz="0" w:space="0" w:color="auto"/>
            <w:right w:val="none" w:sz="0" w:space="0" w:color="auto"/>
          </w:divBdr>
        </w:div>
        <w:div w:id="892425982">
          <w:marLeft w:val="0"/>
          <w:marRight w:val="0"/>
          <w:marTop w:val="0"/>
          <w:marBottom w:val="0"/>
          <w:divBdr>
            <w:top w:val="none" w:sz="0" w:space="0" w:color="auto"/>
            <w:left w:val="none" w:sz="0" w:space="0" w:color="auto"/>
            <w:bottom w:val="none" w:sz="0" w:space="0" w:color="auto"/>
            <w:right w:val="none" w:sz="0" w:space="0" w:color="auto"/>
          </w:divBdr>
        </w:div>
        <w:div w:id="985354607">
          <w:marLeft w:val="0"/>
          <w:marRight w:val="0"/>
          <w:marTop w:val="0"/>
          <w:marBottom w:val="0"/>
          <w:divBdr>
            <w:top w:val="none" w:sz="0" w:space="0" w:color="auto"/>
            <w:left w:val="none" w:sz="0" w:space="0" w:color="auto"/>
            <w:bottom w:val="none" w:sz="0" w:space="0" w:color="auto"/>
            <w:right w:val="none" w:sz="0" w:space="0" w:color="auto"/>
          </w:divBdr>
        </w:div>
        <w:div w:id="1010989329">
          <w:marLeft w:val="0"/>
          <w:marRight w:val="0"/>
          <w:marTop w:val="0"/>
          <w:marBottom w:val="0"/>
          <w:divBdr>
            <w:top w:val="none" w:sz="0" w:space="0" w:color="auto"/>
            <w:left w:val="none" w:sz="0" w:space="0" w:color="auto"/>
            <w:bottom w:val="none" w:sz="0" w:space="0" w:color="auto"/>
            <w:right w:val="none" w:sz="0" w:space="0" w:color="auto"/>
          </w:divBdr>
        </w:div>
        <w:div w:id="1234045510">
          <w:marLeft w:val="0"/>
          <w:marRight w:val="0"/>
          <w:marTop w:val="0"/>
          <w:marBottom w:val="0"/>
          <w:divBdr>
            <w:top w:val="none" w:sz="0" w:space="0" w:color="auto"/>
            <w:left w:val="none" w:sz="0" w:space="0" w:color="auto"/>
            <w:bottom w:val="none" w:sz="0" w:space="0" w:color="auto"/>
            <w:right w:val="none" w:sz="0" w:space="0" w:color="auto"/>
          </w:divBdr>
        </w:div>
        <w:div w:id="1276134496">
          <w:marLeft w:val="0"/>
          <w:marRight w:val="0"/>
          <w:marTop w:val="0"/>
          <w:marBottom w:val="0"/>
          <w:divBdr>
            <w:top w:val="none" w:sz="0" w:space="0" w:color="auto"/>
            <w:left w:val="none" w:sz="0" w:space="0" w:color="auto"/>
            <w:bottom w:val="none" w:sz="0" w:space="0" w:color="auto"/>
            <w:right w:val="none" w:sz="0" w:space="0" w:color="auto"/>
          </w:divBdr>
        </w:div>
        <w:div w:id="1674721059">
          <w:marLeft w:val="0"/>
          <w:marRight w:val="0"/>
          <w:marTop w:val="0"/>
          <w:marBottom w:val="0"/>
          <w:divBdr>
            <w:top w:val="none" w:sz="0" w:space="0" w:color="auto"/>
            <w:left w:val="none" w:sz="0" w:space="0" w:color="auto"/>
            <w:bottom w:val="none" w:sz="0" w:space="0" w:color="auto"/>
            <w:right w:val="none" w:sz="0" w:space="0" w:color="auto"/>
          </w:divBdr>
        </w:div>
        <w:div w:id="1684089439">
          <w:marLeft w:val="0"/>
          <w:marRight w:val="0"/>
          <w:marTop w:val="0"/>
          <w:marBottom w:val="0"/>
          <w:divBdr>
            <w:top w:val="none" w:sz="0" w:space="0" w:color="auto"/>
            <w:left w:val="none" w:sz="0" w:space="0" w:color="auto"/>
            <w:bottom w:val="none" w:sz="0" w:space="0" w:color="auto"/>
            <w:right w:val="none" w:sz="0" w:space="0" w:color="auto"/>
          </w:divBdr>
        </w:div>
        <w:div w:id="1818456574">
          <w:marLeft w:val="0"/>
          <w:marRight w:val="0"/>
          <w:marTop w:val="0"/>
          <w:marBottom w:val="0"/>
          <w:divBdr>
            <w:top w:val="none" w:sz="0" w:space="0" w:color="auto"/>
            <w:left w:val="none" w:sz="0" w:space="0" w:color="auto"/>
            <w:bottom w:val="none" w:sz="0" w:space="0" w:color="auto"/>
            <w:right w:val="none" w:sz="0" w:space="0" w:color="auto"/>
          </w:divBdr>
        </w:div>
        <w:div w:id="1844130065">
          <w:marLeft w:val="0"/>
          <w:marRight w:val="0"/>
          <w:marTop w:val="0"/>
          <w:marBottom w:val="0"/>
          <w:divBdr>
            <w:top w:val="none" w:sz="0" w:space="0" w:color="auto"/>
            <w:left w:val="none" w:sz="0" w:space="0" w:color="auto"/>
            <w:bottom w:val="none" w:sz="0" w:space="0" w:color="auto"/>
            <w:right w:val="none" w:sz="0" w:space="0" w:color="auto"/>
          </w:divBdr>
        </w:div>
        <w:div w:id="2145807362">
          <w:marLeft w:val="0"/>
          <w:marRight w:val="0"/>
          <w:marTop w:val="0"/>
          <w:marBottom w:val="0"/>
          <w:divBdr>
            <w:top w:val="none" w:sz="0" w:space="0" w:color="auto"/>
            <w:left w:val="none" w:sz="0" w:space="0" w:color="auto"/>
            <w:bottom w:val="none" w:sz="0" w:space="0" w:color="auto"/>
            <w:right w:val="none" w:sz="0" w:space="0" w:color="auto"/>
          </w:divBdr>
        </w:div>
      </w:divsChild>
    </w:div>
    <w:div w:id="1286735382">
      <w:bodyDiv w:val="1"/>
      <w:marLeft w:val="0"/>
      <w:marRight w:val="0"/>
      <w:marTop w:val="0"/>
      <w:marBottom w:val="0"/>
      <w:divBdr>
        <w:top w:val="none" w:sz="0" w:space="0" w:color="auto"/>
        <w:left w:val="none" w:sz="0" w:space="0" w:color="auto"/>
        <w:bottom w:val="none" w:sz="0" w:space="0" w:color="auto"/>
        <w:right w:val="none" w:sz="0" w:space="0" w:color="auto"/>
      </w:divBdr>
      <w:divsChild>
        <w:div w:id="77412133">
          <w:marLeft w:val="0"/>
          <w:marRight w:val="0"/>
          <w:marTop w:val="0"/>
          <w:marBottom w:val="0"/>
          <w:divBdr>
            <w:top w:val="none" w:sz="0" w:space="0" w:color="auto"/>
            <w:left w:val="none" w:sz="0" w:space="0" w:color="auto"/>
            <w:bottom w:val="none" w:sz="0" w:space="0" w:color="auto"/>
            <w:right w:val="none" w:sz="0" w:space="0" w:color="auto"/>
          </w:divBdr>
        </w:div>
      </w:divsChild>
    </w:div>
    <w:div w:id="1294747820">
      <w:bodyDiv w:val="1"/>
      <w:marLeft w:val="0"/>
      <w:marRight w:val="0"/>
      <w:marTop w:val="0"/>
      <w:marBottom w:val="0"/>
      <w:divBdr>
        <w:top w:val="none" w:sz="0" w:space="0" w:color="auto"/>
        <w:left w:val="none" w:sz="0" w:space="0" w:color="auto"/>
        <w:bottom w:val="none" w:sz="0" w:space="0" w:color="auto"/>
        <w:right w:val="none" w:sz="0" w:space="0" w:color="auto"/>
      </w:divBdr>
      <w:divsChild>
        <w:div w:id="78140000">
          <w:marLeft w:val="1800"/>
          <w:marRight w:val="0"/>
          <w:marTop w:val="100"/>
          <w:marBottom w:val="0"/>
          <w:divBdr>
            <w:top w:val="none" w:sz="0" w:space="0" w:color="auto"/>
            <w:left w:val="none" w:sz="0" w:space="0" w:color="auto"/>
            <w:bottom w:val="none" w:sz="0" w:space="0" w:color="auto"/>
            <w:right w:val="none" w:sz="0" w:space="0" w:color="auto"/>
          </w:divBdr>
        </w:div>
        <w:div w:id="758059266">
          <w:marLeft w:val="1800"/>
          <w:marRight w:val="0"/>
          <w:marTop w:val="100"/>
          <w:marBottom w:val="0"/>
          <w:divBdr>
            <w:top w:val="none" w:sz="0" w:space="0" w:color="auto"/>
            <w:left w:val="none" w:sz="0" w:space="0" w:color="auto"/>
            <w:bottom w:val="none" w:sz="0" w:space="0" w:color="auto"/>
            <w:right w:val="none" w:sz="0" w:space="0" w:color="auto"/>
          </w:divBdr>
        </w:div>
        <w:div w:id="1580408270">
          <w:marLeft w:val="1800"/>
          <w:marRight w:val="0"/>
          <w:marTop w:val="100"/>
          <w:marBottom w:val="0"/>
          <w:divBdr>
            <w:top w:val="none" w:sz="0" w:space="0" w:color="auto"/>
            <w:left w:val="none" w:sz="0" w:space="0" w:color="auto"/>
            <w:bottom w:val="none" w:sz="0" w:space="0" w:color="auto"/>
            <w:right w:val="none" w:sz="0" w:space="0" w:color="auto"/>
          </w:divBdr>
        </w:div>
      </w:divsChild>
    </w:div>
    <w:div w:id="1340695230">
      <w:bodyDiv w:val="1"/>
      <w:marLeft w:val="0"/>
      <w:marRight w:val="0"/>
      <w:marTop w:val="0"/>
      <w:marBottom w:val="0"/>
      <w:divBdr>
        <w:top w:val="none" w:sz="0" w:space="0" w:color="auto"/>
        <w:left w:val="none" w:sz="0" w:space="0" w:color="auto"/>
        <w:bottom w:val="none" w:sz="0" w:space="0" w:color="auto"/>
        <w:right w:val="none" w:sz="0" w:space="0" w:color="auto"/>
      </w:divBdr>
    </w:div>
    <w:div w:id="1350372286">
      <w:bodyDiv w:val="1"/>
      <w:marLeft w:val="0"/>
      <w:marRight w:val="0"/>
      <w:marTop w:val="0"/>
      <w:marBottom w:val="0"/>
      <w:divBdr>
        <w:top w:val="none" w:sz="0" w:space="0" w:color="auto"/>
        <w:left w:val="none" w:sz="0" w:space="0" w:color="auto"/>
        <w:bottom w:val="none" w:sz="0" w:space="0" w:color="auto"/>
        <w:right w:val="none" w:sz="0" w:space="0" w:color="auto"/>
      </w:divBdr>
    </w:div>
    <w:div w:id="1355771502">
      <w:bodyDiv w:val="1"/>
      <w:marLeft w:val="0"/>
      <w:marRight w:val="0"/>
      <w:marTop w:val="0"/>
      <w:marBottom w:val="0"/>
      <w:divBdr>
        <w:top w:val="none" w:sz="0" w:space="0" w:color="auto"/>
        <w:left w:val="none" w:sz="0" w:space="0" w:color="auto"/>
        <w:bottom w:val="none" w:sz="0" w:space="0" w:color="auto"/>
        <w:right w:val="none" w:sz="0" w:space="0" w:color="auto"/>
      </w:divBdr>
    </w:div>
    <w:div w:id="1369724572">
      <w:bodyDiv w:val="1"/>
      <w:marLeft w:val="0"/>
      <w:marRight w:val="0"/>
      <w:marTop w:val="0"/>
      <w:marBottom w:val="0"/>
      <w:divBdr>
        <w:top w:val="none" w:sz="0" w:space="0" w:color="auto"/>
        <w:left w:val="none" w:sz="0" w:space="0" w:color="auto"/>
        <w:bottom w:val="none" w:sz="0" w:space="0" w:color="auto"/>
        <w:right w:val="none" w:sz="0" w:space="0" w:color="auto"/>
      </w:divBdr>
    </w:div>
    <w:div w:id="1398168262">
      <w:bodyDiv w:val="1"/>
      <w:marLeft w:val="0"/>
      <w:marRight w:val="0"/>
      <w:marTop w:val="0"/>
      <w:marBottom w:val="0"/>
      <w:divBdr>
        <w:top w:val="none" w:sz="0" w:space="0" w:color="auto"/>
        <w:left w:val="none" w:sz="0" w:space="0" w:color="auto"/>
        <w:bottom w:val="none" w:sz="0" w:space="0" w:color="auto"/>
        <w:right w:val="none" w:sz="0" w:space="0" w:color="auto"/>
      </w:divBdr>
    </w:div>
    <w:div w:id="1422482135">
      <w:bodyDiv w:val="1"/>
      <w:marLeft w:val="0"/>
      <w:marRight w:val="0"/>
      <w:marTop w:val="0"/>
      <w:marBottom w:val="0"/>
      <w:divBdr>
        <w:top w:val="none" w:sz="0" w:space="0" w:color="auto"/>
        <w:left w:val="none" w:sz="0" w:space="0" w:color="auto"/>
        <w:bottom w:val="none" w:sz="0" w:space="0" w:color="auto"/>
        <w:right w:val="none" w:sz="0" w:space="0" w:color="auto"/>
      </w:divBdr>
    </w:div>
    <w:div w:id="1448043029">
      <w:bodyDiv w:val="1"/>
      <w:marLeft w:val="0"/>
      <w:marRight w:val="0"/>
      <w:marTop w:val="0"/>
      <w:marBottom w:val="0"/>
      <w:divBdr>
        <w:top w:val="none" w:sz="0" w:space="0" w:color="auto"/>
        <w:left w:val="none" w:sz="0" w:space="0" w:color="auto"/>
        <w:bottom w:val="none" w:sz="0" w:space="0" w:color="auto"/>
        <w:right w:val="none" w:sz="0" w:space="0" w:color="auto"/>
      </w:divBdr>
    </w:div>
    <w:div w:id="1462920418">
      <w:bodyDiv w:val="1"/>
      <w:marLeft w:val="0"/>
      <w:marRight w:val="0"/>
      <w:marTop w:val="0"/>
      <w:marBottom w:val="0"/>
      <w:divBdr>
        <w:top w:val="none" w:sz="0" w:space="0" w:color="auto"/>
        <w:left w:val="none" w:sz="0" w:space="0" w:color="auto"/>
        <w:bottom w:val="none" w:sz="0" w:space="0" w:color="auto"/>
        <w:right w:val="none" w:sz="0" w:space="0" w:color="auto"/>
      </w:divBdr>
    </w:div>
    <w:div w:id="1477991279">
      <w:bodyDiv w:val="1"/>
      <w:marLeft w:val="0"/>
      <w:marRight w:val="0"/>
      <w:marTop w:val="0"/>
      <w:marBottom w:val="0"/>
      <w:divBdr>
        <w:top w:val="none" w:sz="0" w:space="0" w:color="auto"/>
        <w:left w:val="none" w:sz="0" w:space="0" w:color="auto"/>
        <w:bottom w:val="none" w:sz="0" w:space="0" w:color="auto"/>
        <w:right w:val="none" w:sz="0" w:space="0" w:color="auto"/>
      </w:divBdr>
    </w:div>
    <w:div w:id="1486049123">
      <w:bodyDiv w:val="1"/>
      <w:marLeft w:val="0"/>
      <w:marRight w:val="0"/>
      <w:marTop w:val="0"/>
      <w:marBottom w:val="0"/>
      <w:divBdr>
        <w:top w:val="none" w:sz="0" w:space="0" w:color="auto"/>
        <w:left w:val="none" w:sz="0" w:space="0" w:color="auto"/>
        <w:bottom w:val="none" w:sz="0" w:space="0" w:color="auto"/>
        <w:right w:val="none" w:sz="0" w:space="0" w:color="auto"/>
      </w:divBdr>
    </w:div>
    <w:div w:id="1494180524">
      <w:bodyDiv w:val="1"/>
      <w:marLeft w:val="0"/>
      <w:marRight w:val="0"/>
      <w:marTop w:val="0"/>
      <w:marBottom w:val="0"/>
      <w:divBdr>
        <w:top w:val="none" w:sz="0" w:space="0" w:color="auto"/>
        <w:left w:val="none" w:sz="0" w:space="0" w:color="auto"/>
        <w:bottom w:val="none" w:sz="0" w:space="0" w:color="auto"/>
        <w:right w:val="none" w:sz="0" w:space="0" w:color="auto"/>
      </w:divBdr>
    </w:div>
    <w:div w:id="1520856073">
      <w:bodyDiv w:val="1"/>
      <w:marLeft w:val="0"/>
      <w:marRight w:val="0"/>
      <w:marTop w:val="0"/>
      <w:marBottom w:val="0"/>
      <w:divBdr>
        <w:top w:val="none" w:sz="0" w:space="0" w:color="auto"/>
        <w:left w:val="none" w:sz="0" w:space="0" w:color="auto"/>
        <w:bottom w:val="none" w:sz="0" w:space="0" w:color="auto"/>
        <w:right w:val="none" w:sz="0" w:space="0" w:color="auto"/>
      </w:divBdr>
      <w:divsChild>
        <w:div w:id="582953649">
          <w:blockQuote w:val="1"/>
          <w:marLeft w:val="720"/>
          <w:marRight w:val="0"/>
          <w:marTop w:val="100"/>
          <w:marBottom w:val="100"/>
          <w:divBdr>
            <w:top w:val="none" w:sz="0" w:space="0" w:color="auto"/>
            <w:left w:val="none" w:sz="0" w:space="0" w:color="auto"/>
            <w:bottom w:val="none" w:sz="0" w:space="0" w:color="auto"/>
            <w:right w:val="none" w:sz="0" w:space="0" w:color="auto"/>
          </w:divBdr>
        </w:div>
        <w:div w:id="1440565933">
          <w:blockQuote w:val="1"/>
          <w:marLeft w:val="720"/>
          <w:marRight w:val="0"/>
          <w:marTop w:val="100"/>
          <w:marBottom w:val="100"/>
          <w:divBdr>
            <w:top w:val="none" w:sz="0" w:space="0" w:color="auto"/>
            <w:left w:val="none" w:sz="0" w:space="0" w:color="auto"/>
            <w:bottom w:val="none" w:sz="0" w:space="0" w:color="auto"/>
            <w:right w:val="none" w:sz="0" w:space="0" w:color="auto"/>
          </w:divBdr>
        </w:div>
        <w:div w:id="1469468328">
          <w:blockQuote w:val="1"/>
          <w:marLeft w:val="720"/>
          <w:marRight w:val="0"/>
          <w:marTop w:val="100"/>
          <w:marBottom w:val="100"/>
          <w:divBdr>
            <w:top w:val="none" w:sz="0" w:space="0" w:color="auto"/>
            <w:left w:val="none" w:sz="0" w:space="0" w:color="auto"/>
            <w:bottom w:val="none" w:sz="0" w:space="0" w:color="auto"/>
            <w:right w:val="none" w:sz="0" w:space="0" w:color="auto"/>
          </w:divBdr>
        </w:div>
        <w:div w:id="174845195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28786958">
      <w:bodyDiv w:val="1"/>
      <w:marLeft w:val="0"/>
      <w:marRight w:val="0"/>
      <w:marTop w:val="0"/>
      <w:marBottom w:val="0"/>
      <w:divBdr>
        <w:top w:val="none" w:sz="0" w:space="0" w:color="auto"/>
        <w:left w:val="none" w:sz="0" w:space="0" w:color="auto"/>
        <w:bottom w:val="none" w:sz="0" w:space="0" w:color="auto"/>
        <w:right w:val="none" w:sz="0" w:space="0" w:color="auto"/>
      </w:divBdr>
      <w:divsChild>
        <w:div w:id="1902517056">
          <w:marLeft w:val="0"/>
          <w:marRight w:val="0"/>
          <w:marTop w:val="0"/>
          <w:marBottom w:val="0"/>
          <w:divBdr>
            <w:top w:val="none" w:sz="0" w:space="0" w:color="auto"/>
            <w:left w:val="none" w:sz="0" w:space="0" w:color="auto"/>
            <w:bottom w:val="none" w:sz="0" w:space="0" w:color="auto"/>
            <w:right w:val="none" w:sz="0" w:space="0" w:color="auto"/>
          </w:divBdr>
        </w:div>
        <w:div w:id="2023510448">
          <w:marLeft w:val="0"/>
          <w:marRight w:val="0"/>
          <w:marTop w:val="0"/>
          <w:marBottom w:val="0"/>
          <w:divBdr>
            <w:top w:val="none" w:sz="0" w:space="0" w:color="auto"/>
            <w:left w:val="none" w:sz="0" w:space="0" w:color="auto"/>
            <w:bottom w:val="none" w:sz="0" w:space="0" w:color="auto"/>
            <w:right w:val="none" w:sz="0" w:space="0" w:color="auto"/>
          </w:divBdr>
        </w:div>
      </w:divsChild>
    </w:div>
    <w:div w:id="1537816189">
      <w:bodyDiv w:val="1"/>
      <w:marLeft w:val="0"/>
      <w:marRight w:val="0"/>
      <w:marTop w:val="0"/>
      <w:marBottom w:val="0"/>
      <w:divBdr>
        <w:top w:val="none" w:sz="0" w:space="0" w:color="auto"/>
        <w:left w:val="none" w:sz="0" w:space="0" w:color="auto"/>
        <w:bottom w:val="none" w:sz="0" w:space="0" w:color="auto"/>
        <w:right w:val="none" w:sz="0" w:space="0" w:color="auto"/>
      </w:divBdr>
    </w:div>
    <w:div w:id="1541019103">
      <w:bodyDiv w:val="1"/>
      <w:marLeft w:val="0"/>
      <w:marRight w:val="0"/>
      <w:marTop w:val="0"/>
      <w:marBottom w:val="0"/>
      <w:divBdr>
        <w:top w:val="none" w:sz="0" w:space="0" w:color="auto"/>
        <w:left w:val="none" w:sz="0" w:space="0" w:color="auto"/>
        <w:bottom w:val="none" w:sz="0" w:space="0" w:color="auto"/>
        <w:right w:val="none" w:sz="0" w:space="0" w:color="auto"/>
      </w:divBdr>
      <w:divsChild>
        <w:div w:id="176234644">
          <w:marLeft w:val="0"/>
          <w:marRight w:val="0"/>
          <w:marTop w:val="0"/>
          <w:marBottom w:val="0"/>
          <w:divBdr>
            <w:top w:val="none" w:sz="0" w:space="0" w:color="auto"/>
            <w:left w:val="none" w:sz="0" w:space="0" w:color="auto"/>
            <w:bottom w:val="none" w:sz="0" w:space="0" w:color="auto"/>
            <w:right w:val="none" w:sz="0" w:space="0" w:color="auto"/>
          </w:divBdr>
        </w:div>
        <w:div w:id="415637328">
          <w:marLeft w:val="0"/>
          <w:marRight w:val="0"/>
          <w:marTop w:val="0"/>
          <w:marBottom w:val="0"/>
          <w:divBdr>
            <w:top w:val="none" w:sz="0" w:space="0" w:color="auto"/>
            <w:left w:val="none" w:sz="0" w:space="0" w:color="auto"/>
            <w:bottom w:val="none" w:sz="0" w:space="0" w:color="auto"/>
            <w:right w:val="none" w:sz="0" w:space="0" w:color="auto"/>
          </w:divBdr>
        </w:div>
        <w:div w:id="1188833952">
          <w:marLeft w:val="0"/>
          <w:marRight w:val="0"/>
          <w:marTop w:val="0"/>
          <w:marBottom w:val="0"/>
          <w:divBdr>
            <w:top w:val="none" w:sz="0" w:space="0" w:color="auto"/>
            <w:left w:val="none" w:sz="0" w:space="0" w:color="auto"/>
            <w:bottom w:val="none" w:sz="0" w:space="0" w:color="auto"/>
            <w:right w:val="none" w:sz="0" w:space="0" w:color="auto"/>
          </w:divBdr>
        </w:div>
        <w:div w:id="1317492188">
          <w:marLeft w:val="0"/>
          <w:marRight w:val="0"/>
          <w:marTop w:val="0"/>
          <w:marBottom w:val="0"/>
          <w:divBdr>
            <w:top w:val="none" w:sz="0" w:space="0" w:color="auto"/>
            <w:left w:val="none" w:sz="0" w:space="0" w:color="auto"/>
            <w:bottom w:val="none" w:sz="0" w:space="0" w:color="auto"/>
            <w:right w:val="none" w:sz="0" w:space="0" w:color="auto"/>
          </w:divBdr>
        </w:div>
        <w:div w:id="1938168361">
          <w:marLeft w:val="0"/>
          <w:marRight w:val="0"/>
          <w:marTop w:val="0"/>
          <w:marBottom w:val="0"/>
          <w:divBdr>
            <w:top w:val="none" w:sz="0" w:space="0" w:color="auto"/>
            <w:left w:val="none" w:sz="0" w:space="0" w:color="auto"/>
            <w:bottom w:val="none" w:sz="0" w:space="0" w:color="auto"/>
            <w:right w:val="none" w:sz="0" w:space="0" w:color="auto"/>
          </w:divBdr>
        </w:div>
      </w:divsChild>
    </w:div>
    <w:div w:id="1562331730">
      <w:bodyDiv w:val="1"/>
      <w:marLeft w:val="0"/>
      <w:marRight w:val="0"/>
      <w:marTop w:val="0"/>
      <w:marBottom w:val="0"/>
      <w:divBdr>
        <w:top w:val="none" w:sz="0" w:space="0" w:color="auto"/>
        <w:left w:val="none" w:sz="0" w:space="0" w:color="auto"/>
        <w:bottom w:val="none" w:sz="0" w:space="0" w:color="auto"/>
        <w:right w:val="none" w:sz="0" w:space="0" w:color="auto"/>
      </w:divBdr>
    </w:div>
    <w:div w:id="1563060901">
      <w:bodyDiv w:val="1"/>
      <w:marLeft w:val="0"/>
      <w:marRight w:val="0"/>
      <w:marTop w:val="0"/>
      <w:marBottom w:val="0"/>
      <w:divBdr>
        <w:top w:val="none" w:sz="0" w:space="0" w:color="auto"/>
        <w:left w:val="none" w:sz="0" w:space="0" w:color="auto"/>
        <w:bottom w:val="none" w:sz="0" w:space="0" w:color="auto"/>
        <w:right w:val="none" w:sz="0" w:space="0" w:color="auto"/>
      </w:divBdr>
    </w:div>
    <w:div w:id="1564101035">
      <w:bodyDiv w:val="1"/>
      <w:marLeft w:val="0"/>
      <w:marRight w:val="0"/>
      <w:marTop w:val="0"/>
      <w:marBottom w:val="0"/>
      <w:divBdr>
        <w:top w:val="none" w:sz="0" w:space="0" w:color="auto"/>
        <w:left w:val="none" w:sz="0" w:space="0" w:color="auto"/>
        <w:bottom w:val="none" w:sz="0" w:space="0" w:color="auto"/>
        <w:right w:val="none" w:sz="0" w:space="0" w:color="auto"/>
      </w:divBdr>
    </w:div>
    <w:div w:id="1564869632">
      <w:bodyDiv w:val="1"/>
      <w:marLeft w:val="0"/>
      <w:marRight w:val="0"/>
      <w:marTop w:val="0"/>
      <w:marBottom w:val="0"/>
      <w:divBdr>
        <w:top w:val="none" w:sz="0" w:space="0" w:color="auto"/>
        <w:left w:val="none" w:sz="0" w:space="0" w:color="auto"/>
        <w:bottom w:val="none" w:sz="0" w:space="0" w:color="auto"/>
        <w:right w:val="none" w:sz="0" w:space="0" w:color="auto"/>
      </w:divBdr>
    </w:div>
    <w:div w:id="1574780548">
      <w:bodyDiv w:val="1"/>
      <w:marLeft w:val="0"/>
      <w:marRight w:val="0"/>
      <w:marTop w:val="0"/>
      <w:marBottom w:val="0"/>
      <w:divBdr>
        <w:top w:val="none" w:sz="0" w:space="0" w:color="auto"/>
        <w:left w:val="none" w:sz="0" w:space="0" w:color="auto"/>
        <w:bottom w:val="none" w:sz="0" w:space="0" w:color="auto"/>
        <w:right w:val="none" w:sz="0" w:space="0" w:color="auto"/>
      </w:divBdr>
      <w:divsChild>
        <w:div w:id="972249096">
          <w:marLeft w:val="1886"/>
          <w:marRight w:val="0"/>
          <w:marTop w:val="75"/>
          <w:marBottom w:val="0"/>
          <w:divBdr>
            <w:top w:val="none" w:sz="0" w:space="0" w:color="auto"/>
            <w:left w:val="none" w:sz="0" w:space="0" w:color="auto"/>
            <w:bottom w:val="none" w:sz="0" w:space="0" w:color="auto"/>
            <w:right w:val="none" w:sz="0" w:space="0" w:color="auto"/>
          </w:divBdr>
        </w:div>
      </w:divsChild>
    </w:div>
    <w:div w:id="1615476678">
      <w:bodyDiv w:val="1"/>
      <w:marLeft w:val="0"/>
      <w:marRight w:val="0"/>
      <w:marTop w:val="0"/>
      <w:marBottom w:val="0"/>
      <w:divBdr>
        <w:top w:val="none" w:sz="0" w:space="0" w:color="auto"/>
        <w:left w:val="none" w:sz="0" w:space="0" w:color="auto"/>
        <w:bottom w:val="none" w:sz="0" w:space="0" w:color="auto"/>
        <w:right w:val="none" w:sz="0" w:space="0" w:color="auto"/>
      </w:divBdr>
    </w:div>
    <w:div w:id="1648709050">
      <w:bodyDiv w:val="1"/>
      <w:marLeft w:val="0"/>
      <w:marRight w:val="0"/>
      <w:marTop w:val="0"/>
      <w:marBottom w:val="0"/>
      <w:divBdr>
        <w:top w:val="none" w:sz="0" w:space="0" w:color="auto"/>
        <w:left w:val="none" w:sz="0" w:space="0" w:color="auto"/>
        <w:bottom w:val="none" w:sz="0" w:space="0" w:color="auto"/>
        <w:right w:val="none" w:sz="0" w:space="0" w:color="auto"/>
      </w:divBdr>
    </w:div>
    <w:div w:id="1650555238">
      <w:bodyDiv w:val="1"/>
      <w:marLeft w:val="0"/>
      <w:marRight w:val="0"/>
      <w:marTop w:val="0"/>
      <w:marBottom w:val="0"/>
      <w:divBdr>
        <w:top w:val="none" w:sz="0" w:space="0" w:color="auto"/>
        <w:left w:val="none" w:sz="0" w:space="0" w:color="auto"/>
        <w:bottom w:val="none" w:sz="0" w:space="0" w:color="auto"/>
        <w:right w:val="none" w:sz="0" w:space="0" w:color="auto"/>
      </w:divBdr>
    </w:div>
    <w:div w:id="1652518117">
      <w:bodyDiv w:val="1"/>
      <w:marLeft w:val="0"/>
      <w:marRight w:val="0"/>
      <w:marTop w:val="0"/>
      <w:marBottom w:val="0"/>
      <w:divBdr>
        <w:top w:val="none" w:sz="0" w:space="0" w:color="auto"/>
        <w:left w:val="none" w:sz="0" w:space="0" w:color="auto"/>
        <w:bottom w:val="none" w:sz="0" w:space="0" w:color="auto"/>
        <w:right w:val="none" w:sz="0" w:space="0" w:color="auto"/>
      </w:divBdr>
    </w:div>
    <w:div w:id="1659571002">
      <w:bodyDiv w:val="1"/>
      <w:marLeft w:val="0"/>
      <w:marRight w:val="0"/>
      <w:marTop w:val="0"/>
      <w:marBottom w:val="0"/>
      <w:divBdr>
        <w:top w:val="none" w:sz="0" w:space="0" w:color="auto"/>
        <w:left w:val="none" w:sz="0" w:space="0" w:color="auto"/>
        <w:bottom w:val="none" w:sz="0" w:space="0" w:color="auto"/>
        <w:right w:val="none" w:sz="0" w:space="0" w:color="auto"/>
      </w:divBdr>
    </w:div>
    <w:div w:id="1663310657">
      <w:bodyDiv w:val="1"/>
      <w:marLeft w:val="0"/>
      <w:marRight w:val="0"/>
      <w:marTop w:val="0"/>
      <w:marBottom w:val="0"/>
      <w:divBdr>
        <w:top w:val="none" w:sz="0" w:space="0" w:color="auto"/>
        <w:left w:val="none" w:sz="0" w:space="0" w:color="auto"/>
        <w:bottom w:val="none" w:sz="0" w:space="0" w:color="auto"/>
        <w:right w:val="none" w:sz="0" w:space="0" w:color="auto"/>
      </w:divBdr>
    </w:div>
    <w:div w:id="1670450649">
      <w:bodyDiv w:val="1"/>
      <w:marLeft w:val="0"/>
      <w:marRight w:val="0"/>
      <w:marTop w:val="0"/>
      <w:marBottom w:val="0"/>
      <w:divBdr>
        <w:top w:val="none" w:sz="0" w:space="0" w:color="auto"/>
        <w:left w:val="none" w:sz="0" w:space="0" w:color="auto"/>
        <w:bottom w:val="none" w:sz="0" w:space="0" w:color="auto"/>
        <w:right w:val="none" w:sz="0" w:space="0" w:color="auto"/>
      </w:divBdr>
    </w:div>
    <w:div w:id="1674336668">
      <w:bodyDiv w:val="1"/>
      <w:marLeft w:val="0"/>
      <w:marRight w:val="0"/>
      <w:marTop w:val="0"/>
      <w:marBottom w:val="0"/>
      <w:divBdr>
        <w:top w:val="none" w:sz="0" w:space="0" w:color="auto"/>
        <w:left w:val="none" w:sz="0" w:space="0" w:color="auto"/>
        <w:bottom w:val="none" w:sz="0" w:space="0" w:color="auto"/>
        <w:right w:val="none" w:sz="0" w:space="0" w:color="auto"/>
      </w:divBdr>
    </w:div>
    <w:div w:id="1675954665">
      <w:bodyDiv w:val="1"/>
      <w:marLeft w:val="0"/>
      <w:marRight w:val="0"/>
      <w:marTop w:val="0"/>
      <w:marBottom w:val="0"/>
      <w:divBdr>
        <w:top w:val="none" w:sz="0" w:space="0" w:color="auto"/>
        <w:left w:val="none" w:sz="0" w:space="0" w:color="auto"/>
        <w:bottom w:val="none" w:sz="0" w:space="0" w:color="auto"/>
        <w:right w:val="none" w:sz="0" w:space="0" w:color="auto"/>
      </w:divBdr>
      <w:divsChild>
        <w:div w:id="117142402">
          <w:marLeft w:val="1267"/>
          <w:marRight w:val="0"/>
          <w:marTop w:val="100"/>
          <w:marBottom w:val="0"/>
          <w:divBdr>
            <w:top w:val="none" w:sz="0" w:space="0" w:color="auto"/>
            <w:left w:val="none" w:sz="0" w:space="0" w:color="auto"/>
            <w:bottom w:val="none" w:sz="0" w:space="0" w:color="auto"/>
            <w:right w:val="none" w:sz="0" w:space="0" w:color="auto"/>
          </w:divBdr>
        </w:div>
        <w:div w:id="1154226446">
          <w:marLeft w:val="562"/>
          <w:marRight w:val="0"/>
          <w:marTop w:val="200"/>
          <w:marBottom w:val="0"/>
          <w:divBdr>
            <w:top w:val="none" w:sz="0" w:space="0" w:color="auto"/>
            <w:left w:val="none" w:sz="0" w:space="0" w:color="auto"/>
            <w:bottom w:val="none" w:sz="0" w:space="0" w:color="auto"/>
            <w:right w:val="none" w:sz="0" w:space="0" w:color="auto"/>
          </w:divBdr>
        </w:div>
        <w:div w:id="1631983705">
          <w:marLeft w:val="1267"/>
          <w:marRight w:val="0"/>
          <w:marTop w:val="100"/>
          <w:marBottom w:val="0"/>
          <w:divBdr>
            <w:top w:val="none" w:sz="0" w:space="0" w:color="auto"/>
            <w:left w:val="none" w:sz="0" w:space="0" w:color="auto"/>
            <w:bottom w:val="none" w:sz="0" w:space="0" w:color="auto"/>
            <w:right w:val="none" w:sz="0" w:space="0" w:color="auto"/>
          </w:divBdr>
        </w:div>
      </w:divsChild>
    </w:div>
    <w:div w:id="1679692696">
      <w:bodyDiv w:val="1"/>
      <w:marLeft w:val="0"/>
      <w:marRight w:val="0"/>
      <w:marTop w:val="0"/>
      <w:marBottom w:val="0"/>
      <w:divBdr>
        <w:top w:val="none" w:sz="0" w:space="0" w:color="auto"/>
        <w:left w:val="none" w:sz="0" w:space="0" w:color="auto"/>
        <w:bottom w:val="none" w:sz="0" w:space="0" w:color="auto"/>
        <w:right w:val="none" w:sz="0" w:space="0" w:color="auto"/>
      </w:divBdr>
    </w:div>
    <w:div w:id="1689260781">
      <w:bodyDiv w:val="1"/>
      <w:marLeft w:val="0"/>
      <w:marRight w:val="0"/>
      <w:marTop w:val="0"/>
      <w:marBottom w:val="0"/>
      <w:divBdr>
        <w:top w:val="none" w:sz="0" w:space="0" w:color="auto"/>
        <w:left w:val="none" w:sz="0" w:space="0" w:color="auto"/>
        <w:bottom w:val="none" w:sz="0" w:space="0" w:color="auto"/>
        <w:right w:val="none" w:sz="0" w:space="0" w:color="auto"/>
      </w:divBdr>
    </w:div>
    <w:div w:id="1698581692">
      <w:bodyDiv w:val="1"/>
      <w:marLeft w:val="0"/>
      <w:marRight w:val="0"/>
      <w:marTop w:val="0"/>
      <w:marBottom w:val="0"/>
      <w:divBdr>
        <w:top w:val="none" w:sz="0" w:space="0" w:color="auto"/>
        <w:left w:val="none" w:sz="0" w:space="0" w:color="auto"/>
        <w:bottom w:val="none" w:sz="0" w:space="0" w:color="auto"/>
        <w:right w:val="none" w:sz="0" w:space="0" w:color="auto"/>
      </w:divBdr>
    </w:div>
    <w:div w:id="1702972397">
      <w:bodyDiv w:val="1"/>
      <w:marLeft w:val="0"/>
      <w:marRight w:val="0"/>
      <w:marTop w:val="0"/>
      <w:marBottom w:val="0"/>
      <w:divBdr>
        <w:top w:val="none" w:sz="0" w:space="0" w:color="auto"/>
        <w:left w:val="none" w:sz="0" w:space="0" w:color="auto"/>
        <w:bottom w:val="none" w:sz="0" w:space="0" w:color="auto"/>
        <w:right w:val="none" w:sz="0" w:space="0" w:color="auto"/>
      </w:divBdr>
      <w:divsChild>
        <w:div w:id="1801681864">
          <w:marLeft w:val="1886"/>
          <w:marRight w:val="0"/>
          <w:marTop w:val="75"/>
          <w:marBottom w:val="0"/>
          <w:divBdr>
            <w:top w:val="none" w:sz="0" w:space="0" w:color="auto"/>
            <w:left w:val="none" w:sz="0" w:space="0" w:color="auto"/>
            <w:bottom w:val="none" w:sz="0" w:space="0" w:color="auto"/>
            <w:right w:val="none" w:sz="0" w:space="0" w:color="auto"/>
          </w:divBdr>
        </w:div>
      </w:divsChild>
    </w:div>
    <w:div w:id="1707178496">
      <w:bodyDiv w:val="1"/>
      <w:marLeft w:val="0"/>
      <w:marRight w:val="0"/>
      <w:marTop w:val="0"/>
      <w:marBottom w:val="0"/>
      <w:divBdr>
        <w:top w:val="none" w:sz="0" w:space="0" w:color="auto"/>
        <w:left w:val="none" w:sz="0" w:space="0" w:color="auto"/>
        <w:bottom w:val="none" w:sz="0" w:space="0" w:color="auto"/>
        <w:right w:val="none" w:sz="0" w:space="0" w:color="auto"/>
      </w:divBdr>
    </w:div>
    <w:div w:id="1708067024">
      <w:bodyDiv w:val="1"/>
      <w:marLeft w:val="0"/>
      <w:marRight w:val="0"/>
      <w:marTop w:val="0"/>
      <w:marBottom w:val="0"/>
      <w:divBdr>
        <w:top w:val="none" w:sz="0" w:space="0" w:color="auto"/>
        <w:left w:val="none" w:sz="0" w:space="0" w:color="auto"/>
        <w:bottom w:val="none" w:sz="0" w:space="0" w:color="auto"/>
        <w:right w:val="none" w:sz="0" w:space="0" w:color="auto"/>
      </w:divBdr>
      <w:divsChild>
        <w:div w:id="1183518541">
          <w:marLeft w:val="0"/>
          <w:marRight w:val="0"/>
          <w:marTop w:val="0"/>
          <w:marBottom w:val="0"/>
          <w:divBdr>
            <w:top w:val="none" w:sz="0" w:space="0" w:color="auto"/>
            <w:left w:val="none" w:sz="0" w:space="0" w:color="auto"/>
            <w:bottom w:val="none" w:sz="0" w:space="0" w:color="auto"/>
            <w:right w:val="none" w:sz="0" w:space="0" w:color="auto"/>
          </w:divBdr>
          <w:divsChild>
            <w:div w:id="724139602">
              <w:marLeft w:val="0"/>
              <w:marRight w:val="0"/>
              <w:marTop w:val="0"/>
              <w:marBottom w:val="0"/>
              <w:divBdr>
                <w:top w:val="none" w:sz="0" w:space="0" w:color="auto"/>
                <w:left w:val="none" w:sz="0" w:space="0" w:color="auto"/>
                <w:bottom w:val="none" w:sz="0" w:space="0" w:color="auto"/>
                <w:right w:val="none" w:sz="0" w:space="0" w:color="auto"/>
              </w:divBdr>
              <w:divsChild>
                <w:div w:id="954097348">
                  <w:marLeft w:val="0"/>
                  <w:marRight w:val="0"/>
                  <w:marTop w:val="0"/>
                  <w:marBottom w:val="0"/>
                  <w:divBdr>
                    <w:top w:val="none" w:sz="0" w:space="0" w:color="auto"/>
                    <w:left w:val="none" w:sz="0" w:space="0" w:color="auto"/>
                    <w:bottom w:val="none" w:sz="0" w:space="0" w:color="auto"/>
                    <w:right w:val="none" w:sz="0" w:space="0" w:color="auto"/>
                  </w:divBdr>
                </w:div>
              </w:divsChild>
            </w:div>
            <w:div w:id="845293485">
              <w:marLeft w:val="0"/>
              <w:marRight w:val="0"/>
              <w:marTop w:val="0"/>
              <w:marBottom w:val="0"/>
              <w:divBdr>
                <w:top w:val="none" w:sz="0" w:space="0" w:color="auto"/>
                <w:left w:val="none" w:sz="0" w:space="0" w:color="auto"/>
                <w:bottom w:val="none" w:sz="0" w:space="0" w:color="auto"/>
                <w:right w:val="none" w:sz="0" w:space="0" w:color="auto"/>
              </w:divBdr>
              <w:divsChild>
                <w:div w:id="143547737">
                  <w:marLeft w:val="0"/>
                  <w:marRight w:val="0"/>
                  <w:marTop w:val="0"/>
                  <w:marBottom w:val="0"/>
                  <w:divBdr>
                    <w:top w:val="none" w:sz="0" w:space="0" w:color="auto"/>
                    <w:left w:val="none" w:sz="0" w:space="0" w:color="auto"/>
                    <w:bottom w:val="none" w:sz="0" w:space="0" w:color="auto"/>
                    <w:right w:val="none" w:sz="0" w:space="0" w:color="auto"/>
                  </w:divBdr>
                  <w:divsChild>
                    <w:div w:id="110708494">
                      <w:marLeft w:val="0"/>
                      <w:marRight w:val="0"/>
                      <w:marTop w:val="0"/>
                      <w:marBottom w:val="0"/>
                      <w:divBdr>
                        <w:top w:val="none" w:sz="0" w:space="0" w:color="auto"/>
                        <w:left w:val="none" w:sz="0" w:space="0" w:color="auto"/>
                        <w:bottom w:val="none" w:sz="0" w:space="0" w:color="auto"/>
                        <w:right w:val="none" w:sz="0" w:space="0" w:color="auto"/>
                      </w:divBdr>
                    </w:div>
                    <w:div w:id="2091388742">
                      <w:marLeft w:val="0"/>
                      <w:marRight w:val="0"/>
                      <w:marTop w:val="0"/>
                      <w:marBottom w:val="0"/>
                      <w:divBdr>
                        <w:top w:val="none" w:sz="0" w:space="0" w:color="auto"/>
                        <w:left w:val="none" w:sz="0" w:space="0" w:color="auto"/>
                        <w:bottom w:val="none" w:sz="0" w:space="0" w:color="auto"/>
                        <w:right w:val="none" w:sz="0" w:space="0" w:color="auto"/>
                      </w:divBdr>
                      <w:divsChild>
                        <w:div w:id="1713768932">
                          <w:marLeft w:val="0"/>
                          <w:marRight w:val="0"/>
                          <w:marTop w:val="0"/>
                          <w:marBottom w:val="0"/>
                          <w:divBdr>
                            <w:top w:val="none" w:sz="0" w:space="0" w:color="auto"/>
                            <w:left w:val="none" w:sz="0" w:space="0" w:color="auto"/>
                            <w:bottom w:val="none" w:sz="0" w:space="0" w:color="auto"/>
                            <w:right w:val="none" w:sz="0" w:space="0" w:color="auto"/>
                          </w:divBdr>
                          <w:divsChild>
                            <w:div w:id="295530144">
                              <w:marLeft w:val="0"/>
                              <w:marRight w:val="0"/>
                              <w:marTop w:val="0"/>
                              <w:marBottom w:val="0"/>
                              <w:divBdr>
                                <w:top w:val="none" w:sz="0" w:space="0" w:color="auto"/>
                                <w:left w:val="none" w:sz="0" w:space="0" w:color="auto"/>
                                <w:bottom w:val="none" w:sz="0" w:space="0" w:color="auto"/>
                                <w:right w:val="none" w:sz="0" w:space="0" w:color="auto"/>
                              </w:divBdr>
                            </w:div>
                            <w:div w:id="827095822">
                              <w:marLeft w:val="0"/>
                              <w:marRight w:val="0"/>
                              <w:marTop w:val="0"/>
                              <w:marBottom w:val="0"/>
                              <w:divBdr>
                                <w:top w:val="none" w:sz="0" w:space="0" w:color="auto"/>
                                <w:left w:val="none" w:sz="0" w:space="0" w:color="auto"/>
                                <w:bottom w:val="none" w:sz="0" w:space="0" w:color="auto"/>
                                <w:right w:val="none" w:sz="0" w:space="0" w:color="auto"/>
                              </w:divBdr>
                              <w:divsChild>
                                <w:div w:id="500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21030">
                  <w:marLeft w:val="0"/>
                  <w:marRight w:val="0"/>
                  <w:marTop w:val="0"/>
                  <w:marBottom w:val="0"/>
                  <w:divBdr>
                    <w:top w:val="none" w:sz="0" w:space="0" w:color="auto"/>
                    <w:left w:val="none" w:sz="0" w:space="0" w:color="auto"/>
                    <w:bottom w:val="none" w:sz="0" w:space="0" w:color="auto"/>
                    <w:right w:val="none" w:sz="0" w:space="0" w:color="auto"/>
                  </w:divBdr>
                  <w:divsChild>
                    <w:div w:id="1170605691">
                      <w:marLeft w:val="0"/>
                      <w:marRight w:val="0"/>
                      <w:marTop w:val="0"/>
                      <w:marBottom w:val="0"/>
                      <w:divBdr>
                        <w:top w:val="none" w:sz="0" w:space="0" w:color="auto"/>
                        <w:left w:val="none" w:sz="0" w:space="0" w:color="auto"/>
                        <w:bottom w:val="none" w:sz="0" w:space="0" w:color="auto"/>
                        <w:right w:val="none" w:sz="0" w:space="0" w:color="auto"/>
                      </w:divBdr>
                      <w:divsChild>
                        <w:div w:id="41026774">
                          <w:marLeft w:val="0"/>
                          <w:marRight w:val="0"/>
                          <w:marTop w:val="0"/>
                          <w:marBottom w:val="0"/>
                          <w:divBdr>
                            <w:top w:val="none" w:sz="0" w:space="0" w:color="auto"/>
                            <w:left w:val="none" w:sz="0" w:space="0" w:color="auto"/>
                            <w:bottom w:val="none" w:sz="0" w:space="0" w:color="auto"/>
                            <w:right w:val="none" w:sz="0" w:space="0" w:color="auto"/>
                          </w:divBdr>
                          <w:divsChild>
                            <w:div w:id="50467083">
                              <w:marLeft w:val="0"/>
                              <w:marRight w:val="0"/>
                              <w:marTop w:val="0"/>
                              <w:marBottom w:val="0"/>
                              <w:divBdr>
                                <w:top w:val="none" w:sz="0" w:space="0" w:color="auto"/>
                                <w:left w:val="none" w:sz="0" w:space="0" w:color="auto"/>
                                <w:bottom w:val="none" w:sz="0" w:space="0" w:color="auto"/>
                                <w:right w:val="none" w:sz="0" w:space="0" w:color="auto"/>
                              </w:divBdr>
                            </w:div>
                            <w:div w:id="426191558">
                              <w:marLeft w:val="0"/>
                              <w:marRight w:val="0"/>
                              <w:marTop w:val="0"/>
                              <w:marBottom w:val="0"/>
                              <w:divBdr>
                                <w:top w:val="none" w:sz="0" w:space="0" w:color="auto"/>
                                <w:left w:val="none" w:sz="0" w:space="0" w:color="auto"/>
                                <w:bottom w:val="none" w:sz="0" w:space="0" w:color="auto"/>
                                <w:right w:val="none" w:sz="0" w:space="0" w:color="auto"/>
                              </w:divBdr>
                              <w:divsChild>
                                <w:div w:id="835389678">
                                  <w:marLeft w:val="0"/>
                                  <w:marRight w:val="0"/>
                                  <w:marTop w:val="0"/>
                                  <w:marBottom w:val="0"/>
                                  <w:divBdr>
                                    <w:top w:val="none" w:sz="0" w:space="0" w:color="auto"/>
                                    <w:left w:val="none" w:sz="0" w:space="0" w:color="auto"/>
                                    <w:bottom w:val="none" w:sz="0" w:space="0" w:color="auto"/>
                                    <w:right w:val="none" w:sz="0" w:space="0" w:color="auto"/>
                                  </w:divBdr>
                                  <w:divsChild>
                                    <w:div w:id="185676645">
                                      <w:marLeft w:val="0"/>
                                      <w:marRight w:val="0"/>
                                      <w:marTop w:val="0"/>
                                      <w:marBottom w:val="0"/>
                                      <w:divBdr>
                                        <w:top w:val="none" w:sz="0" w:space="0" w:color="auto"/>
                                        <w:left w:val="none" w:sz="0" w:space="0" w:color="auto"/>
                                        <w:bottom w:val="none" w:sz="0" w:space="0" w:color="auto"/>
                                        <w:right w:val="none" w:sz="0" w:space="0" w:color="auto"/>
                                      </w:divBdr>
                                    </w:div>
                                  </w:divsChild>
                                </w:div>
                                <w:div w:id="1582448762">
                                  <w:marLeft w:val="0"/>
                                  <w:marRight w:val="0"/>
                                  <w:marTop w:val="0"/>
                                  <w:marBottom w:val="0"/>
                                  <w:divBdr>
                                    <w:top w:val="none" w:sz="0" w:space="0" w:color="auto"/>
                                    <w:left w:val="none" w:sz="0" w:space="0" w:color="auto"/>
                                    <w:bottom w:val="none" w:sz="0" w:space="0" w:color="auto"/>
                                    <w:right w:val="none" w:sz="0" w:space="0" w:color="auto"/>
                                  </w:divBdr>
                                  <w:divsChild>
                                    <w:div w:id="1148589646">
                                      <w:marLeft w:val="0"/>
                                      <w:marRight w:val="0"/>
                                      <w:marTop w:val="0"/>
                                      <w:marBottom w:val="0"/>
                                      <w:divBdr>
                                        <w:top w:val="none" w:sz="0" w:space="0" w:color="auto"/>
                                        <w:left w:val="none" w:sz="0" w:space="0" w:color="auto"/>
                                        <w:bottom w:val="none" w:sz="0" w:space="0" w:color="auto"/>
                                        <w:right w:val="none" w:sz="0" w:space="0" w:color="auto"/>
                                      </w:divBdr>
                                      <w:divsChild>
                                        <w:div w:id="17583772">
                                          <w:marLeft w:val="0"/>
                                          <w:marRight w:val="0"/>
                                          <w:marTop w:val="0"/>
                                          <w:marBottom w:val="0"/>
                                          <w:divBdr>
                                            <w:top w:val="none" w:sz="0" w:space="0" w:color="auto"/>
                                            <w:left w:val="none" w:sz="0" w:space="0" w:color="auto"/>
                                            <w:bottom w:val="none" w:sz="0" w:space="0" w:color="auto"/>
                                            <w:right w:val="none" w:sz="0" w:space="0" w:color="auto"/>
                                          </w:divBdr>
                                          <w:divsChild>
                                            <w:div w:id="776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1087">
                                      <w:marLeft w:val="0"/>
                                      <w:marRight w:val="0"/>
                                      <w:marTop w:val="0"/>
                                      <w:marBottom w:val="0"/>
                                      <w:divBdr>
                                        <w:top w:val="none" w:sz="0" w:space="0" w:color="auto"/>
                                        <w:left w:val="none" w:sz="0" w:space="0" w:color="auto"/>
                                        <w:bottom w:val="none" w:sz="0" w:space="0" w:color="auto"/>
                                        <w:right w:val="none" w:sz="0" w:space="0" w:color="auto"/>
                                      </w:divBdr>
                                      <w:divsChild>
                                        <w:div w:id="11923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422">
                              <w:marLeft w:val="0"/>
                              <w:marRight w:val="0"/>
                              <w:marTop w:val="0"/>
                              <w:marBottom w:val="0"/>
                              <w:divBdr>
                                <w:top w:val="none" w:sz="0" w:space="0" w:color="auto"/>
                                <w:left w:val="none" w:sz="0" w:space="0" w:color="auto"/>
                                <w:bottom w:val="none" w:sz="0" w:space="0" w:color="auto"/>
                                <w:right w:val="none" w:sz="0" w:space="0" w:color="auto"/>
                              </w:divBdr>
                            </w:div>
                          </w:divsChild>
                        </w:div>
                        <w:div w:id="653800827">
                          <w:marLeft w:val="0"/>
                          <w:marRight w:val="0"/>
                          <w:marTop w:val="0"/>
                          <w:marBottom w:val="0"/>
                          <w:divBdr>
                            <w:top w:val="none" w:sz="0" w:space="0" w:color="auto"/>
                            <w:left w:val="none" w:sz="0" w:space="0" w:color="auto"/>
                            <w:bottom w:val="none" w:sz="0" w:space="0" w:color="auto"/>
                            <w:right w:val="none" w:sz="0" w:space="0" w:color="auto"/>
                          </w:divBdr>
                          <w:divsChild>
                            <w:div w:id="1997882157">
                              <w:marLeft w:val="0"/>
                              <w:marRight w:val="0"/>
                              <w:marTop w:val="0"/>
                              <w:marBottom w:val="0"/>
                              <w:divBdr>
                                <w:top w:val="none" w:sz="0" w:space="0" w:color="auto"/>
                                <w:left w:val="none" w:sz="0" w:space="0" w:color="auto"/>
                                <w:bottom w:val="none" w:sz="0" w:space="0" w:color="auto"/>
                                <w:right w:val="none" w:sz="0" w:space="0" w:color="auto"/>
                              </w:divBdr>
                              <w:divsChild>
                                <w:div w:id="1198738560">
                                  <w:marLeft w:val="0"/>
                                  <w:marRight w:val="0"/>
                                  <w:marTop w:val="0"/>
                                  <w:marBottom w:val="0"/>
                                  <w:divBdr>
                                    <w:top w:val="none" w:sz="0" w:space="0" w:color="auto"/>
                                    <w:left w:val="none" w:sz="0" w:space="0" w:color="auto"/>
                                    <w:bottom w:val="none" w:sz="0" w:space="0" w:color="auto"/>
                                    <w:right w:val="none" w:sz="0" w:space="0" w:color="auto"/>
                                  </w:divBdr>
                                  <w:divsChild>
                                    <w:div w:id="4886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71557">
          <w:marLeft w:val="0"/>
          <w:marRight w:val="0"/>
          <w:marTop w:val="0"/>
          <w:marBottom w:val="0"/>
          <w:divBdr>
            <w:top w:val="none" w:sz="0" w:space="0" w:color="auto"/>
            <w:left w:val="none" w:sz="0" w:space="0" w:color="auto"/>
            <w:bottom w:val="none" w:sz="0" w:space="0" w:color="auto"/>
            <w:right w:val="none" w:sz="0" w:space="0" w:color="auto"/>
          </w:divBdr>
          <w:divsChild>
            <w:div w:id="1847136856">
              <w:marLeft w:val="0"/>
              <w:marRight w:val="0"/>
              <w:marTop w:val="0"/>
              <w:marBottom w:val="0"/>
              <w:divBdr>
                <w:top w:val="none" w:sz="0" w:space="0" w:color="auto"/>
                <w:left w:val="none" w:sz="0" w:space="0" w:color="auto"/>
                <w:bottom w:val="none" w:sz="0" w:space="0" w:color="auto"/>
                <w:right w:val="none" w:sz="0" w:space="0" w:color="auto"/>
              </w:divBdr>
              <w:divsChild>
                <w:div w:id="3167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4740">
      <w:bodyDiv w:val="1"/>
      <w:marLeft w:val="0"/>
      <w:marRight w:val="0"/>
      <w:marTop w:val="0"/>
      <w:marBottom w:val="0"/>
      <w:divBdr>
        <w:top w:val="none" w:sz="0" w:space="0" w:color="auto"/>
        <w:left w:val="none" w:sz="0" w:space="0" w:color="auto"/>
        <w:bottom w:val="none" w:sz="0" w:space="0" w:color="auto"/>
        <w:right w:val="none" w:sz="0" w:space="0" w:color="auto"/>
      </w:divBdr>
      <w:divsChild>
        <w:div w:id="1472792482">
          <w:marLeft w:val="1080"/>
          <w:marRight w:val="0"/>
          <w:marTop w:val="100"/>
          <w:marBottom w:val="0"/>
          <w:divBdr>
            <w:top w:val="none" w:sz="0" w:space="0" w:color="auto"/>
            <w:left w:val="none" w:sz="0" w:space="0" w:color="auto"/>
            <w:bottom w:val="none" w:sz="0" w:space="0" w:color="auto"/>
            <w:right w:val="none" w:sz="0" w:space="0" w:color="auto"/>
          </w:divBdr>
        </w:div>
        <w:div w:id="670988735">
          <w:marLeft w:val="1080"/>
          <w:marRight w:val="0"/>
          <w:marTop w:val="100"/>
          <w:marBottom w:val="0"/>
          <w:divBdr>
            <w:top w:val="none" w:sz="0" w:space="0" w:color="auto"/>
            <w:left w:val="none" w:sz="0" w:space="0" w:color="auto"/>
            <w:bottom w:val="none" w:sz="0" w:space="0" w:color="auto"/>
            <w:right w:val="none" w:sz="0" w:space="0" w:color="auto"/>
          </w:divBdr>
        </w:div>
        <w:div w:id="1121612791">
          <w:marLeft w:val="1080"/>
          <w:marRight w:val="0"/>
          <w:marTop w:val="100"/>
          <w:marBottom w:val="0"/>
          <w:divBdr>
            <w:top w:val="none" w:sz="0" w:space="0" w:color="auto"/>
            <w:left w:val="none" w:sz="0" w:space="0" w:color="auto"/>
            <w:bottom w:val="none" w:sz="0" w:space="0" w:color="auto"/>
            <w:right w:val="none" w:sz="0" w:space="0" w:color="auto"/>
          </w:divBdr>
        </w:div>
      </w:divsChild>
    </w:div>
    <w:div w:id="1726024542">
      <w:bodyDiv w:val="1"/>
      <w:marLeft w:val="0"/>
      <w:marRight w:val="0"/>
      <w:marTop w:val="0"/>
      <w:marBottom w:val="0"/>
      <w:divBdr>
        <w:top w:val="none" w:sz="0" w:space="0" w:color="auto"/>
        <w:left w:val="none" w:sz="0" w:space="0" w:color="auto"/>
        <w:bottom w:val="none" w:sz="0" w:space="0" w:color="auto"/>
        <w:right w:val="none" w:sz="0" w:space="0" w:color="auto"/>
      </w:divBdr>
    </w:div>
    <w:div w:id="1727415052">
      <w:bodyDiv w:val="1"/>
      <w:marLeft w:val="0"/>
      <w:marRight w:val="0"/>
      <w:marTop w:val="0"/>
      <w:marBottom w:val="0"/>
      <w:divBdr>
        <w:top w:val="none" w:sz="0" w:space="0" w:color="auto"/>
        <w:left w:val="none" w:sz="0" w:space="0" w:color="auto"/>
        <w:bottom w:val="none" w:sz="0" w:space="0" w:color="auto"/>
        <w:right w:val="none" w:sz="0" w:space="0" w:color="auto"/>
      </w:divBdr>
    </w:div>
    <w:div w:id="1734691955">
      <w:bodyDiv w:val="1"/>
      <w:marLeft w:val="0"/>
      <w:marRight w:val="0"/>
      <w:marTop w:val="0"/>
      <w:marBottom w:val="0"/>
      <w:divBdr>
        <w:top w:val="none" w:sz="0" w:space="0" w:color="auto"/>
        <w:left w:val="none" w:sz="0" w:space="0" w:color="auto"/>
        <w:bottom w:val="none" w:sz="0" w:space="0" w:color="auto"/>
        <w:right w:val="none" w:sz="0" w:space="0" w:color="auto"/>
      </w:divBdr>
    </w:div>
    <w:div w:id="1736782608">
      <w:bodyDiv w:val="1"/>
      <w:marLeft w:val="0"/>
      <w:marRight w:val="0"/>
      <w:marTop w:val="0"/>
      <w:marBottom w:val="0"/>
      <w:divBdr>
        <w:top w:val="none" w:sz="0" w:space="0" w:color="auto"/>
        <w:left w:val="none" w:sz="0" w:space="0" w:color="auto"/>
        <w:bottom w:val="none" w:sz="0" w:space="0" w:color="auto"/>
        <w:right w:val="none" w:sz="0" w:space="0" w:color="auto"/>
      </w:divBdr>
    </w:div>
    <w:div w:id="1775126901">
      <w:bodyDiv w:val="1"/>
      <w:marLeft w:val="0"/>
      <w:marRight w:val="0"/>
      <w:marTop w:val="0"/>
      <w:marBottom w:val="0"/>
      <w:divBdr>
        <w:top w:val="none" w:sz="0" w:space="0" w:color="auto"/>
        <w:left w:val="none" w:sz="0" w:space="0" w:color="auto"/>
        <w:bottom w:val="none" w:sz="0" w:space="0" w:color="auto"/>
        <w:right w:val="none" w:sz="0" w:space="0" w:color="auto"/>
      </w:divBdr>
      <w:divsChild>
        <w:div w:id="90320976">
          <w:marLeft w:val="0"/>
          <w:marRight w:val="0"/>
          <w:marTop w:val="0"/>
          <w:marBottom w:val="0"/>
          <w:divBdr>
            <w:top w:val="none" w:sz="0" w:space="0" w:color="auto"/>
            <w:left w:val="none" w:sz="0" w:space="0" w:color="auto"/>
            <w:bottom w:val="none" w:sz="0" w:space="0" w:color="auto"/>
            <w:right w:val="none" w:sz="0" w:space="0" w:color="auto"/>
          </w:divBdr>
        </w:div>
        <w:div w:id="250163591">
          <w:marLeft w:val="0"/>
          <w:marRight w:val="0"/>
          <w:marTop w:val="0"/>
          <w:marBottom w:val="0"/>
          <w:divBdr>
            <w:top w:val="none" w:sz="0" w:space="0" w:color="auto"/>
            <w:left w:val="none" w:sz="0" w:space="0" w:color="auto"/>
            <w:bottom w:val="none" w:sz="0" w:space="0" w:color="auto"/>
            <w:right w:val="none" w:sz="0" w:space="0" w:color="auto"/>
          </w:divBdr>
        </w:div>
        <w:div w:id="462895168">
          <w:marLeft w:val="0"/>
          <w:marRight w:val="0"/>
          <w:marTop w:val="0"/>
          <w:marBottom w:val="0"/>
          <w:divBdr>
            <w:top w:val="none" w:sz="0" w:space="0" w:color="auto"/>
            <w:left w:val="none" w:sz="0" w:space="0" w:color="auto"/>
            <w:bottom w:val="none" w:sz="0" w:space="0" w:color="auto"/>
            <w:right w:val="none" w:sz="0" w:space="0" w:color="auto"/>
          </w:divBdr>
        </w:div>
        <w:div w:id="565190584">
          <w:marLeft w:val="0"/>
          <w:marRight w:val="0"/>
          <w:marTop w:val="0"/>
          <w:marBottom w:val="0"/>
          <w:divBdr>
            <w:top w:val="none" w:sz="0" w:space="0" w:color="auto"/>
            <w:left w:val="none" w:sz="0" w:space="0" w:color="auto"/>
            <w:bottom w:val="none" w:sz="0" w:space="0" w:color="auto"/>
            <w:right w:val="none" w:sz="0" w:space="0" w:color="auto"/>
          </w:divBdr>
        </w:div>
        <w:div w:id="661348307">
          <w:marLeft w:val="0"/>
          <w:marRight w:val="0"/>
          <w:marTop w:val="0"/>
          <w:marBottom w:val="0"/>
          <w:divBdr>
            <w:top w:val="none" w:sz="0" w:space="0" w:color="auto"/>
            <w:left w:val="none" w:sz="0" w:space="0" w:color="auto"/>
            <w:bottom w:val="none" w:sz="0" w:space="0" w:color="auto"/>
            <w:right w:val="none" w:sz="0" w:space="0" w:color="auto"/>
          </w:divBdr>
        </w:div>
        <w:div w:id="677315218">
          <w:marLeft w:val="0"/>
          <w:marRight w:val="0"/>
          <w:marTop w:val="0"/>
          <w:marBottom w:val="0"/>
          <w:divBdr>
            <w:top w:val="none" w:sz="0" w:space="0" w:color="auto"/>
            <w:left w:val="none" w:sz="0" w:space="0" w:color="auto"/>
            <w:bottom w:val="none" w:sz="0" w:space="0" w:color="auto"/>
            <w:right w:val="none" w:sz="0" w:space="0" w:color="auto"/>
          </w:divBdr>
        </w:div>
        <w:div w:id="680007279">
          <w:marLeft w:val="0"/>
          <w:marRight w:val="0"/>
          <w:marTop w:val="0"/>
          <w:marBottom w:val="0"/>
          <w:divBdr>
            <w:top w:val="none" w:sz="0" w:space="0" w:color="auto"/>
            <w:left w:val="none" w:sz="0" w:space="0" w:color="auto"/>
            <w:bottom w:val="none" w:sz="0" w:space="0" w:color="auto"/>
            <w:right w:val="none" w:sz="0" w:space="0" w:color="auto"/>
          </w:divBdr>
        </w:div>
        <w:div w:id="714308645">
          <w:marLeft w:val="0"/>
          <w:marRight w:val="0"/>
          <w:marTop w:val="0"/>
          <w:marBottom w:val="0"/>
          <w:divBdr>
            <w:top w:val="none" w:sz="0" w:space="0" w:color="auto"/>
            <w:left w:val="none" w:sz="0" w:space="0" w:color="auto"/>
            <w:bottom w:val="none" w:sz="0" w:space="0" w:color="auto"/>
            <w:right w:val="none" w:sz="0" w:space="0" w:color="auto"/>
          </w:divBdr>
        </w:div>
        <w:div w:id="720252807">
          <w:marLeft w:val="0"/>
          <w:marRight w:val="0"/>
          <w:marTop w:val="0"/>
          <w:marBottom w:val="0"/>
          <w:divBdr>
            <w:top w:val="none" w:sz="0" w:space="0" w:color="auto"/>
            <w:left w:val="none" w:sz="0" w:space="0" w:color="auto"/>
            <w:bottom w:val="none" w:sz="0" w:space="0" w:color="auto"/>
            <w:right w:val="none" w:sz="0" w:space="0" w:color="auto"/>
          </w:divBdr>
        </w:div>
        <w:div w:id="749037644">
          <w:marLeft w:val="0"/>
          <w:marRight w:val="0"/>
          <w:marTop w:val="0"/>
          <w:marBottom w:val="0"/>
          <w:divBdr>
            <w:top w:val="none" w:sz="0" w:space="0" w:color="auto"/>
            <w:left w:val="none" w:sz="0" w:space="0" w:color="auto"/>
            <w:bottom w:val="none" w:sz="0" w:space="0" w:color="auto"/>
            <w:right w:val="none" w:sz="0" w:space="0" w:color="auto"/>
          </w:divBdr>
        </w:div>
        <w:div w:id="781725629">
          <w:marLeft w:val="0"/>
          <w:marRight w:val="0"/>
          <w:marTop w:val="0"/>
          <w:marBottom w:val="0"/>
          <w:divBdr>
            <w:top w:val="none" w:sz="0" w:space="0" w:color="auto"/>
            <w:left w:val="none" w:sz="0" w:space="0" w:color="auto"/>
            <w:bottom w:val="none" w:sz="0" w:space="0" w:color="auto"/>
            <w:right w:val="none" w:sz="0" w:space="0" w:color="auto"/>
          </w:divBdr>
        </w:div>
        <w:div w:id="900678463">
          <w:marLeft w:val="0"/>
          <w:marRight w:val="0"/>
          <w:marTop w:val="0"/>
          <w:marBottom w:val="0"/>
          <w:divBdr>
            <w:top w:val="none" w:sz="0" w:space="0" w:color="auto"/>
            <w:left w:val="none" w:sz="0" w:space="0" w:color="auto"/>
            <w:bottom w:val="none" w:sz="0" w:space="0" w:color="auto"/>
            <w:right w:val="none" w:sz="0" w:space="0" w:color="auto"/>
          </w:divBdr>
        </w:div>
        <w:div w:id="1003432355">
          <w:marLeft w:val="0"/>
          <w:marRight w:val="0"/>
          <w:marTop w:val="0"/>
          <w:marBottom w:val="0"/>
          <w:divBdr>
            <w:top w:val="none" w:sz="0" w:space="0" w:color="auto"/>
            <w:left w:val="none" w:sz="0" w:space="0" w:color="auto"/>
            <w:bottom w:val="none" w:sz="0" w:space="0" w:color="auto"/>
            <w:right w:val="none" w:sz="0" w:space="0" w:color="auto"/>
          </w:divBdr>
        </w:div>
        <w:div w:id="1004360442">
          <w:marLeft w:val="0"/>
          <w:marRight w:val="0"/>
          <w:marTop w:val="0"/>
          <w:marBottom w:val="0"/>
          <w:divBdr>
            <w:top w:val="none" w:sz="0" w:space="0" w:color="auto"/>
            <w:left w:val="none" w:sz="0" w:space="0" w:color="auto"/>
            <w:bottom w:val="none" w:sz="0" w:space="0" w:color="auto"/>
            <w:right w:val="none" w:sz="0" w:space="0" w:color="auto"/>
          </w:divBdr>
        </w:div>
        <w:div w:id="1039086340">
          <w:marLeft w:val="0"/>
          <w:marRight w:val="0"/>
          <w:marTop w:val="0"/>
          <w:marBottom w:val="0"/>
          <w:divBdr>
            <w:top w:val="none" w:sz="0" w:space="0" w:color="auto"/>
            <w:left w:val="none" w:sz="0" w:space="0" w:color="auto"/>
            <w:bottom w:val="none" w:sz="0" w:space="0" w:color="auto"/>
            <w:right w:val="none" w:sz="0" w:space="0" w:color="auto"/>
          </w:divBdr>
        </w:div>
        <w:div w:id="1050762736">
          <w:marLeft w:val="0"/>
          <w:marRight w:val="0"/>
          <w:marTop w:val="0"/>
          <w:marBottom w:val="0"/>
          <w:divBdr>
            <w:top w:val="none" w:sz="0" w:space="0" w:color="auto"/>
            <w:left w:val="none" w:sz="0" w:space="0" w:color="auto"/>
            <w:bottom w:val="none" w:sz="0" w:space="0" w:color="auto"/>
            <w:right w:val="none" w:sz="0" w:space="0" w:color="auto"/>
          </w:divBdr>
        </w:div>
        <w:div w:id="1100179118">
          <w:marLeft w:val="0"/>
          <w:marRight w:val="0"/>
          <w:marTop w:val="0"/>
          <w:marBottom w:val="0"/>
          <w:divBdr>
            <w:top w:val="none" w:sz="0" w:space="0" w:color="auto"/>
            <w:left w:val="none" w:sz="0" w:space="0" w:color="auto"/>
            <w:bottom w:val="none" w:sz="0" w:space="0" w:color="auto"/>
            <w:right w:val="none" w:sz="0" w:space="0" w:color="auto"/>
          </w:divBdr>
        </w:div>
        <w:div w:id="1107970576">
          <w:marLeft w:val="0"/>
          <w:marRight w:val="0"/>
          <w:marTop w:val="0"/>
          <w:marBottom w:val="0"/>
          <w:divBdr>
            <w:top w:val="none" w:sz="0" w:space="0" w:color="auto"/>
            <w:left w:val="none" w:sz="0" w:space="0" w:color="auto"/>
            <w:bottom w:val="none" w:sz="0" w:space="0" w:color="auto"/>
            <w:right w:val="none" w:sz="0" w:space="0" w:color="auto"/>
          </w:divBdr>
        </w:div>
        <w:div w:id="1195388698">
          <w:marLeft w:val="0"/>
          <w:marRight w:val="0"/>
          <w:marTop w:val="0"/>
          <w:marBottom w:val="0"/>
          <w:divBdr>
            <w:top w:val="none" w:sz="0" w:space="0" w:color="auto"/>
            <w:left w:val="none" w:sz="0" w:space="0" w:color="auto"/>
            <w:bottom w:val="none" w:sz="0" w:space="0" w:color="auto"/>
            <w:right w:val="none" w:sz="0" w:space="0" w:color="auto"/>
          </w:divBdr>
        </w:div>
        <w:div w:id="1255430329">
          <w:marLeft w:val="0"/>
          <w:marRight w:val="0"/>
          <w:marTop w:val="0"/>
          <w:marBottom w:val="0"/>
          <w:divBdr>
            <w:top w:val="none" w:sz="0" w:space="0" w:color="auto"/>
            <w:left w:val="none" w:sz="0" w:space="0" w:color="auto"/>
            <w:bottom w:val="none" w:sz="0" w:space="0" w:color="auto"/>
            <w:right w:val="none" w:sz="0" w:space="0" w:color="auto"/>
          </w:divBdr>
        </w:div>
        <w:div w:id="1270546717">
          <w:marLeft w:val="0"/>
          <w:marRight w:val="0"/>
          <w:marTop w:val="0"/>
          <w:marBottom w:val="0"/>
          <w:divBdr>
            <w:top w:val="none" w:sz="0" w:space="0" w:color="auto"/>
            <w:left w:val="none" w:sz="0" w:space="0" w:color="auto"/>
            <w:bottom w:val="none" w:sz="0" w:space="0" w:color="auto"/>
            <w:right w:val="none" w:sz="0" w:space="0" w:color="auto"/>
          </w:divBdr>
        </w:div>
        <w:div w:id="1317949568">
          <w:marLeft w:val="0"/>
          <w:marRight w:val="0"/>
          <w:marTop w:val="0"/>
          <w:marBottom w:val="0"/>
          <w:divBdr>
            <w:top w:val="none" w:sz="0" w:space="0" w:color="auto"/>
            <w:left w:val="none" w:sz="0" w:space="0" w:color="auto"/>
            <w:bottom w:val="none" w:sz="0" w:space="0" w:color="auto"/>
            <w:right w:val="none" w:sz="0" w:space="0" w:color="auto"/>
          </w:divBdr>
        </w:div>
        <w:div w:id="1340888057">
          <w:marLeft w:val="0"/>
          <w:marRight w:val="0"/>
          <w:marTop w:val="0"/>
          <w:marBottom w:val="0"/>
          <w:divBdr>
            <w:top w:val="none" w:sz="0" w:space="0" w:color="auto"/>
            <w:left w:val="none" w:sz="0" w:space="0" w:color="auto"/>
            <w:bottom w:val="none" w:sz="0" w:space="0" w:color="auto"/>
            <w:right w:val="none" w:sz="0" w:space="0" w:color="auto"/>
          </w:divBdr>
        </w:div>
        <w:div w:id="1432582607">
          <w:marLeft w:val="0"/>
          <w:marRight w:val="0"/>
          <w:marTop w:val="0"/>
          <w:marBottom w:val="0"/>
          <w:divBdr>
            <w:top w:val="none" w:sz="0" w:space="0" w:color="auto"/>
            <w:left w:val="none" w:sz="0" w:space="0" w:color="auto"/>
            <w:bottom w:val="none" w:sz="0" w:space="0" w:color="auto"/>
            <w:right w:val="none" w:sz="0" w:space="0" w:color="auto"/>
          </w:divBdr>
        </w:div>
        <w:div w:id="1460684341">
          <w:marLeft w:val="0"/>
          <w:marRight w:val="0"/>
          <w:marTop w:val="0"/>
          <w:marBottom w:val="0"/>
          <w:divBdr>
            <w:top w:val="none" w:sz="0" w:space="0" w:color="auto"/>
            <w:left w:val="none" w:sz="0" w:space="0" w:color="auto"/>
            <w:bottom w:val="none" w:sz="0" w:space="0" w:color="auto"/>
            <w:right w:val="none" w:sz="0" w:space="0" w:color="auto"/>
          </w:divBdr>
        </w:div>
        <w:div w:id="1474902986">
          <w:marLeft w:val="0"/>
          <w:marRight w:val="0"/>
          <w:marTop w:val="0"/>
          <w:marBottom w:val="0"/>
          <w:divBdr>
            <w:top w:val="none" w:sz="0" w:space="0" w:color="auto"/>
            <w:left w:val="none" w:sz="0" w:space="0" w:color="auto"/>
            <w:bottom w:val="none" w:sz="0" w:space="0" w:color="auto"/>
            <w:right w:val="none" w:sz="0" w:space="0" w:color="auto"/>
          </w:divBdr>
        </w:div>
        <w:div w:id="1657415997">
          <w:marLeft w:val="0"/>
          <w:marRight w:val="0"/>
          <w:marTop w:val="0"/>
          <w:marBottom w:val="0"/>
          <w:divBdr>
            <w:top w:val="none" w:sz="0" w:space="0" w:color="auto"/>
            <w:left w:val="none" w:sz="0" w:space="0" w:color="auto"/>
            <w:bottom w:val="none" w:sz="0" w:space="0" w:color="auto"/>
            <w:right w:val="none" w:sz="0" w:space="0" w:color="auto"/>
          </w:divBdr>
        </w:div>
        <w:div w:id="1700206785">
          <w:marLeft w:val="0"/>
          <w:marRight w:val="0"/>
          <w:marTop w:val="0"/>
          <w:marBottom w:val="0"/>
          <w:divBdr>
            <w:top w:val="none" w:sz="0" w:space="0" w:color="auto"/>
            <w:left w:val="none" w:sz="0" w:space="0" w:color="auto"/>
            <w:bottom w:val="none" w:sz="0" w:space="0" w:color="auto"/>
            <w:right w:val="none" w:sz="0" w:space="0" w:color="auto"/>
          </w:divBdr>
        </w:div>
        <w:div w:id="1743748742">
          <w:marLeft w:val="0"/>
          <w:marRight w:val="0"/>
          <w:marTop w:val="0"/>
          <w:marBottom w:val="0"/>
          <w:divBdr>
            <w:top w:val="none" w:sz="0" w:space="0" w:color="auto"/>
            <w:left w:val="none" w:sz="0" w:space="0" w:color="auto"/>
            <w:bottom w:val="none" w:sz="0" w:space="0" w:color="auto"/>
            <w:right w:val="none" w:sz="0" w:space="0" w:color="auto"/>
          </w:divBdr>
        </w:div>
        <w:div w:id="1891185559">
          <w:marLeft w:val="0"/>
          <w:marRight w:val="0"/>
          <w:marTop w:val="0"/>
          <w:marBottom w:val="0"/>
          <w:divBdr>
            <w:top w:val="none" w:sz="0" w:space="0" w:color="auto"/>
            <w:left w:val="none" w:sz="0" w:space="0" w:color="auto"/>
            <w:bottom w:val="none" w:sz="0" w:space="0" w:color="auto"/>
            <w:right w:val="none" w:sz="0" w:space="0" w:color="auto"/>
          </w:divBdr>
        </w:div>
        <w:div w:id="1895579507">
          <w:marLeft w:val="0"/>
          <w:marRight w:val="0"/>
          <w:marTop w:val="0"/>
          <w:marBottom w:val="0"/>
          <w:divBdr>
            <w:top w:val="none" w:sz="0" w:space="0" w:color="auto"/>
            <w:left w:val="none" w:sz="0" w:space="0" w:color="auto"/>
            <w:bottom w:val="none" w:sz="0" w:space="0" w:color="auto"/>
            <w:right w:val="none" w:sz="0" w:space="0" w:color="auto"/>
          </w:divBdr>
        </w:div>
        <w:div w:id="1979533728">
          <w:marLeft w:val="0"/>
          <w:marRight w:val="0"/>
          <w:marTop w:val="0"/>
          <w:marBottom w:val="0"/>
          <w:divBdr>
            <w:top w:val="none" w:sz="0" w:space="0" w:color="auto"/>
            <w:left w:val="none" w:sz="0" w:space="0" w:color="auto"/>
            <w:bottom w:val="none" w:sz="0" w:space="0" w:color="auto"/>
            <w:right w:val="none" w:sz="0" w:space="0" w:color="auto"/>
          </w:divBdr>
        </w:div>
        <w:div w:id="1983316072">
          <w:marLeft w:val="0"/>
          <w:marRight w:val="0"/>
          <w:marTop w:val="0"/>
          <w:marBottom w:val="0"/>
          <w:divBdr>
            <w:top w:val="none" w:sz="0" w:space="0" w:color="auto"/>
            <w:left w:val="none" w:sz="0" w:space="0" w:color="auto"/>
            <w:bottom w:val="none" w:sz="0" w:space="0" w:color="auto"/>
            <w:right w:val="none" w:sz="0" w:space="0" w:color="auto"/>
          </w:divBdr>
        </w:div>
        <w:div w:id="2038847705">
          <w:marLeft w:val="0"/>
          <w:marRight w:val="0"/>
          <w:marTop w:val="0"/>
          <w:marBottom w:val="0"/>
          <w:divBdr>
            <w:top w:val="none" w:sz="0" w:space="0" w:color="auto"/>
            <w:left w:val="none" w:sz="0" w:space="0" w:color="auto"/>
            <w:bottom w:val="none" w:sz="0" w:space="0" w:color="auto"/>
            <w:right w:val="none" w:sz="0" w:space="0" w:color="auto"/>
          </w:divBdr>
        </w:div>
        <w:div w:id="2070379500">
          <w:marLeft w:val="0"/>
          <w:marRight w:val="0"/>
          <w:marTop w:val="0"/>
          <w:marBottom w:val="0"/>
          <w:divBdr>
            <w:top w:val="none" w:sz="0" w:space="0" w:color="auto"/>
            <w:left w:val="none" w:sz="0" w:space="0" w:color="auto"/>
            <w:bottom w:val="none" w:sz="0" w:space="0" w:color="auto"/>
            <w:right w:val="none" w:sz="0" w:space="0" w:color="auto"/>
          </w:divBdr>
        </w:div>
      </w:divsChild>
    </w:div>
    <w:div w:id="1796945989">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31678665">
      <w:bodyDiv w:val="1"/>
      <w:marLeft w:val="0"/>
      <w:marRight w:val="0"/>
      <w:marTop w:val="0"/>
      <w:marBottom w:val="0"/>
      <w:divBdr>
        <w:top w:val="none" w:sz="0" w:space="0" w:color="auto"/>
        <w:left w:val="none" w:sz="0" w:space="0" w:color="auto"/>
        <w:bottom w:val="none" w:sz="0" w:space="0" w:color="auto"/>
        <w:right w:val="none" w:sz="0" w:space="0" w:color="auto"/>
      </w:divBdr>
    </w:div>
    <w:div w:id="1849176367">
      <w:bodyDiv w:val="1"/>
      <w:marLeft w:val="0"/>
      <w:marRight w:val="0"/>
      <w:marTop w:val="0"/>
      <w:marBottom w:val="0"/>
      <w:divBdr>
        <w:top w:val="none" w:sz="0" w:space="0" w:color="auto"/>
        <w:left w:val="none" w:sz="0" w:space="0" w:color="auto"/>
        <w:bottom w:val="none" w:sz="0" w:space="0" w:color="auto"/>
        <w:right w:val="none" w:sz="0" w:space="0" w:color="auto"/>
      </w:divBdr>
    </w:div>
    <w:div w:id="1873034940">
      <w:bodyDiv w:val="1"/>
      <w:marLeft w:val="0"/>
      <w:marRight w:val="0"/>
      <w:marTop w:val="0"/>
      <w:marBottom w:val="0"/>
      <w:divBdr>
        <w:top w:val="none" w:sz="0" w:space="0" w:color="auto"/>
        <w:left w:val="none" w:sz="0" w:space="0" w:color="auto"/>
        <w:bottom w:val="none" w:sz="0" w:space="0" w:color="auto"/>
        <w:right w:val="none" w:sz="0" w:space="0" w:color="auto"/>
      </w:divBdr>
    </w:div>
    <w:div w:id="1875994012">
      <w:bodyDiv w:val="1"/>
      <w:marLeft w:val="0"/>
      <w:marRight w:val="0"/>
      <w:marTop w:val="0"/>
      <w:marBottom w:val="0"/>
      <w:divBdr>
        <w:top w:val="none" w:sz="0" w:space="0" w:color="auto"/>
        <w:left w:val="none" w:sz="0" w:space="0" w:color="auto"/>
        <w:bottom w:val="none" w:sz="0" w:space="0" w:color="auto"/>
        <w:right w:val="none" w:sz="0" w:space="0" w:color="auto"/>
      </w:divBdr>
    </w:div>
    <w:div w:id="1877809527">
      <w:bodyDiv w:val="1"/>
      <w:marLeft w:val="0"/>
      <w:marRight w:val="0"/>
      <w:marTop w:val="0"/>
      <w:marBottom w:val="0"/>
      <w:divBdr>
        <w:top w:val="none" w:sz="0" w:space="0" w:color="auto"/>
        <w:left w:val="none" w:sz="0" w:space="0" w:color="auto"/>
        <w:bottom w:val="none" w:sz="0" w:space="0" w:color="auto"/>
        <w:right w:val="none" w:sz="0" w:space="0" w:color="auto"/>
      </w:divBdr>
    </w:div>
    <w:div w:id="1884707101">
      <w:bodyDiv w:val="1"/>
      <w:marLeft w:val="0"/>
      <w:marRight w:val="0"/>
      <w:marTop w:val="0"/>
      <w:marBottom w:val="0"/>
      <w:divBdr>
        <w:top w:val="none" w:sz="0" w:space="0" w:color="auto"/>
        <w:left w:val="none" w:sz="0" w:space="0" w:color="auto"/>
        <w:bottom w:val="none" w:sz="0" w:space="0" w:color="auto"/>
        <w:right w:val="none" w:sz="0" w:space="0" w:color="auto"/>
      </w:divBdr>
    </w:div>
    <w:div w:id="1887373761">
      <w:bodyDiv w:val="1"/>
      <w:marLeft w:val="0"/>
      <w:marRight w:val="0"/>
      <w:marTop w:val="0"/>
      <w:marBottom w:val="0"/>
      <w:divBdr>
        <w:top w:val="none" w:sz="0" w:space="0" w:color="auto"/>
        <w:left w:val="none" w:sz="0" w:space="0" w:color="auto"/>
        <w:bottom w:val="none" w:sz="0" w:space="0" w:color="auto"/>
        <w:right w:val="none" w:sz="0" w:space="0" w:color="auto"/>
      </w:divBdr>
    </w:div>
    <w:div w:id="1902669259">
      <w:bodyDiv w:val="1"/>
      <w:marLeft w:val="0"/>
      <w:marRight w:val="0"/>
      <w:marTop w:val="0"/>
      <w:marBottom w:val="0"/>
      <w:divBdr>
        <w:top w:val="none" w:sz="0" w:space="0" w:color="auto"/>
        <w:left w:val="none" w:sz="0" w:space="0" w:color="auto"/>
        <w:bottom w:val="none" w:sz="0" w:space="0" w:color="auto"/>
        <w:right w:val="none" w:sz="0" w:space="0" w:color="auto"/>
      </w:divBdr>
    </w:div>
    <w:div w:id="1906912299">
      <w:bodyDiv w:val="1"/>
      <w:marLeft w:val="0"/>
      <w:marRight w:val="0"/>
      <w:marTop w:val="0"/>
      <w:marBottom w:val="0"/>
      <w:divBdr>
        <w:top w:val="none" w:sz="0" w:space="0" w:color="auto"/>
        <w:left w:val="none" w:sz="0" w:space="0" w:color="auto"/>
        <w:bottom w:val="none" w:sz="0" w:space="0" w:color="auto"/>
        <w:right w:val="none" w:sz="0" w:space="0" w:color="auto"/>
      </w:divBdr>
    </w:div>
    <w:div w:id="1911960668">
      <w:bodyDiv w:val="1"/>
      <w:marLeft w:val="0"/>
      <w:marRight w:val="0"/>
      <w:marTop w:val="0"/>
      <w:marBottom w:val="0"/>
      <w:divBdr>
        <w:top w:val="none" w:sz="0" w:space="0" w:color="auto"/>
        <w:left w:val="none" w:sz="0" w:space="0" w:color="auto"/>
        <w:bottom w:val="none" w:sz="0" w:space="0" w:color="auto"/>
        <w:right w:val="none" w:sz="0" w:space="0" w:color="auto"/>
      </w:divBdr>
    </w:div>
    <w:div w:id="1936013303">
      <w:bodyDiv w:val="1"/>
      <w:marLeft w:val="0"/>
      <w:marRight w:val="0"/>
      <w:marTop w:val="0"/>
      <w:marBottom w:val="0"/>
      <w:divBdr>
        <w:top w:val="none" w:sz="0" w:space="0" w:color="auto"/>
        <w:left w:val="none" w:sz="0" w:space="0" w:color="auto"/>
        <w:bottom w:val="none" w:sz="0" w:space="0" w:color="auto"/>
        <w:right w:val="none" w:sz="0" w:space="0" w:color="auto"/>
      </w:divBdr>
    </w:div>
    <w:div w:id="1958370849">
      <w:bodyDiv w:val="1"/>
      <w:marLeft w:val="0"/>
      <w:marRight w:val="0"/>
      <w:marTop w:val="0"/>
      <w:marBottom w:val="0"/>
      <w:divBdr>
        <w:top w:val="none" w:sz="0" w:space="0" w:color="auto"/>
        <w:left w:val="none" w:sz="0" w:space="0" w:color="auto"/>
        <w:bottom w:val="none" w:sz="0" w:space="0" w:color="auto"/>
        <w:right w:val="none" w:sz="0" w:space="0" w:color="auto"/>
      </w:divBdr>
    </w:div>
    <w:div w:id="1972246724">
      <w:bodyDiv w:val="1"/>
      <w:marLeft w:val="0"/>
      <w:marRight w:val="0"/>
      <w:marTop w:val="0"/>
      <w:marBottom w:val="0"/>
      <w:divBdr>
        <w:top w:val="none" w:sz="0" w:space="0" w:color="auto"/>
        <w:left w:val="none" w:sz="0" w:space="0" w:color="auto"/>
        <w:bottom w:val="none" w:sz="0" w:space="0" w:color="auto"/>
        <w:right w:val="none" w:sz="0" w:space="0" w:color="auto"/>
      </w:divBdr>
    </w:div>
    <w:div w:id="1973125096">
      <w:bodyDiv w:val="1"/>
      <w:marLeft w:val="0"/>
      <w:marRight w:val="0"/>
      <w:marTop w:val="0"/>
      <w:marBottom w:val="0"/>
      <w:divBdr>
        <w:top w:val="none" w:sz="0" w:space="0" w:color="auto"/>
        <w:left w:val="none" w:sz="0" w:space="0" w:color="auto"/>
        <w:bottom w:val="none" w:sz="0" w:space="0" w:color="auto"/>
        <w:right w:val="none" w:sz="0" w:space="0" w:color="auto"/>
      </w:divBdr>
    </w:div>
    <w:div w:id="1979996030">
      <w:bodyDiv w:val="1"/>
      <w:marLeft w:val="0"/>
      <w:marRight w:val="0"/>
      <w:marTop w:val="0"/>
      <w:marBottom w:val="0"/>
      <w:divBdr>
        <w:top w:val="none" w:sz="0" w:space="0" w:color="auto"/>
        <w:left w:val="none" w:sz="0" w:space="0" w:color="auto"/>
        <w:bottom w:val="none" w:sz="0" w:space="0" w:color="auto"/>
        <w:right w:val="none" w:sz="0" w:space="0" w:color="auto"/>
      </w:divBdr>
    </w:div>
    <w:div w:id="1992363457">
      <w:bodyDiv w:val="1"/>
      <w:marLeft w:val="0"/>
      <w:marRight w:val="0"/>
      <w:marTop w:val="0"/>
      <w:marBottom w:val="0"/>
      <w:divBdr>
        <w:top w:val="none" w:sz="0" w:space="0" w:color="auto"/>
        <w:left w:val="none" w:sz="0" w:space="0" w:color="auto"/>
        <w:bottom w:val="none" w:sz="0" w:space="0" w:color="auto"/>
        <w:right w:val="none" w:sz="0" w:space="0" w:color="auto"/>
      </w:divBdr>
    </w:div>
    <w:div w:id="2023042136">
      <w:bodyDiv w:val="1"/>
      <w:marLeft w:val="0"/>
      <w:marRight w:val="0"/>
      <w:marTop w:val="0"/>
      <w:marBottom w:val="0"/>
      <w:divBdr>
        <w:top w:val="none" w:sz="0" w:space="0" w:color="auto"/>
        <w:left w:val="none" w:sz="0" w:space="0" w:color="auto"/>
        <w:bottom w:val="none" w:sz="0" w:space="0" w:color="auto"/>
        <w:right w:val="none" w:sz="0" w:space="0" w:color="auto"/>
      </w:divBdr>
    </w:div>
    <w:div w:id="2031637254">
      <w:bodyDiv w:val="1"/>
      <w:marLeft w:val="0"/>
      <w:marRight w:val="0"/>
      <w:marTop w:val="0"/>
      <w:marBottom w:val="0"/>
      <w:divBdr>
        <w:top w:val="none" w:sz="0" w:space="0" w:color="auto"/>
        <w:left w:val="none" w:sz="0" w:space="0" w:color="auto"/>
        <w:bottom w:val="none" w:sz="0" w:space="0" w:color="auto"/>
        <w:right w:val="none" w:sz="0" w:space="0" w:color="auto"/>
      </w:divBdr>
    </w:div>
    <w:div w:id="2042511485">
      <w:bodyDiv w:val="1"/>
      <w:marLeft w:val="0"/>
      <w:marRight w:val="0"/>
      <w:marTop w:val="0"/>
      <w:marBottom w:val="0"/>
      <w:divBdr>
        <w:top w:val="none" w:sz="0" w:space="0" w:color="auto"/>
        <w:left w:val="none" w:sz="0" w:space="0" w:color="auto"/>
        <w:bottom w:val="none" w:sz="0" w:space="0" w:color="auto"/>
        <w:right w:val="none" w:sz="0" w:space="0" w:color="auto"/>
      </w:divBdr>
      <w:divsChild>
        <w:div w:id="1626039950">
          <w:marLeft w:val="562"/>
          <w:marRight w:val="0"/>
          <w:marTop w:val="200"/>
          <w:marBottom w:val="0"/>
          <w:divBdr>
            <w:top w:val="none" w:sz="0" w:space="0" w:color="auto"/>
            <w:left w:val="none" w:sz="0" w:space="0" w:color="auto"/>
            <w:bottom w:val="none" w:sz="0" w:space="0" w:color="auto"/>
            <w:right w:val="none" w:sz="0" w:space="0" w:color="auto"/>
          </w:divBdr>
        </w:div>
      </w:divsChild>
    </w:div>
    <w:div w:id="2047950275">
      <w:bodyDiv w:val="1"/>
      <w:marLeft w:val="0"/>
      <w:marRight w:val="0"/>
      <w:marTop w:val="0"/>
      <w:marBottom w:val="0"/>
      <w:divBdr>
        <w:top w:val="none" w:sz="0" w:space="0" w:color="auto"/>
        <w:left w:val="none" w:sz="0" w:space="0" w:color="auto"/>
        <w:bottom w:val="none" w:sz="0" w:space="0" w:color="auto"/>
        <w:right w:val="none" w:sz="0" w:space="0" w:color="auto"/>
      </w:divBdr>
    </w:div>
    <w:div w:id="2057927054">
      <w:bodyDiv w:val="1"/>
      <w:marLeft w:val="0"/>
      <w:marRight w:val="0"/>
      <w:marTop w:val="0"/>
      <w:marBottom w:val="0"/>
      <w:divBdr>
        <w:top w:val="none" w:sz="0" w:space="0" w:color="auto"/>
        <w:left w:val="none" w:sz="0" w:space="0" w:color="auto"/>
        <w:bottom w:val="none" w:sz="0" w:space="0" w:color="auto"/>
        <w:right w:val="none" w:sz="0" w:space="0" w:color="auto"/>
      </w:divBdr>
    </w:div>
    <w:div w:id="21370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kv\UC%20Leuven-Limburg\Afstandsonderwijs%20Graduaat%20Programmeren%20-%20General\2%20-%20Toolkit\1%20-%20Templates\AOF.TPL.Syllabus.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172664B53F4C3594AD2B285CF85054"/>
        <w:category>
          <w:name w:val="General"/>
          <w:gallery w:val="placeholder"/>
        </w:category>
        <w:types>
          <w:type w:val="bbPlcHdr"/>
        </w:types>
        <w:behaviors>
          <w:behavior w:val="content"/>
        </w:behaviors>
        <w:guid w:val="{B0963B80-CC65-42AC-95F6-DFF014325C03}"/>
      </w:docPartPr>
      <w:docPartBody>
        <w:p w:rsidR="00304A91" w:rsidRDefault="00AD0937">
          <w:pPr>
            <w:pStyle w:val="12172664B53F4C3594AD2B285CF85054"/>
          </w:pPr>
          <w:r w:rsidRPr="00A40FE8">
            <w:rPr>
              <w:rStyle w:val="Tekstvantijdelijkeaanduiding"/>
            </w:rPr>
            <w:t>[Title]</w:t>
          </w:r>
        </w:p>
      </w:docPartBody>
    </w:docPart>
    <w:docPart>
      <w:docPartPr>
        <w:name w:val="A173785CFA1941F686BB9086AEA65161"/>
        <w:category>
          <w:name w:val="General"/>
          <w:gallery w:val="placeholder"/>
        </w:category>
        <w:types>
          <w:type w:val="bbPlcHdr"/>
        </w:types>
        <w:behaviors>
          <w:behavior w:val="content"/>
        </w:behaviors>
        <w:guid w:val="{0D0B9389-2D5C-4D1B-B9F7-B5B6610C00A6}"/>
      </w:docPartPr>
      <w:docPartBody>
        <w:p w:rsidR="00304A91" w:rsidRDefault="00AD0937">
          <w:pPr>
            <w:pStyle w:val="A173785CFA1941F686BB9086AEA65161"/>
          </w:pPr>
          <w:r w:rsidRPr="00A40FE8">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37"/>
    <w:rsid w:val="00020DCE"/>
    <w:rsid w:val="000C5C8B"/>
    <w:rsid w:val="000D58AF"/>
    <w:rsid w:val="001D7FFD"/>
    <w:rsid w:val="001E70E6"/>
    <w:rsid w:val="00212329"/>
    <w:rsid w:val="00235DB2"/>
    <w:rsid w:val="00256E07"/>
    <w:rsid w:val="00275D20"/>
    <w:rsid w:val="002C273F"/>
    <w:rsid w:val="00304A91"/>
    <w:rsid w:val="003371E0"/>
    <w:rsid w:val="00392C82"/>
    <w:rsid w:val="00402780"/>
    <w:rsid w:val="00443CCA"/>
    <w:rsid w:val="004858B5"/>
    <w:rsid w:val="004F56AB"/>
    <w:rsid w:val="0051351A"/>
    <w:rsid w:val="0055103C"/>
    <w:rsid w:val="00586C2F"/>
    <w:rsid w:val="005A3203"/>
    <w:rsid w:val="005C5209"/>
    <w:rsid w:val="00630F4C"/>
    <w:rsid w:val="00642611"/>
    <w:rsid w:val="00671C3C"/>
    <w:rsid w:val="00687F31"/>
    <w:rsid w:val="006B578D"/>
    <w:rsid w:val="006B5872"/>
    <w:rsid w:val="007543CA"/>
    <w:rsid w:val="0079144B"/>
    <w:rsid w:val="007C6270"/>
    <w:rsid w:val="0084264E"/>
    <w:rsid w:val="008801D5"/>
    <w:rsid w:val="0090035B"/>
    <w:rsid w:val="00966D8D"/>
    <w:rsid w:val="00973AD6"/>
    <w:rsid w:val="00986293"/>
    <w:rsid w:val="00A00B79"/>
    <w:rsid w:val="00A708A2"/>
    <w:rsid w:val="00A77D6D"/>
    <w:rsid w:val="00AB05EF"/>
    <w:rsid w:val="00AD0937"/>
    <w:rsid w:val="00AE17DF"/>
    <w:rsid w:val="00AF2163"/>
    <w:rsid w:val="00B77C67"/>
    <w:rsid w:val="00BC34FA"/>
    <w:rsid w:val="00C16EC9"/>
    <w:rsid w:val="00C53B1B"/>
    <w:rsid w:val="00C678EA"/>
    <w:rsid w:val="00C726B3"/>
    <w:rsid w:val="00DA2161"/>
    <w:rsid w:val="00DB2354"/>
    <w:rsid w:val="00E02B96"/>
    <w:rsid w:val="00E22889"/>
    <w:rsid w:val="00E34A1F"/>
    <w:rsid w:val="00EB0A03"/>
    <w:rsid w:val="00ED34D9"/>
    <w:rsid w:val="00F942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12172664B53F4C3594AD2B285CF85054">
    <w:name w:val="12172664B53F4C3594AD2B285CF85054"/>
  </w:style>
  <w:style w:type="paragraph" w:customStyle="1" w:styleId="A173785CFA1941F686BB9086AEA65161">
    <w:name w:val="A173785CFA1941F686BB9086AEA65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3DB5B60C9C81F48A745F34A3E24E562" ma:contentTypeVersion="2" ma:contentTypeDescription="Een nieuw document maken." ma:contentTypeScope="" ma:versionID="de162366b6537e233d48cf8498918546">
  <xsd:schema xmlns:xsd="http://www.w3.org/2001/XMLSchema" xmlns:xs="http://www.w3.org/2001/XMLSchema" xmlns:p="http://schemas.microsoft.com/office/2006/metadata/properties" xmlns:ns2="dcfaf021-1e4b-42f7-930d-2aa7822cd93f" targetNamespace="http://schemas.microsoft.com/office/2006/metadata/properties" ma:root="true" ma:fieldsID="a4f9422fda0327a3c4c625c0420f00d2" ns2:_="">
    <xsd:import namespace="dcfaf021-1e4b-42f7-930d-2aa7822cd9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af021-1e4b-42f7-930d-2aa7822cd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266180-4566-410F-A1BB-71DDB42E2D71}">
  <ds:schemaRefs>
    <ds:schemaRef ds:uri="http://schemas.openxmlformats.org/officeDocument/2006/bibliography"/>
  </ds:schemaRefs>
</ds:datastoreItem>
</file>

<file path=customXml/itemProps2.xml><?xml version="1.0" encoding="utf-8"?>
<ds:datastoreItem xmlns:ds="http://schemas.openxmlformats.org/officeDocument/2006/customXml" ds:itemID="{3C66EE82-A4F3-4065-A4E3-CC5168F802B0}"/>
</file>

<file path=customXml/itemProps3.xml><?xml version="1.0" encoding="utf-8"?>
<ds:datastoreItem xmlns:ds="http://schemas.openxmlformats.org/officeDocument/2006/customXml" ds:itemID="{3A307493-747D-4D29-947A-117E0FC1FA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1CE9A-95EB-4C18-A197-7BD2FD4567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AOF.TPL.Syllabus.1.0.dotx</Template>
  <TotalTime>4412</TotalTime>
  <Pages>11</Pages>
  <Words>1230</Words>
  <Characters>6765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Object Oriented Design</vt:lpstr>
    </vt:vector>
  </TitlesOfParts>
  <Company>PXL</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Design</dc:title>
  <dc:subject>&lt;Volledige naam OPO&gt;</dc:subject>
  <dc:creator>Wim Vanden Broeck</dc:creator>
  <cp:keywords/>
  <dc:description/>
  <cp:lastModifiedBy>Wim Vanden Broeck</cp:lastModifiedBy>
  <cp:revision>2657</cp:revision>
  <cp:lastPrinted>2022-09-12T09:30:00Z</cp:lastPrinted>
  <dcterms:created xsi:type="dcterms:W3CDTF">2021-08-28T09:28:00Z</dcterms:created>
  <dcterms:modified xsi:type="dcterms:W3CDTF">2022-09-12T09:30:00Z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20006974@pxl.be</vt:lpwstr>
  </property>
  <property fmtid="{D5CDD505-2E9C-101B-9397-08002B2CF9AE}" pid="5" name="MSIP_Label_f95379a6-efcb-4855-97e0-03c6be785496_SetDate">
    <vt:lpwstr>2020-02-22T16:52:05.7922394Z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ca07dd9a-4634-477b-bf68-01c32f9297fc</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0x01010013DB5B60C9C81F48A745F34A3E24E562</vt:lpwstr>
  </property>
  <property fmtid="{D5CDD505-2E9C-101B-9397-08002B2CF9AE}" pid="12" name="MediaServiceImageTags">
    <vt:lpwstr/>
  </property>
</Properties>
</file>